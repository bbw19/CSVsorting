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B1952D" w14:textId="28566582" w:rsidR="00F71599" w:rsidRDefault="006650ED" w:rsidP="00F71599">
      <w:pPr>
        <w:pStyle w:val="Titel"/>
        <w:spacing w:before="240"/>
        <w:jc w:val="left"/>
        <w:rPr>
          <w:b/>
          <w:sz w:val="44"/>
        </w:rPr>
      </w:pPr>
      <w:r>
        <w:rPr>
          <w:noProof/>
          <w:lang w:eastAsia="de-CH"/>
        </w:rPr>
        <w:drawing>
          <wp:anchor distT="0" distB="0" distL="114300" distR="114300" simplePos="0" relativeHeight="251658752" behindDoc="0" locked="0" layoutInCell="1" allowOverlap="1" wp14:anchorId="105532FE" wp14:editId="2F920222">
            <wp:simplePos x="0" y="0"/>
            <wp:positionH relativeFrom="column">
              <wp:posOffset>4969510</wp:posOffset>
            </wp:positionH>
            <wp:positionV relativeFrom="paragraph">
              <wp:posOffset>55880</wp:posOffset>
            </wp:positionV>
            <wp:extent cx="1296035" cy="710565"/>
            <wp:effectExtent l="0" t="0" r="0" b="635"/>
            <wp:wrapTight wrapText="bothSides">
              <wp:wrapPolygon edited="0">
                <wp:start x="0" y="0"/>
                <wp:lineTo x="0" y="20847"/>
                <wp:lineTo x="21166" y="20847"/>
                <wp:lineTo x="21166" y="0"/>
                <wp:lineTo x="0" y="0"/>
              </wp:wrapPolygon>
            </wp:wrapTight>
            <wp:docPr id="11" name="Bild 11" descr="imag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age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035" cy="710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99">
        <w:rPr>
          <w:b/>
          <w:sz w:val="44"/>
        </w:rPr>
        <w:t xml:space="preserve">CSV </w:t>
      </w:r>
      <w:r w:rsidR="00B500C2">
        <w:rPr>
          <w:b/>
          <w:sz w:val="44"/>
        </w:rPr>
        <w:t>Datenformat</w:t>
      </w:r>
      <w:r w:rsidR="00B500C2">
        <w:rPr>
          <w:b/>
          <w:sz w:val="44"/>
        </w:rPr>
        <w:br/>
        <w:t>verarbeiten</w:t>
      </w:r>
    </w:p>
    <w:p w14:paraId="4FB4DDE7" w14:textId="77777777" w:rsidR="00F71599" w:rsidRDefault="00F71599" w:rsidP="00F71599">
      <w:pPr>
        <w:pStyle w:val="TITEL111"/>
        <w:spacing w:before="0"/>
        <w:rPr>
          <w:spacing w:val="0"/>
        </w:rPr>
      </w:pPr>
    </w:p>
    <w:p w14:paraId="68B1B8D0" w14:textId="77777777" w:rsidR="00F71599" w:rsidRDefault="00F71599" w:rsidP="00F71599">
      <w:pPr>
        <w:pStyle w:val="TITEL111"/>
        <w:spacing w:before="0"/>
        <w:rPr>
          <w:spacing w:val="0"/>
        </w:rPr>
      </w:pPr>
    </w:p>
    <w:p w14:paraId="050BF1DC" w14:textId="77777777" w:rsidR="00F71599" w:rsidRDefault="00F71599" w:rsidP="00F71599">
      <w:pPr>
        <w:pStyle w:val="TITEL111"/>
        <w:spacing w:before="0"/>
        <w:rPr>
          <w:spacing w:val="0"/>
        </w:rPr>
      </w:pPr>
      <w:r>
        <w:rPr>
          <w:spacing w:val="0"/>
        </w:rPr>
        <w:t>Beschreibung</w:t>
      </w:r>
    </w:p>
    <w:p w14:paraId="364A46C9" w14:textId="209EC9ED" w:rsidR="003230A8" w:rsidRDefault="00F71599" w:rsidP="00F71599">
      <w:pPr>
        <w:jc w:val="left"/>
      </w:pPr>
      <w:r w:rsidRPr="008A0335">
        <w:t xml:space="preserve">Das </w:t>
      </w:r>
      <w:r w:rsidR="00B500C2">
        <w:t>Daten</w:t>
      </w:r>
      <w:r>
        <w:t>format</w:t>
      </w:r>
      <w:r w:rsidRPr="008A0335">
        <w:t xml:space="preserve"> CSV ("</w:t>
      </w:r>
      <w:proofErr w:type="spellStart"/>
      <w:r w:rsidRPr="008A0335">
        <w:t>Comma</w:t>
      </w:r>
      <w:proofErr w:type="spellEnd"/>
      <w:r w:rsidRPr="008A0335">
        <w:t xml:space="preserve"> </w:t>
      </w:r>
      <w:proofErr w:type="spellStart"/>
      <w:r w:rsidRPr="008A0335">
        <w:t>Separated</w:t>
      </w:r>
      <w:proofErr w:type="spellEnd"/>
      <w:r w:rsidRPr="008A0335">
        <w:t xml:space="preserve"> Value") wird häufig verwendet, um Daten zwischen Anwendungen auszutauschen.  </w:t>
      </w:r>
      <w:r>
        <w:t>Das Format ist zwar mit der Ein</w:t>
      </w:r>
      <w:r w:rsidR="00B500C2">
        <w:t>führung vom XML-Daten</w:t>
      </w:r>
      <w:r>
        <w:t xml:space="preserve">format ein wenig in den Schatten gerückt, aber immer noch ein sehr beliebtes Format, um Tabelleninhalte zu speichern und ein </w:t>
      </w:r>
      <w:proofErr w:type="spellStart"/>
      <w:r>
        <w:t>Defakto</w:t>
      </w:r>
      <w:proofErr w:type="spellEnd"/>
      <w:r>
        <w:t>-S</w:t>
      </w:r>
      <w:r w:rsidRPr="008A0335">
        <w:t xml:space="preserve">tandard </w:t>
      </w:r>
      <w:r>
        <w:t>in</w:t>
      </w:r>
      <w:r w:rsidRPr="008A0335">
        <w:t xml:space="preserve"> der Industrie</w:t>
      </w:r>
      <w:r>
        <w:t xml:space="preserve"> geblieben.</w:t>
      </w:r>
      <w:r w:rsidR="003230A8" w:rsidRPr="003230A8">
        <w:t xml:space="preserve"> </w:t>
      </w:r>
      <w:r w:rsidR="003230A8">
        <w:t>Deshalb lohnt es sich die Handh</w:t>
      </w:r>
      <w:r w:rsidR="003230A8">
        <w:t>a</w:t>
      </w:r>
      <w:r w:rsidR="003230A8">
        <w:t xml:space="preserve">bung dieses Fileformates anzuschauen. </w:t>
      </w:r>
    </w:p>
    <w:p w14:paraId="5A8A59E5" w14:textId="77777777" w:rsidR="00F71599" w:rsidRDefault="00F71599" w:rsidP="00F71599">
      <w:pPr>
        <w:jc w:val="left"/>
      </w:pPr>
      <w:r w:rsidRPr="008A0335">
        <w:t>Neu</w:t>
      </w:r>
      <w:r>
        <w:t>e Anwendungen</w:t>
      </w:r>
      <w:r w:rsidRPr="008A0335">
        <w:t xml:space="preserve"> die ein Exportformat </w:t>
      </w:r>
      <w:r>
        <w:t>vorsehen</w:t>
      </w:r>
      <w:r w:rsidRPr="008A0335">
        <w:t xml:space="preserve"> verwenden </w:t>
      </w:r>
      <w:r>
        <w:t xml:space="preserve">heute </w:t>
      </w:r>
      <w:r w:rsidRPr="008A0335">
        <w:t>im Allgemeinen XML</w:t>
      </w:r>
      <w:r w:rsidR="003230A8">
        <w:t xml:space="preserve"> oder JSON.</w:t>
      </w:r>
    </w:p>
    <w:p w14:paraId="08A78DF9" w14:textId="77777777" w:rsidR="00F71599" w:rsidRPr="008A0335" w:rsidRDefault="00F71599" w:rsidP="00F71599">
      <w:pPr>
        <w:jc w:val="left"/>
      </w:pPr>
    </w:p>
    <w:p w14:paraId="1EFE2C87" w14:textId="77777777" w:rsidR="00F71599" w:rsidRDefault="00F71599" w:rsidP="00F71599">
      <w:pPr>
        <w:pStyle w:val="Untertitel"/>
        <w:rPr>
          <w:b/>
          <w:sz w:val="20"/>
        </w:rPr>
      </w:pPr>
    </w:p>
    <w:p w14:paraId="17FEEAD2" w14:textId="77777777" w:rsidR="00F71599" w:rsidRDefault="00F71599" w:rsidP="00F71599">
      <w:pPr>
        <w:pStyle w:val="Untertitel"/>
        <w:rPr>
          <w:b/>
          <w:sz w:val="20"/>
        </w:rPr>
      </w:pPr>
      <w:r>
        <w:rPr>
          <w:b/>
          <w:sz w:val="20"/>
        </w:rPr>
        <w:t>Inhaltsverzeichnis</w:t>
      </w:r>
    </w:p>
    <w:p w14:paraId="0A2AD6CD" w14:textId="77777777" w:rsidR="00A70BBE" w:rsidRDefault="00F71599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de-DE"/>
        </w:rPr>
      </w:pPr>
      <w:r>
        <w:fldChar w:fldCharType="begin"/>
      </w:r>
      <w:r>
        <w:instrText xml:space="preserve"> </w:instrText>
      </w:r>
      <w:r w:rsidR="00A27032">
        <w:instrText>TOC</w:instrText>
      </w:r>
      <w:r>
        <w:instrText xml:space="preserve"> \o "1-3" </w:instrText>
      </w:r>
      <w:r>
        <w:fldChar w:fldCharType="separate"/>
      </w:r>
      <w:r w:rsidR="00A70BBE">
        <w:t>1</w:t>
      </w:r>
      <w:r w:rsidR="00A70BBE"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de-DE"/>
        </w:rPr>
        <w:tab/>
      </w:r>
      <w:r w:rsidR="00A70BBE">
        <w:t>Beispiele aus der Praxis</w:t>
      </w:r>
      <w:r w:rsidR="00A70BBE">
        <w:tab/>
      </w:r>
      <w:r w:rsidR="00A70BBE">
        <w:fldChar w:fldCharType="begin"/>
      </w:r>
      <w:r w:rsidR="00A70BBE">
        <w:instrText xml:space="preserve"> PAGEREF _Toc460916182 \h </w:instrText>
      </w:r>
      <w:r w:rsidR="00A70BBE">
        <w:fldChar w:fldCharType="separate"/>
      </w:r>
      <w:r w:rsidR="00E75281">
        <w:t>2</w:t>
      </w:r>
      <w:r w:rsidR="00A70BBE">
        <w:fldChar w:fldCharType="end"/>
      </w:r>
    </w:p>
    <w:p w14:paraId="287F1B30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>
        <w:t>1.1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>
        <w:t>Als Schnittstelle zu anderen Applikationen</w:t>
      </w:r>
      <w:r>
        <w:tab/>
      </w:r>
      <w:r>
        <w:fldChar w:fldCharType="begin"/>
      </w:r>
      <w:r>
        <w:instrText xml:space="preserve"> PAGEREF _Toc460916183 \h </w:instrText>
      </w:r>
      <w:r>
        <w:fldChar w:fldCharType="separate"/>
      </w:r>
      <w:r w:rsidR="00E75281">
        <w:t>2</w:t>
      </w:r>
      <w:r>
        <w:fldChar w:fldCharType="end"/>
      </w:r>
    </w:p>
    <w:p w14:paraId="2F42DA6D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 w:rsidRPr="00576A8E">
        <w:rPr>
          <w:lang w:val="en-GB"/>
        </w:rPr>
        <w:t>1.2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 w:rsidRPr="00576A8E">
        <w:rPr>
          <w:lang w:val="en-GB"/>
        </w:rPr>
        <w:t>Das CSV-Format</w:t>
      </w:r>
      <w:r>
        <w:tab/>
      </w:r>
      <w:r>
        <w:fldChar w:fldCharType="begin"/>
      </w:r>
      <w:r>
        <w:instrText xml:space="preserve"> PAGEREF _Toc460916184 \h </w:instrText>
      </w:r>
      <w:r>
        <w:fldChar w:fldCharType="separate"/>
      </w:r>
      <w:r w:rsidR="00E75281">
        <w:t>2</w:t>
      </w:r>
      <w:r>
        <w:fldChar w:fldCharType="end"/>
      </w:r>
    </w:p>
    <w:p w14:paraId="32C26735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 w:rsidRPr="00576A8E">
        <w:rPr>
          <w:lang w:val="de-DE"/>
        </w:rPr>
        <w:t>1.3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 w:rsidRPr="00576A8E">
        <w:rPr>
          <w:lang w:val="de-DE"/>
        </w:rPr>
        <w:t>Beispiel einer CSV-Datei</w:t>
      </w:r>
      <w:r>
        <w:tab/>
      </w:r>
      <w:r>
        <w:fldChar w:fldCharType="begin"/>
      </w:r>
      <w:r>
        <w:instrText xml:space="preserve"> PAGEREF _Toc460916185 \h </w:instrText>
      </w:r>
      <w:r>
        <w:fldChar w:fldCharType="separate"/>
      </w:r>
      <w:r w:rsidR="00E75281">
        <w:t>3</w:t>
      </w:r>
      <w:r>
        <w:fldChar w:fldCharType="end"/>
      </w:r>
    </w:p>
    <w:p w14:paraId="66FE2D66" w14:textId="77777777" w:rsidR="00A70BBE" w:rsidRDefault="00A70BBE">
      <w:pPr>
        <w:pStyle w:val="Verzeichnis1"/>
        <w:tabs>
          <w:tab w:val="left" w:pos="400"/>
        </w:tabs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de-DE"/>
        </w:rPr>
      </w:pPr>
      <w:r w:rsidRPr="00576A8E">
        <w:rPr>
          <w:lang w:val="de-DE"/>
        </w:rPr>
        <w:t>2</w:t>
      </w:r>
      <w:r>
        <w:rPr>
          <w:rFonts w:asciiTheme="minorHAnsi" w:eastAsiaTheme="minorEastAsia" w:hAnsiTheme="minorHAnsi" w:cstheme="minorBidi"/>
          <w:b w:val="0"/>
          <w:caps w:val="0"/>
          <w:sz w:val="24"/>
          <w:szCs w:val="24"/>
          <w:lang w:val="de-DE"/>
        </w:rPr>
        <w:tab/>
      </w:r>
      <w:r w:rsidRPr="00576A8E">
        <w:rPr>
          <w:lang w:val="de-DE"/>
        </w:rPr>
        <w:t>Die Verarbeitung von CSV Daten</w:t>
      </w:r>
      <w:r>
        <w:tab/>
      </w:r>
      <w:r>
        <w:fldChar w:fldCharType="begin"/>
      </w:r>
      <w:r>
        <w:instrText xml:space="preserve"> PAGEREF _Toc460916186 \h </w:instrText>
      </w:r>
      <w:r>
        <w:fldChar w:fldCharType="separate"/>
      </w:r>
      <w:r w:rsidR="00E75281">
        <w:t>3</w:t>
      </w:r>
      <w:r>
        <w:fldChar w:fldCharType="end"/>
      </w:r>
    </w:p>
    <w:p w14:paraId="40209765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 w:rsidRPr="00576A8E">
        <w:rPr>
          <w:lang w:val="de-DE"/>
        </w:rPr>
        <w:t>2.1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 w:rsidRPr="00576A8E">
        <w:rPr>
          <w:lang w:val="de-DE"/>
        </w:rPr>
        <w:t>Split Methode der Klasse String</w:t>
      </w:r>
      <w:r>
        <w:tab/>
      </w:r>
      <w:r>
        <w:fldChar w:fldCharType="begin"/>
      </w:r>
      <w:r>
        <w:instrText xml:space="preserve"> PAGEREF _Toc460916187 \h </w:instrText>
      </w:r>
      <w:r>
        <w:fldChar w:fldCharType="separate"/>
      </w:r>
      <w:r w:rsidR="00E75281">
        <w:t>3</w:t>
      </w:r>
      <w:r>
        <w:fldChar w:fldCharType="end"/>
      </w:r>
    </w:p>
    <w:p w14:paraId="3D5CC267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 w:rsidRPr="00576A8E">
        <w:rPr>
          <w:lang w:val="de-DE"/>
        </w:rPr>
        <w:t>2.2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 w:rsidRPr="00576A8E">
        <w:rPr>
          <w:lang w:val="de-DE"/>
        </w:rPr>
        <w:t>Aufgaben - Mit File und String Operationen</w:t>
      </w:r>
      <w:r>
        <w:tab/>
      </w:r>
      <w:r>
        <w:fldChar w:fldCharType="begin"/>
      </w:r>
      <w:r>
        <w:instrText xml:space="preserve"> PAGEREF _Toc460916188 \h </w:instrText>
      </w:r>
      <w:r>
        <w:fldChar w:fldCharType="separate"/>
      </w:r>
      <w:r w:rsidR="00E75281">
        <w:t>4</w:t>
      </w:r>
      <w:r>
        <w:fldChar w:fldCharType="end"/>
      </w:r>
    </w:p>
    <w:p w14:paraId="2A9AB28D" w14:textId="77777777" w:rsidR="00A70BBE" w:rsidRDefault="00A70BBE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</w:pPr>
      <w:r w:rsidRPr="00576A8E">
        <w:rPr>
          <w:lang w:val="de-DE"/>
        </w:rPr>
        <w:t>2.2.1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  <w:tab/>
      </w:r>
      <w:r w:rsidRPr="00576A8E">
        <w:rPr>
          <w:lang w:val="de-DE"/>
        </w:rPr>
        <w:t>Aufgabe 1 – Einfaches lesen der Datei</w:t>
      </w:r>
      <w:r>
        <w:tab/>
      </w:r>
      <w:r>
        <w:fldChar w:fldCharType="begin"/>
      </w:r>
      <w:r>
        <w:instrText xml:space="preserve"> PAGEREF _Toc460916189 \h </w:instrText>
      </w:r>
      <w:r>
        <w:fldChar w:fldCharType="separate"/>
      </w:r>
      <w:r w:rsidR="00E75281">
        <w:t>4</w:t>
      </w:r>
      <w:r>
        <w:fldChar w:fldCharType="end"/>
      </w:r>
    </w:p>
    <w:p w14:paraId="0BC0897E" w14:textId="77777777" w:rsidR="00A70BBE" w:rsidRDefault="00A70BBE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</w:pPr>
      <w:r w:rsidRPr="00576A8E">
        <w:rPr>
          <w:lang w:val="de-DE"/>
        </w:rPr>
        <w:t>2.2.2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  <w:tab/>
      </w:r>
      <w:r w:rsidRPr="00576A8E">
        <w:rPr>
          <w:lang w:val="de-DE"/>
        </w:rPr>
        <w:t>Aufgabe 2 – Datenklasse erstellen und anwenden</w:t>
      </w:r>
      <w:r>
        <w:tab/>
      </w:r>
      <w:r>
        <w:fldChar w:fldCharType="begin"/>
      </w:r>
      <w:r>
        <w:instrText xml:space="preserve"> PAGEREF _Toc460916190 \h </w:instrText>
      </w:r>
      <w:r>
        <w:fldChar w:fldCharType="separate"/>
      </w:r>
      <w:r w:rsidR="00E75281">
        <w:t>4</w:t>
      </w:r>
      <w:r>
        <w:fldChar w:fldCharType="end"/>
      </w:r>
    </w:p>
    <w:p w14:paraId="74675813" w14:textId="77777777" w:rsidR="00A70BBE" w:rsidRDefault="00A70BBE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</w:pPr>
      <w:r w:rsidRPr="00576A8E">
        <w:rPr>
          <w:lang w:val="de-DE"/>
        </w:rPr>
        <w:t>2.2.3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  <w:tab/>
      </w:r>
      <w:r w:rsidRPr="00576A8E">
        <w:rPr>
          <w:lang w:val="de-DE"/>
        </w:rPr>
        <w:t>Aufgabe 3 – Objekte instanziieren und in der Liste abspeichern</w:t>
      </w:r>
      <w:r>
        <w:tab/>
      </w:r>
      <w:r>
        <w:fldChar w:fldCharType="begin"/>
      </w:r>
      <w:r>
        <w:instrText xml:space="preserve"> PAGEREF _Toc460916191 \h </w:instrText>
      </w:r>
      <w:r>
        <w:fldChar w:fldCharType="separate"/>
      </w:r>
      <w:r w:rsidR="00E75281">
        <w:t>4</w:t>
      </w:r>
      <w:r>
        <w:fldChar w:fldCharType="end"/>
      </w:r>
    </w:p>
    <w:p w14:paraId="3BAABEAC" w14:textId="77777777" w:rsidR="00A70BBE" w:rsidRDefault="00A70BBE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</w:pPr>
      <w:r w:rsidRPr="00576A8E">
        <w:rPr>
          <w:lang w:val="en-GB"/>
        </w:rPr>
        <w:t>2.2.4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  <w:tab/>
      </w:r>
      <w:r w:rsidRPr="00576A8E">
        <w:rPr>
          <w:lang w:val="en-GB"/>
        </w:rPr>
        <w:t>Aufgabe 3 – für Fortgeschrittene</w:t>
      </w:r>
      <w:r>
        <w:tab/>
      </w:r>
      <w:r>
        <w:fldChar w:fldCharType="begin"/>
      </w:r>
      <w:r>
        <w:instrText xml:space="preserve"> PAGEREF _Toc460916192 \h </w:instrText>
      </w:r>
      <w:r>
        <w:fldChar w:fldCharType="separate"/>
      </w:r>
      <w:r w:rsidR="00E75281">
        <w:t>4</w:t>
      </w:r>
      <w:r>
        <w:fldChar w:fldCharType="end"/>
      </w:r>
    </w:p>
    <w:p w14:paraId="2061AA5F" w14:textId="77777777" w:rsidR="00A70BBE" w:rsidRDefault="00A70BBE">
      <w:pPr>
        <w:pStyle w:val="Verzeichnis2"/>
        <w:tabs>
          <w:tab w:val="left" w:pos="800"/>
        </w:tabs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</w:pPr>
      <w:r w:rsidRPr="00576A8E">
        <w:rPr>
          <w:lang w:val="en-GB"/>
        </w:rPr>
        <w:t>2.3</w:t>
      </w:r>
      <w:r>
        <w:rPr>
          <w:rFonts w:asciiTheme="minorHAnsi" w:eastAsiaTheme="minorEastAsia" w:hAnsiTheme="minorHAnsi" w:cstheme="minorBidi"/>
          <w:smallCaps w:val="0"/>
          <w:sz w:val="24"/>
          <w:szCs w:val="24"/>
          <w:lang w:val="de-DE"/>
        </w:rPr>
        <w:tab/>
      </w:r>
      <w:r w:rsidRPr="00576A8E">
        <w:rPr>
          <w:lang w:val="en-GB"/>
        </w:rPr>
        <w:t>Verarbeitung mit JDBC</w:t>
      </w:r>
      <w:r>
        <w:tab/>
      </w:r>
      <w:r>
        <w:fldChar w:fldCharType="begin"/>
      </w:r>
      <w:r>
        <w:instrText xml:space="preserve"> PAGEREF _Toc460916193 \h </w:instrText>
      </w:r>
      <w:r>
        <w:fldChar w:fldCharType="separate"/>
      </w:r>
      <w:r w:rsidR="00E75281">
        <w:t>5</w:t>
      </w:r>
      <w:r>
        <w:fldChar w:fldCharType="end"/>
      </w:r>
    </w:p>
    <w:p w14:paraId="5DD1C8D7" w14:textId="77777777" w:rsidR="00A70BBE" w:rsidRDefault="00A70BBE">
      <w:pPr>
        <w:pStyle w:val="Verzeichnis3"/>
        <w:tabs>
          <w:tab w:val="left" w:pos="1200"/>
        </w:tabs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</w:pPr>
      <w:r w:rsidRPr="00576A8E">
        <w:rPr>
          <w:lang w:val="de-DE"/>
        </w:rPr>
        <w:t>2.3.1</w:t>
      </w:r>
      <w:r>
        <w:rPr>
          <w:rFonts w:asciiTheme="minorHAnsi" w:eastAsiaTheme="minorEastAsia" w:hAnsiTheme="minorHAnsi" w:cstheme="minorBidi"/>
          <w:i w:val="0"/>
          <w:sz w:val="24"/>
          <w:szCs w:val="24"/>
          <w:lang w:val="de-DE"/>
        </w:rPr>
        <w:tab/>
      </w:r>
      <w:r w:rsidRPr="00576A8E">
        <w:rPr>
          <w:lang w:val="de-DE"/>
        </w:rPr>
        <w:t>Aufgabe 4 (mit dem relique CSV Treiber)</w:t>
      </w:r>
      <w:r>
        <w:tab/>
      </w:r>
      <w:r>
        <w:fldChar w:fldCharType="begin"/>
      </w:r>
      <w:r>
        <w:instrText xml:space="preserve"> PAGEREF _Toc460916194 \h </w:instrText>
      </w:r>
      <w:r>
        <w:fldChar w:fldCharType="separate"/>
      </w:r>
      <w:r w:rsidR="00E75281">
        <w:t>5</w:t>
      </w:r>
      <w:r>
        <w:fldChar w:fldCharType="end"/>
      </w:r>
    </w:p>
    <w:p w14:paraId="2FE320F2" w14:textId="77777777" w:rsidR="00F71599" w:rsidRDefault="00F71599" w:rsidP="00F71599">
      <w:pPr>
        <w:jc w:val="left"/>
      </w:pPr>
      <w:r>
        <w:fldChar w:fldCharType="end"/>
      </w:r>
    </w:p>
    <w:p w14:paraId="3773A5C7" w14:textId="77777777" w:rsidR="00F71599" w:rsidRDefault="00F71599" w:rsidP="00F71599">
      <w:pPr>
        <w:jc w:val="left"/>
      </w:pPr>
    </w:p>
    <w:p w14:paraId="6AAB902B" w14:textId="77777777" w:rsidR="00F71599" w:rsidRDefault="00F71599" w:rsidP="00F71599">
      <w:pPr>
        <w:pStyle w:val="berschrift1"/>
      </w:pPr>
      <w:r>
        <w:br w:type="page"/>
      </w:r>
      <w:bookmarkStart w:id="0" w:name="_Toc460916182"/>
      <w:r>
        <w:lastRenderedPageBreak/>
        <w:t>Beispiel</w:t>
      </w:r>
      <w:r w:rsidR="00E75C9D">
        <w:t>e</w:t>
      </w:r>
      <w:r>
        <w:t xml:space="preserve"> aus der Praxis</w:t>
      </w:r>
      <w:bookmarkEnd w:id="0"/>
    </w:p>
    <w:p w14:paraId="52C6A965" w14:textId="77777777" w:rsidR="00F71599" w:rsidRDefault="006650ED" w:rsidP="00F71599">
      <w:pPr>
        <w:pStyle w:val="berschrift2"/>
      </w:pPr>
      <w:bookmarkStart w:id="1" w:name="_Toc460916183"/>
      <w:r>
        <w:rPr>
          <w:noProof/>
          <w:lang w:eastAsia="de-CH"/>
        </w:rPr>
        <w:drawing>
          <wp:anchor distT="0" distB="0" distL="114300" distR="114300" simplePos="0" relativeHeight="251656704" behindDoc="0" locked="0" layoutInCell="1" allowOverlap="1" wp14:anchorId="0F688D40" wp14:editId="38FF7AE3">
            <wp:simplePos x="0" y="0"/>
            <wp:positionH relativeFrom="column">
              <wp:posOffset>3940810</wp:posOffset>
            </wp:positionH>
            <wp:positionV relativeFrom="paragraph">
              <wp:posOffset>-143510</wp:posOffset>
            </wp:positionV>
            <wp:extent cx="2362200" cy="2413000"/>
            <wp:effectExtent l="0" t="0" r="0" b="0"/>
            <wp:wrapSquare wrapText="bothSides"/>
            <wp:docPr id="4" name="Bild 3" descr="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r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41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599">
        <w:t>Als Schnittstelle zu anderen Applikationen</w:t>
      </w:r>
      <w:bookmarkEnd w:id="1"/>
    </w:p>
    <w:p w14:paraId="2A5D777C" w14:textId="77777777" w:rsidR="00F71599" w:rsidRDefault="00F71599" w:rsidP="00F71599">
      <w:r>
        <w:t>In der Web-Applikation rechts im Bild ist eine CSV Datei als Schnittstelle für den Datenaustausch zwischen zwei Web-Applikationen definiert.</w:t>
      </w:r>
    </w:p>
    <w:p w14:paraId="5EBDAA2F" w14:textId="77777777" w:rsidR="00F71599" w:rsidRDefault="00F71599" w:rsidP="00F71599"/>
    <w:p w14:paraId="2D36BA9F" w14:textId="77777777" w:rsidR="00F71599" w:rsidRDefault="00F71599" w:rsidP="00F71599">
      <w:r>
        <w:t>Die Basis für die Verwaltung der Championships im Schiesssport bildet eine relationale Datenbank, in Form eines Kalenders, der Detailinformationen zu den Champ</w:t>
      </w:r>
      <w:r>
        <w:t>i</w:t>
      </w:r>
      <w:r>
        <w:t>onships speichert. Ein Teil dieser Information wird als CSV Datei öffentlich im Web als Datenbankschnittstelle berei</w:t>
      </w:r>
      <w:r>
        <w:t>t</w:t>
      </w:r>
      <w:r>
        <w:t>gestellt.</w:t>
      </w:r>
    </w:p>
    <w:p w14:paraId="27A22EAB" w14:textId="77777777" w:rsidR="00F71599" w:rsidRDefault="00F71599" w:rsidP="00F71599"/>
    <w:p w14:paraId="13E525D9" w14:textId="77777777" w:rsidR="00F71599" w:rsidRDefault="00F71599" w:rsidP="00F71599"/>
    <w:p w14:paraId="58E9B37F" w14:textId="77777777" w:rsidR="00F71599" w:rsidRDefault="00F71599" w:rsidP="00F71599"/>
    <w:p w14:paraId="1897FBC9" w14:textId="77777777" w:rsidR="00F71599" w:rsidRDefault="00F71599" w:rsidP="00F71599">
      <w:r>
        <w:t>Die CSV Datei sieht in etwa so aus (Auszug):</w:t>
      </w:r>
    </w:p>
    <w:p w14:paraId="19A31009" w14:textId="77777777" w:rsidR="00F71599" w:rsidRPr="00094E1A" w:rsidRDefault="00F71599" w:rsidP="00F71599">
      <w:pPr>
        <w:jc w:val="left"/>
        <w:rPr>
          <w:rFonts w:ascii="Courier New" w:hAnsi="Courier New" w:cs="Courier New"/>
          <w:sz w:val="14"/>
          <w:szCs w:val="12"/>
          <w:lang w:val="en-GB"/>
        </w:rPr>
      </w:pPr>
      <w:r w:rsidRPr="00094E1A">
        <w:rPr>
          <w:rFonts w:ascii="Courier New" w:hAnsi="Courier New" w:cs="Courier New"/>
          <w:sz w:val="14"/>
          <w:szCs w:val="12"/>
          <w:lang w:val="en-GB"/>
        </w:rPr>
        <w:t>id;calendarIDFS;year;datefrom;dateto;championship;city;nation;compdate;comptimefrom;comptimeto;competition;</w:t>
      </w:r>
    </w:p>
    <w:p w14:paraId="1FAADDB9" w14:textId="77777777" w:rsidR="00F71599" w:rsidRPr="004F7553" w:rsidRDefault="003230A8" w:rsidP="00F71599">
      <w:pPr>
        <w:jc w:val="left"/>
        <w:rPr>
          <w:rFonts w:ascii="Courier New" w:hAnsi="Courier New" w:cs="Courier New"/>
          <w:sz w:val="12"/>
          <w:szCs w:val="12"/>
          <w:lang w:val="en-GB"/>
        </w:rPr>
      </w:pPr>
      <w:r>
        <w:rPr>
          <w:rFonts w:ascii="Courier New" w:hAnsi="Courier New" w:cs="Courier New"/>
          <w:sz w:val="12"/>
          <w:szCs w:val="12"/>
          <w:lang w:val="en-GB"/>
        </w:rPr>
        <w:t>524;3133;2013;"19.11.2013";"25.11.2013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";"ISSF World Cup Final Dubai in sh</w:t>
      </w:r>
      <w:r>
        <w:rPr>
          <w:rFonts w:ascii="Courier New" w:hAnsi="Courier New" w:cs="Courier New"/>
          <w:sz w:val="12"/>
          <w:szCs w:val="12"/>
          <w:lang w:val="en-GB"/>
        </w:rPr>
        <w:t>otgun";"Dubai";"UAE";"21.11.2013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";"";"";"</w:t>
      </w:r>
      <w:r w:rsidR="00F71599">
        <w:rPr>
          <w:rFonts w:ascii="Courier New" w:hAnsi="Courier New" w:cs="Courier New"/>
          <w:sz w:val="12"/>
          <w:szCs w:val="12"/>
          <w:lang w:val="en-GB"/>
        </w:rPr>
        <w:t>Final Trap Women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</w:t>
      </w:r>
    </w:p>
    <w:p w14:paraId="7908BB60" w14:textId="77777777" w:rsidR="00F71599" w:rsidRPr="004F7553" w:rsidRDefault="003230A8" w:rsidP="00F71599">
      <w:pPr>
        <w:jc w:val="left"/>
        <w:rPr>
          <w:rFonts w:ascii="Courier New" w:hAnsi="Courier New" w:cs="Courier New"/>
          <w:sz w:val="12"/>
          <w:szCs w:val="12"/>
          <w:lang w:val="en-GB"/>
        </w:rPr>
      </w:pPr>
      <w:r>
        <w:rPr>
          <w:rFonts w:ascii="Courier New" w:hAnsi="Courier New" w:cs="Courier New"/>
          <w:sz w:val="12"/>
          <w:szCs w:val="12"/>
          <w:lang w:val="en-GB"/>
        </w:rPr>
        <w:t>524;3134;2013;"19.11.2013";"25.11.2013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";"ISSF World Cup Final Dubai in sh</w:t>
      </w:r>
      <w:r>
        <w:rPr>
          <w:rFonts w:ascii="Courier New" w:hAnsi="Courier New" w:cs="Courier New"/>
          <w:sz w:val="12"/>
          <w:szCs w:val="12"/>
          <w:lang w:val="en-GB"/>
        </w:rPr>
        <w:t>otgun";"Dubai";"UAE";"21.11.2013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";"";"";"Final Skeet Women";</w:t>
      </w:r>
    </w:p>
    <w:p w14:paraId="5F09426A" w14:textId="77777777" w:rsidR="00F71599" w:rsidRPr="004F7553" w:rsidRDefault="003230A8" w:rsidP="00F71599">
      <w:pPr>
        <w:jc w:val="left"/>
        <w:rPr>
          <w:rFonts w:ascii="Courier New" w:hAnsi="Courier New" w:cs="Courier New"/>
          <w:sz w:val="12"/>
          <w:szCs w:val="12"/>
          <w:lang w:val="en-GB"/>
        </w:rPr>
      </w:pPr>
      <w:r>
        <w:rPr>
          <w:rFonts w:ascii="Courier New" w:hAnsi="Courier New" w:cs="Courier New"/>
          <w:sz w:val="12"/>
          <w:szCs w:val="12"/>
          <w:lang w:val="en-GB"/>
        </w:rPr>
        <w:t>524;3139;2013;"19.11.2013";"25.11.2013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";"ISSF World Cup Final Dubai in sh</w:t>
      </w:r>
      <w:r>
        <w:rPr>
          <w:rFonts w:ascii="Courier New" w:hAnsi="Courier New" w:cs="Courier New"/>
          <w:sz w:val="12"/>
          <w:szCs w:val="12"/>
          <w:lang w:val="en-GB"/>
        </w:rPr>
        <w:t>otgun";"Dubai";"UAE";"22.11.2013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";"";"";"Final Trap Men";</w:t>
      </w:r>
    </w:p>
    <w:p w14:paraId="0145D61F" w14:textId="77777777" w:rsidR="00F71599" w:rsidRPr="004F7553" w:rsidRDefault="003230A8" w:rsidP="00F71599">
      <w:pPr>
        <w:jc w:val="left"/>
        <w:rPr>
          <w:rFonts w:ascii="Courier New" w:hAnsi="Courier New" w:cs="Courier New"/>
          <w:sz w:val="12"/>
          <w:szCs w:val="12"/>
          <w:lang w:val="en-GB"/>
        </w:rPr>
      </w:pPr>
      <w:r>
        <w:rPr>
          <w:rFonts w:ascii="Courier New" w:hAnsi="Courier New" w:cs="Courier New"/>
          <w:sz w:val="12"/>
          <w:szCs w:val="12"/>
          <w:lang w:val="en-GB"/>
        </w:rPr>
        <w:t>524;3140;2013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;"</w:t>
      </w:r>
      <w:r>
        <w:rPr>
          <w:rFonts w:ascii="Courier New" w:hAnsi="Courier New" w:cs="Courier New"/>
          <w:sz w:val="12"/>
          <w:szCs w:val="12"/>
          <w:lang w:val="en-GB"/>
        </w:rPr>
        <w:t>19.11.2013";"25.11.2013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";"ISSF World Cup Final Dubai in sh</w:t>
      </w:r>
      <w:r>
        <w:rPr>
          <w:rFonts w:ascii="Courier New" w:hAnsi="Courier New" w:cs="Courier New"/>
          <w:sz w:val="12"/>
          <w:szCs w:val="12"/>
          <w:lang w:val="en-GB"/>
        </w:rPr>
        <w:t>otgun";"Dubai";"UAE";"22.11.2013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";"";"";"Final Skeet Men";</w:t>
      </w:r>
    </w:p>
    <w:p w14:paraId="6F340F2B" w14:textId="77777777" w:rsidR="00F71599" w:rsidRPr="004F7553" w:rsidRDefault="003230A8" w:rsidP="00F71599">
      <w:pPr>
        <w:jc w:val="left"/>
        <w:rPr>
          <w:rFonts w:ascii="Courier New" w:hAnsi="Courier New" w:cs="Courier New"/>
          <w:sz w:val="12"/>
          <w:szCs w:val="12"/>
          <w:lang w:val="en-GB"/>
        </w:rPr>
      </w:pPr>
      <w:r>
        <w:rPr>
          <w:rFonts w:ascii="Courier New" w:hAnsi="Courier New" w:cs="Courier New"/>
          <w:sz w:val="12"/>
          <w:szCs w:val="12"/>
          <w:lang w:val="en-GB"/>
        </w:rPr>
        <w:t>524;3145;2013;"19.11.2013";"25.11.2013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";"ISSF World Cup Final Dubai in sh</w:t>
      </w:r>
      <w:r>
        <w:rPr>
          <w:rFonts w:ascii="Courier New" w:hAnsi="Courier New" w:cs="Courier New"/>
          <w:sz w:val="12"/>
          <w:szCs w:val="12"/>
          <w:lang w:val="en-GB"/>
        </w:rPr>
        <w:t>otgun";"Dubai";"UAE";"24.11.2013</w:t>
      </w:r>
      <w:r w:rsidR="00F71599" w:rsidRPr="004F7553">
        <w:rPr>
          <w:rFonts w:ascii="Courier New" w:hAnsi="Courier New" w:cs="Courier New"/>
          <w:sz w:val="12"/>
          <w:szCs w:val="12"/>
          <w:lang w:val="en-GB"/>
        </w:rPr>
        <w:t>";"";"";"Final Double Trap Men";</w:t>
      </w:r>
    </w:p>
    <w:p w14:paraId="3B36CF65" w14:textId="77777777" w:rsidR="00F71599" w:rsidRPr="00555CFD" w:rsidRDefault="00F71599" w:rsidP="00F71599">
      <w:pPr>
        <w:rPr>
          <w:lang w:val="en-GB"/>
        </w:rPr>
      </w:pPr>
    </w:p>
    <w:p w14:paraId="40BF34ED" w14:textId="77777777" w:rsidR="00F71599" w:rsidRDefault="00F71599" w:rsidP="00F71599">
      <w:pPr>
        <w:pStyle w:val="berschrift2"/>
        <w:rPr>
          <w:lang w:val="en-GB"/>
        </w:rPr>
      </w:pPr>
      <w:bookmarkStart w:id="2" w:name="_Toc460916184"/>
      <w:r>
        <w:rPr>
          <w:lang w:val="en-GB"/>
        </w:rPr>
        <w:t>Das CSV-Format</w:t>
      </w:r>
      <w:bookmarkEnd w:id="2"/>
    </w:p>
    <w:p w14:paraId="025E3CC5" w14:textId="6365DA9C" w:rsidR="00F71599" w:rsidRDefault="00F71599" w:rsidP="00F71599">
      <w:pPr>
        <w:rPr>
          <w:lang w:val="de-DE"/>
        </w:rPr>
      </w:pPr>
      <w:r w:rsidRPr="00F473EB">
        <w:rPr>
          <w:lang w:val="de-DE"/>
        </w:rPr>
        <w:t>Das CSV-Format entspricht im Wesentlichen einer Datenbanktabelle</w:t>
      </w:r>
      <w:r>
        <w:rPr>
          <w:lang w:val="de-DE"/>
        </w:rPr>
        <w:t xml:space="preserve">, wobei jede Zeile </w:t>
      </w:r>
      <w:r w:rsidR="00592DDE">
        <w:rPr>
          <w:lang w:val="de-DE"/>
        </w:rPr>
        <w:t>einen</w:t>
      </w:r>
      <w:r>
        <w:rPr>
          <w:lang w:val="de-DE"/>
        </w:rPr>
        <w:t xml:space="preserve"> D</w:t>
      </w:r>
      <w:r>
        <w:rPr>
          <w:lang w:val="de-DE"/>
        </w:rPr>
        <w:t>a</w:t>
      </w:r>
      <w:r>
        <w:rPr>
          <w:lang w:val="de-DE"/>
        </w:rPr>
        <w:t xml:space="preserve">tensatz </w:t>
      </w:r>
      <w:r w:rsidR="00592DDE">
        <w:rPr>
          <w:lang w:val="de-DE"/>
        </w:rPr>
        <w:t>darstellt</w:t>
      </w:r>
      <w:r>
        <w:rPr>
          <w:lang w:val="de-DE"/>
        </w:rPr>
        <w:t xml:space="preserve">. Die Felder in einer Zeile resp. </w:t>
      </w:r>
      <w:r w:rsidR="00592DDE">
        <w:rPr>
          <w:lang w:val="de-DE"/>
        </w:rPr>
        <w:t xml:space="preserve">in einem </w:t>
      </w:r>
      <w:r>
        <w:rPr>
          <w:lang w:val="de-DE"/>
        </w:rPr>
        <w:t>Datensatz sind mit einem Komma g</w:t>
      </w:r>
      <w:r>
        <w:rPr>
          <w:lang w:val="de-DE"/>
        </w:rPr>
        <w:t>e</w:t>
      </w:r>
      <w:r>
        <w:rPr>
          <w:lang w:val="de-DE"/>
        </w:rPr>
        <w:t xml:space="preserve">trennt. Je nach Anwendung können auch andere Trennzeichen für die Felder verwendet werden. In </w:t>
      </w:r>
      <w:proofErr w:type="gramStart"/>
      <w:r>
        <w:rPr>
          <w:lang w:val="de-DE"/>
        </w:rPr>
        <w:t xml:space="preserve">unserem </w:t>
      </w:r>
      <w:r w:rsidR="00592DDE">
        <w:rPr>
          <w:lang w:val="de-DE"/>
        </w:rPr>
        <w:t>Beispiele</w:t>
      </w:r>
      <w:proofErr w:type="gramEnd"/>
      <w:r>
        <w:rPr>
          <w:lang w:val="de-DE"/>
        </w:rPr>
        <w:t xml:space="preserve"> wurden Semikolons </w:t>
      </w:r>
      <w:r w:rsidR="00592DDE">
        <w:rPr>
          <w:lang w:val="de-DE"/>
        </w:rPr>
        <w:t>eingesetzt</w:t>
      </w:r>
      <w:r>
        <w:rPr>
          <w:lang w:val="de-DE"/>
        </w:rPr>
        <w:t>.</w:t>
      </w:r>
    </w:p>
    <w:p w14:paraId="744E0EC8" w14:textId="77777777" w:rsidR="00F71599" w:rsidRDefault="00F71599" w:rsidP="00F71599">
      <w:pPr>
        <w:rPr>
          <w:lang w:val="de-DE"/>
        </w:rPr>
      </w:pPr>
    </w:p>
    <w:p w14:paraId="7199F7DB" w14:textId="77777777" w:rsidR="00F71599" w:rsidRDefault="00F71599" w:rsidP="00F71599">
      <w:pPr>
        <w:rPr>
          <w:lang w:val="de-DE"/>
        </w:rPr>
      </w:pPr>
      <w:r>
        <w:rPr>
          <w:lang w:val="de-DE"/>
        </w:rPr>
        <w:t>Welches sind die Eigenschaften einer CSV-Datei?</w:t>
      </w: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F71599" w14:paraId="15BC0AE1" w14:textId="77777777">
        <w:trPr>
          <w:trHeight w:hRule="exact" w:val="227"/>
        </w:trPr>
        <w:tc>
          <w:tcPr>
            <w:tcW w:w="236" w:type="dxa"/>
          </w:tcPr>
          <w:p w14:paraId="3AC67E60" w14:textId="77777777" w:rsidR="00F71599" w:rsidRDefault="00F71599"/>
        </w:tc>
        <w:tc>
          <w:tcPr>
            <w:tcW w:w="236" w:type="dxa"/>
          </w:tcPr>
          <w:p w14:paraId="6BEAFF6A" w14:textId="77777777" w:rsidR="00F71599" w:rsidRDefault="006650ED">
            <w:r>
              <w:rPr>
                <w:noProof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3C1A1781" wp14:editId="0FFA4FCA">
                      <wp:simplePos x="0" y="0"/>
                      <wp:positionH relativeFrom="column">
                        <wp:posOffset>-49789</wp:posOffset>
                      </wp:positionH>
                      <wp:positionV relativeFrom="paragraph">
                        <wp:posOffset>35747</wp:posOffset>
                      </wp:positionV>
                      <wp:extent cx="188220" cy="128083"/>
                      <wp:effectExtent l="0" t="0" r="15240" b="24765"/>
                      <wp:wrapNone/>
                      <wp:docPr id="3" name="Text Box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220" cy="128083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931ECAE" w14:textId="77777777" w:rsidR="00102B77" w:rsidRPr="00DC652D" w:rsidRDefault="00102B77" w:rsidP="00F71599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Sie stellt eine eindimensionale Tabelle dar</w:t>
                                  </w:r>
                                </w:p>
                                <w:p w14:paraId="71DD924F" w14:textId="5C42CC98" w:rsidR="00DC652D" w:rsidRPr="00DC652D" w:rsidRDefault="00DC652D" w:rsidP="00F71599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Datensätze in den Zeilen</w:t>
                                  </w:r>
                                </w:p>
                                <w:p w14:paraId="7051B424" w14:textId="77777777" w:rsidR="00102B77" w:rsidRPr="00DC652D" w:rsidRDefault="00102B77" w:rsidP="00F71599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In der ersten Zeile können Feldnamen definiert werden</w:t>
                                  </w:r>
                                </w:p>
                                <w:p w14:paraId="0978CC48" w14:textId="77777777" w:rsidR="00102B77" w:rsidRPr="00DC652D" w:rsidRDefault="00102B77" w:rsidP="00F71599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Die Tabelle hat viele redundante Daten</w:t>
                                  </w:r>
                                </w:p>
                                <w:p w14:paraId="218AB85D" w14:textId="77777777" w:rsidR="00DC652D" w:rsidRPr="00DC652D" w:rsidRDefault="00102B77" w:rsidP="00DC652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Es kann kein Zeichensatz angegeben werden</w:t>
                                  </w:r>
                                </w:p>
                                <w:p w14:paraId="02CB79BE" w14:textId="61CF8992" w:rsidR="00DC652D" w:rsidRPr="00DC652D" w:rsidRDefault="00DC652D" w:rsidP="00DC652D">
                                  <w:pPr>
                                    <w:numPr>
                                      <w:ilvl w:val="0"/>
                                      <w:numId w:val="6"/>
                                    </w:numPr>
                                    <w:tabs>
                                      <w:tab w:val="clear" w:pos="720"/>
                                    </w:tabs>
                                    <w:spacing w:before="120" w:after="120"/>
                                    <w:ind w:left="425" w:hanging="357"/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</w:pPr>
                                  <w:r w:rsidRPr="00DC652D">
                                    <w:rPr>
                                      <w:b/>
                                      <w:color w:val="365F91"/>
                                      <w:sz w:val="22"/>
                                      <w:szCs w:val="24"/>
                                    </w:rPr>
                                    <w:t>Zu den Feldern können keine Datentypen angegeben werden</w:t>
                                  </w:r>
                                </w:p>
                                <w:p w14:paraId="7A419BBA" w14:textId="77777777" w:rsidR="00102B77" w:rsidRPr="006F6DB2" w:rsidRDefault="00102B77" w:rsidP="00DC652D">
                                  <w:pPr>
                                    <w:spacing w:before="120" w:after="120"/>
                                    <w:rPr>
                                      <w:b/>
                                      <w:color w:val="365F91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 xmlns:mv="urn:schemas-microsoft-com:mac:vml" xmlns:mo="http://schemas.microsoft.com/office/mac/office/2008/main">
                  <w:pict>
                    <v:shapetype w14:anchorId="3C1A1781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0" o:spid="_x0000_s1026" type="#_x0000_t202" style="position:absolute;left:0;text-align:left;margin-left:-3.9pt;margin-top:2.8pt;width:14.8pt;height:10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">
                      <v:textbox>
                        <w:txbxContent>
                          <w:p w14:paraId="1931ECAE" w14:textId="77777777" w:rsidR="00102B77" w:rsidRPr="00DC652D" w:rsidRDefault="00102B77" w:rsidP="00F7159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Sie stellt eine eindimensionale Tabelle dar</w:t>
                            </w:r>
                          </w:p>
                          <w:p w14:paraId="71DD924F" w14:textId="5C42CC98" w:rsidR="00DC652D" w:rsidRPr="00DC652D" w:rsidRDefault="00DC652D" w:rsidP="00F7159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Datensätze in den Zeilen</w:t>
                            </w:r>
                          </w:p>
                          <w:p w14:paraId="7051B424" w14:textId="77777777" w:rsidR="00102B77" w:rsidRPr="00DC652D" w:rsidRDefault="00102B77" w:rsidP="00F7159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In der ersten Zeile können Feldnamen definiert werden</w:t>
                            </w:r>
                          </w:p>
                          <w:p w14:paraId="0978CC48" w14:textId="77777777" w:rsidR="00102B77" w:rsidRPr="00DC652D" w:rsidRDefault="00102B77" w:rsidP="00F71599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Die Tabelle hat viele redundante Daten</w:t>
                            </w:r>
                          </w:p>
                          <w:p w14:paraId="218AB85D" w14:textId="77777777" w:rsidR="00DC652D" w:rsidRPr="00DC652D" w:rsidRDefault="00102B77" w:rsidP="00DC652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Es kann kein Zeichensatz angegeben werden</w:t>
                            </w:r>
                          </w:p>
                          <w:p w14:paraId="02CB79BE" w14:textId="61CF8992" w:rsidR="00DC652D" w:rsidRPr="00DC652D" w:rsidRDefault="00DC652D" w:rsidP="00DC652D">
                            <w:pPr>
                              <w:numPr>
                                <w:ilvl w:val="0"/>
                                <w:numId w:val="6"/>
                              </w:numPr>
                              <w:tabs>
                                <w:tab w:val="clear" w:pos="720"/>
                              </w:tabs>
                              <w:spacing w:before="120" w:after="120"/>
                              <w:ind w:left="425" w:hanging="357"/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</w:pPr>
                            <w:r w:rsidRPr="00DC652D">
                              <w:rPr>
                                <w:b/>
                                <w:color w:val="365F91"/>
                                <w:sz w:val="22"/>
                                <w:szCs w:val="24"/>
                              </w:rPr>
                              <w:t>Zu den Feldern können keine Datentypen angegeben werden</w:t>
                            </w:r>
                          </w:p>
                          <w:p w14:paraId="7A419BBA" w14:textId="77777777" w:rsidR="00102B77" w:rsidRPr="006F6DB2" w:rsidRDefault="00102B77" w:rsidP="00DC652D">
                            <w:pPr>
                              <w:spacing w:before="120" w:after="120"/>
                              <w:rPr>
                                <w:b/>
                                <w:color w:val="365F9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36" w:type="dxa"/>
          </w:tcPr>
          <w:p w14:paraId="31557DD8" w14:textId="77777777" w:rsidR="00F71599" w:rsidRDefault="00F71599"/>
        </w:tc>
        <w:tc>
          <w:tcPr>
            <w:tcW w:w="236" w:type="dxa"/>
          </w:tcPr>
          <w:p w14:paraId="37C99685" w14:textId="77777777" w:rsidR="00F71599" w:rsidRDefault="00F71599"/>
        </w:tc>
        <w:tc>
          <w:tcPr>
            <w:tcW w:w="236" w:type="dxa"/>
          </w:tcPr>
          <w:p w14:paraId="4BA037FE" w14:textId="77777777" w:rsidR="00F71599" w:rsidRDefault="00F71599"/>
        </w:tc>
        <w:tc>
          <w:tcPr>
            <w:tcW w:w="236" w:type="dxa"/>
          </w:tcPr>
          <w:p w14:paraId="5C90F6A5" w14:textId="77777777" w:rsidR="00F71599" w:rsidRDefault="00F71599"/>
        </w:tc>
        <w:tc>
          <w:tcPr>
            <w:tcW w:w="236" w:type="dxa"/>
          </w:tcPr>
          <w:p w14:paraId="4052FCF2" w14:textId="77777777" w:rsidR="00F71599" w:rsidRDefault="00F71599"/>
        </w:tc>
        <w:tc>
          <w:tcPr>
            <w:tcW w:w="236" w:type="dxa"/>
          </w:tcPr>
          <w:p w14:paraId="4ABEA40F" w14:textId="77777777" w:rsidR="00F71599" w:rsidRDefault="00F71599"/>
        </w:tc>
        <w:tc>
          <w:tcPr>
            <w:tcW w:w="236" w:type="dxa"/>
          </w:tcPr>
          <w:p w14:paraId="0EA8AC9E" w14:textId="77777777" w:rsidR="00F71599" w:rsidRDefault="00F71599"/>
        </w:tc>
        <w:tc>
          <w:tcPr>
            <w:tcW w:w="236" w:type="dxa"/>
          </w:tcPr>
          <w:p w14:paraId="77F2E2B7" w14:textId="77777777" w:rsidR="00F71599" w:rsidRDefault="00F71599"/>
        </w:tc>
        <w:tc>
          <w:tcPr>
            <w:tcW w:w="236" w:type="dxa"/>
          </w:tcPr>
          <w:p w14:paraId="3BF084F6" w14:textId="77777777" w:rsidR="00F71599" w:rsidRDefault="00F71599"/>
        </w:tc>
        <w:tc>
          <w:tcPr>
            <w:tcW w:w="236" w:type="dxa"/>
          </w:tcPr>
          <w:p w14:paraId="15299C39" w14:textId="77777777" w:rsidR="00F71599" w:rsidRDefault="00F71599"/>
        </w:tc>
        <w:tc>
          <w:tcPr>
            <w:tcW w:w="236" w:type="dxa"/>
          </w:tcPr>
          <w:p w14:paraId="785AFBCA" w14:textId="77777777" w:rsidR="00F71599" w:rsidRDefault="00F71599"/>
        </w:tc>
        <w:tc>
          <w:tcPr>
            <w:tcW w:w="236" w:type="dxa"/>
          </w:tcPr>
          <w:p w14:paraId="557A605A" w14:textId="77777777" w:rsidR="00F71599" w:rsidRDefault="00F71599"/>
        </w:tc>
        <w:tc>
          <w:tcPr>
            <w:tcW w:w="236" w:type="dxa"/>
          </w:tcPr>
          <w:p w14:paraId="52CF5328" w14:textId="77777777" w:rsidR="00F71599" w:rsidRDefault="00F71599"/>
        </w:tc>
        <w:tc>
          <w:tcPr>
            <w:tcW w:w="236" w:type="dxa"/>
          </w:tcPr>
          <w:p w14:paraId="76B60609" w14:textId="77777777" w:rsidR="00F71599" w:rsidRDefault="00F71599"/>
        </w:tc>
        <w:tc>
          <w:tcPr>
            <w:tcW w:w="236" w:type="dxa"/>
          </w:tcPr>
          <w:p w14:paraId="401285AD" w14:textId="77777777" w:rsidR="00F71599" w:rsidRDefault="00F71599"/>
        </w:tc>
        <w:tc>
          <w:tcPr>
            <w:tcW w:w="236" w:type="dxa"/>
          </w:tcPr>
          <w:p w14:paraId="219F01CF" w14:textId="77777777" w:rsidR="00F71599" w:rsidRDefault="00F71599"/>
        </w:tc>
        <w:tc>
          <w:tcPr>
            <w:tcW w:w="236" w:type="dxa"/>
          </w:tcPr>
          <w:p w14:paraId="6C15325F" w14:textId="77777777" w:rsidR="00F71599" w:rsidRDefault="00F71599"/>
        </w:tc>
        <w:tc>
          <w:tcPr>
            <w:tcW w:w="236" w:type="dxa"/>
          </w:tcPr>
          <w:p w14:paraId="043A4DFE" w14:textId="77777777" w:rsidR="00F71599" w:rsidRDefault="00F71599"/>
        </w:tc>
        <w:tc>
          <w:tcPr>
            <w:tcW w:w="236" w:type="dxa"/>
          </w:tcPr>
          <w:p w14:paraId="4BCEB6E8" w14:textId="77777777" w:rsidR="00F71599" w:rsidRDefault="00F71599"/>
        </w:tc>
        <w:tc>
          <w:tcPr>
            <w:tcW w:w="236" w:type="dxa"/>
          </w:tcPr>
          <w:p w14:paraId="544BAD82" w14:textId="77777777" w:rsidR="00F71599" w:rsidRDefault="00F71599"/>
        </w:tc>
        <w:tc>
          <w:tcPr>
            <w:tcW w:w="236" w:type="dxa"/>
          </w:tcPr>
          <w:p w14:paraId="764C3C26" w14:textId="77777777" w:rsidR="00F71599" w:rsidRDefault="00F71599"/>
        </w:tc>
        <w:tc>
          <w:tcPr>
            <w:tcW w:w="236" w:type="dxa"/>
          </w:tcPr>
          <w:p w14:paraId="65AC7B88" w14:textId="77777777" w:rsidR="00F71599" w:rsidRDefault="00F71599"/>
        </w:tc>
        <w:tc>
          <w:tcPr>
            <w:tcW w:w="236" w:type="dxa"/>
          </w:tcPr>
          <w:p w14:paraId="250C08D1" w14:textId="77777777" w:rsidR="00F71599" w:rsidRDefault="00F71599"/>
        </w:tc>
        <w:tc>
          <w:tcPr>
            <w:tcW w:w="236" w:type="dxa"/>
          </w:tcPr>
          <w:p w14:paraId="59BB0FCB" w14:textId="77777777" w:rsidR="00F71599" w:rsidRDefault="00F71599"/>
        </w:tc>
        <w:tc>
          <w:tcPr>
            <w:tcW w:w="236" w:type="dxa"/>
          </w:tcPr>
          <w:p w14:paraId="7859BEBA" w14:textId="77777777" w:rsidR="00F71599" w:rsidRDefault="00F71599"/>
        </w:tc>
        <w:tc>
          <w:tcPr>
            <w:tcW w:w="236" w:type="dxa"/>
          </w:tcPr>
          <w:p w14:paraId="25F6D990" w14:textId="77777777" w:rsidR="00F71599" w:rsidRDefault="00F71599"/>
        </w:tc>
        <w:tc>
          <w:tcPr>
            <w:tcW w:w="236" w:type="dxa"/>
          </w:tcPr>
          <w:p w14:paraId="0A0523AF" w14:textId="77777777" w:rsidR="00F71599" w:rsidRDefault="00F71599"/>
        </w:tc>
        <w:tc>
          <w:tcPr>
            <w:tcW w:w="236" w:type="dxa"/>
          </w:tcPr>
          <w:p w14:paraId="0236B729" w14:textId="77777777" w:rsidR="00F71599" w:rsidRDefault="00F71599"/>
        </w:tc>
        <w:tc>
          <w:tcPr>
            <w:tcW w:w="236" w:type="dxa"/>
          </w:tcPr>
          <w:p w14:paraId="081D576C" w14:textId="77777777" w:rsidR="00F71599" w:rsidRDefault="00F71599"/>
        </w:tc>
        <w:tc>
          <w:tcPr>
            <w:tcW w:w="236" w:type="dxa"/>
          </w:tcPr>
          <w:p w14:paraId="68AF6E33" w14:textId="77777777" w:rsidR="00F71599" w:rsidRDefault="00F71599"/>
        </w:tc>
        <w:tc>
          <w:tcPr>
            <w:tcW w:w="236" w:type="dxa"/>
          </w:tcPr>
          <w:p w14:paraId="2D23928E" w14:textId="77777777" w:rsidR="00F71599" w:rsidRDefault="00F71599"/>
        </w:tc>
        <w:tc>
          <w:tcPr>
            <w:tcW w:w="236" w:type="dxa"/>
          </w:tcPr>
          <w:p w14:paraId="48BA1BB1" w14:textId="77777777" w:rsidR="00F71599" w:rsidRDefault="00F71599"/>
        </w:tc>
        <w:tc>
          <w:tcPr>
            <w:tcW w:w="236" w:type="dxa"/>
          </w:tcPr>
          <w:p w14:paraId="26C5216E" w14:textId="77777777" w:rsidR="00F71599" w:rsidRDefault="00F71599"/>
        </w:tc>
        <w:tc>
          <w:tcPr>
            <w:tcW w:w="236" w:type="dxa"/>
          </w:tcPr>
          <w:p w14:paraId="73A0416A" w14:textId="77777777" w:rsidR="00F71599" w:rsidRDefault="00F71599"/>
        </w:tc>
        <w:tc>
          <w:tcPr>
            <w:tcW w:w="236" w:type="dxa"/>
          </w:tcPr>
          <w:p w14:paraId="65FA7225" w14:textId="77777777" w:rsidR="00F71599" w:rsidRDefault="00F71599"/>
        </w:tc>
        <w:tc>
          <w:tcPr>
            <w:tcW w:w="236" w:type="dxa"/>
          </w:tcPr>
          <w:p w14:paraId="53F9F259" w14:textId="77777777" w:rsidR="00F71599" w:rsidRDefault="00F71599"/>
        </w:tc>
        <w:tc>
          <w:tcPr>
            <w:tcW w:w="236" w:type="dxa"/>
          </w:tcPr>
          <w:p w14:paraId="36D3124E" w14:textId="77777777" w:rsidR="00F71599" w:rsidRDefault="00F71599"/>
        </w:tc>
        <w:tc>
          <w:tcPr>
            <w:tcW w:w="236" w:type="dxa"/>
          </w:tcPr>
          <w:p w14:paraId="5A72093C" w14:textId="77777777" w:rsidR="00F71599" w:rsidRDefault="00F71599"/>
        </w:tc>
        <w:tc>
          <w:tcPr>
            <w:tcW w:w="236" w:type="dxa"/>
          </w:tcPr>
          <w:p w14:paraId="63D926E6" w14:textId="77777777" w:rsidR="00F71599" w:rsidRDefault="00F71599"/>
        </w:tc>
        <w:tc>
          <w:tcPr>
            <w:tcW w:w="236" w:type="dxa"/>
          </w:tcPr>
          <w:p w14:paraId="1CB6392C" w14:textId="77777777" w:rsidR="00F71599" w:rsidRDefault="00F71599"/>
        </w:tc>
      </w:tr>
      <w:tr w:rsidR="00F71599" w14:paraId="11EFF17F" w14:textId="77777777">
        <w:trPr>
          <w:trHeight w:hRule="exact" w:val="227"/>
        </w:trPr>
        <w:tc>
          <w:tcPr>
            <w:tcW w:w="236" w:type="dxa"/>
          </w:tcPr>
          <w:p w14:paraId="69FA0E8F" w14:textId="77777777" w:rsidR="00F71599" w:rsidRDefault="00F71599"/>
        </w:tc>
        <w:tc>
          <w:tcPr>
            <w:tcW w:w="236" w:type="dxa"/>
          </w:tcPr>
          <w:p w14:paraId="390D8653" w14:textId="77777777" w:rsidR="00F71599" w:rsidRDefault="00F71599"/>
        </w:tc>
        <w:tc>
          <w:tcPr>
            <w:tcW w:w="236" w:type="dxa"/>
          </w:tcPr>
          <w:p w14:paraId="56E6FA17" w14:textId="77777777" w:rsidR="00F71599" w:rsidRDefault="00F71599"/>
        </w:tc>
        <w:tc>
          <w:tcPr>
            <w:tcW w:w="236" w:type="dxa"/>
          </w:tcPr>
          <w:p w14:paraId="76151952" w14:textId="77777777" w:rsidR="00F71599" w:rsidRDefault="00F71599"/>
        </w:tc>
        <w:tc>
          <w:tcPr>
            <w:tcW w:w="236" w:type="dxa"/>
          </w:tcPr>
          <w:p w14:paraId="22795E3F" w14:textId="77777777" w:rsidR="00F71599" w:rsidRDefault="00F71599"/>
        </w:tc>
        <w:tc>
          <w:tcPr>
            <w:tcW w:w="236" w:type="dxa"/>
          </w:tcPr>
          <w:p w14:paraId="25214951" w14:textId="77777777" w:rsidR="00F71599" w:rsidRDefault="00F71599"/>
        </w:tc>
        <w:tc>
          <w:tcPr>
            <w:tcW w:w="236" w:type="dxa"/>
          </w:tcPr>
          <w:p w14:paraId="09066545" w14:textId="77777777" w:rsidR="00F71599" w:rsidRDefault="00F71599"/>
        </w:tc>
        <w:tc>
          <w:tcPr>
            <w:tcW w:w="236" w:type="dxa"/>
          </w:tcPr>
          <w:p w14:paraId="5567CE6C" w14:textId="77777777" w:rsidR="00F71599" w:rsidRDefault="00F71599"/>
        </w:tc>
        <w:tc>
          <w:tcPr>
            <w:tcW w:w="236" w:type="dxa"/>
          </w:tcPr>
          <w:p w14:paraId="0A66F495" w14:textId="77777777" w:rsidR="00F71599" w:rsidRDefault="00F71599"/>
        </w:tc>
        <w:tc>
          <w:tcPr>
            <w:tcW w:w="236" w:type="dxa"/>
          </w:tcPr>
          <w:p w14:paraId="2AC1A876" w14:textId="77777777" w:rsidR="00F71599" w:rsidRDefault="00F71599"/>
        </w:tc>
        <w:tc>
          <w:tcPr>
            <w:tcW w:w="236" w:type="dxa"/>
          </w:tcPr>
          <w:p w14:paraId="62687069" w14:textId="77777777" w:rsidR="00F71599" w:rsidRDefault="00F71599"/>
        </w:tc>
        <w:tc>
          <w:tcPr>
            <w:tcW w:w="236" w:type="dxa"/>
          </w:tcPr>
          <w:p w14:paraId="5BAD592A" w14:textId="77777777" w:rsidR="00F71599" w:rsidRDefault="00F71599"/>
        </w:tc>
        <w:tc>
          <w:tcPr>
            <w:tcW w:w="236" w:type="dxa"/>
          </w:tcPr>
          <w:p w14:paraId="2442851D" w14:textId="77777777" w:rsidR="00F71599" w:rsidRDefault="00F71599"/>
        </w:tc>
        <w:tc>
          <w:tcPr>
            <w:tcW w:w="236" w:type="dxa"/>
          </w:tcPr>
          <w:p w14:paraId="26F96FBF" w14:textId="77777777" w:rsidR="00F71599" w:rsidRDefault="00F71599"/>
        </w:tc>
        <w:tc>
          <w:tcPr>
            <w:tcW w:w="236" w:type="dxa"/>
          </w:tcPr>
          <w:p w14:paraId="4A40AD6E" w14:textId="77777777" w:rsidR="00F71599" w:rsidRDefault="00F71599"/>
        </w:tc>
        <w:tc>
          <w:tcPr>
            <w:tcW w:w="236" w:type="dxa"/>
          </w:tcPr>
          <w:p w14:paraId="2E4A33E6" w14:textId="77777777" w:rsidR="00F71599" w:rsidRDefault="00F71599"/>
        </w:tc>
        <w:tc>
          <w:tcPr>
            <w:tcW w:w="236" w:type="dxa"/>
          </w:tcPr>
          <w:p w14:paraId="6FB5B759" w14:textId="77777777" w:rsidR="00F71599" w:rsidRDefault="00F71599"/>
        </w:tc>
        <w:tc>
          <w:tcPr>
            <w:tcW w:w="236" w:type="dxa"/>
          </w:tcPr>
          <w:p w14:paraId="2947C566" w14:textId="77777777" w:rsidR="00F71599" w:rsidRDefault="00F71599"/>
        </w:tc>
        <w:tc>
          <w:tcPr>
            <w:tcW w:w="236" w:type="dxa"/>
          </w:tcPr>
          <w:p w14:paraId="416C9B78" w14:textId="77777777" w:rsidR="00F71599" w:rsidRDefault="00F71599"/>
        </w:tc>
        <w:tc>
          <w:tcPr>
            <w:tcW w:w="236" w:type="dxa"/>
          </w:tcPr>
          <w:p w14:paraId="7E951405" w14:textId="77777777" w:rsidR="00F71599" w:rsidRDefault="00F71599"/>
        </w:tc>
        <w:tc>
          <w:tcPr>
            <w:tcW w:w="236" w:type="dxa"/>
          </w:tcPr>
          <w:p w14:paraId="382E0452" w14:textId="77777777" w:rsidR="00F71599" w:rsidRDefault="00F71599"/>
        </w:tc>
        <w:tc>
          <w:tcPr>
            <w:tcW w:w="236" w:type="dxa"/>
          </w:tcPr>
          <w:p w14:paraId="5868850B" w14:textId="77777777" w:rsidR="00F71599" w:rsidRDefault="00F71599"/>
        </w:tc>
        <w:tc>
          <w:tcPr>
            <w:tcW w:w="236" w:type="dxa"/>
          </w:tcPr>
          <w:p w14:paraId="3CC4ED3C" w14:textId="77777777" w:rsidR="00F71599" w:rsidRDefault="00F71599"/>
        </w:tc>
        <w:tc>
          <w:tcPr>
            <w:tcW w:w="236" w:type="dxa"/>
          </w:tcPr>
          <w:p w14:paraId="69CDE266" w14:textId="77777777" w:rsidR="00F71599" w:rsidRDefault="00F71599"/>
        </w:tc>
        <w:tc>
          <w:tcPr>
            <w:tcW w:w="236" w:type="dxa"/>
          </w:tcPr>
          <w:p w14:paraId="1A734776" w14:textId="77777777" w:rsidR="00F71599" w:rsidRDefault="00F71599"/>
        </w:tc>
        <w:tc>
          <w:tcPr>
            <w:tcW w:w="236" w:type="dxa"/>
          </w:tcPr>
          <w:p w14:paraId="53893CA1" w14:textId="77777777" w:rsidR="00F71599" w:rsidRDefault="00F71599"/>
        </w:tc>
        <w:tc>
          <w:tcPr>
            <w:tcW w:w="236" w:type="dxa"/>
          </w:tcPr>
          <w:p w14:paraId="52E7C042" w14:textId="77777777" w:rsidR="00F71599" w:rsidRDefault="00F71599"/>
        </w:tc>
        <w:tc>
          <w:tcPr>
            <w:tcW w:w="236" w:type="dxa"/>
          </w:tcPr>
          <w:p w14:paraId="1FC780AA" w14:textId="77777777" w:rsidR="00F71599" w:rsidRDefault="00F71599"/>
        </w:tc>
        <w:tc>
          <w:tcPr>
            <w:tcW w:w="236" w:type="dxa"/>
          </w:tcPr>
          <w:p w14:paraId="439FC7AF" w14:textId="77777777" w:rsidR="00F71599" w:rsidRDefault="00F71599"/>
        </w:tc>
        <w:tc>
          <w:tcPr>
            <w:tcW w:w="236" w:type="dxa"/>
          </w:tcPr>
          <w:p w14:paraId="63BC5AD1" w14:textId="77777777" w:rsidR="00F71599" w:rsidRDefault="00F71599"/>
        </w:tc>
        <w:tc>
          <w:tcPr>
            <w:tcW w:w="236" w:type="dxa"/>
          </w:tcPr>
          <w:p w14:paraId="4BF4E063" w14:textId="77777777" w:rsidR="00F71599" w:rsidRDefault="00F71599"/>
        </w:tc>
        <w:tc>
          <w:tcPr>
            <w:tcW w:w="236" w:type="dxa"/>
          </w:tcPr>
          <w:p w14:paraId="0C51155A" w14:textId="77777777" w:rsidR="00F71599" w:rsidRDefault="00F71599"/>
        </w:tc>
        <w:tc>
          <w:tcPr>
            <w:tcW w:w="236" w:type="dxa"/>
          </w:tcPr>
          <w:p w14:paraId="1DACD9F1" w14:textId="77777777" w:rsidR="00F71599" w:rsidRDefault="00F71599"/>
        </w:tc>
        <w:tc>
          <w:tcPr>
            <w:tcW w:w="236" w:type="dxa"/>
          </w:tcPr>
          <w:p w14:paraId="0B31A787" w14:textId="77777777" w:rsidR="00F71599" w:rsidRDefault="00F71599"/>
        </w:tc>
        <w:tc>
          <w:tcPr>
            <w:tcW w:w="236" w:type="dxa"/>
          </w:tcPr>
          <w:p w14:paraId="0AF4A9A2" w14:textId="77777777" w:rsidR="00F71599" w:rsidRDefault="00F71599"/>
        </w:tc>
        <w:tc>
          <w:tcPr>
            <w:tcW w:w="236" w:type="dxa"/>
          </w:tcPr>
          <w:p w14:paraId="671C592E" w14:textId="77777777" w:rsidR="00F71599" w:rsidRDefault="00F71599"/>
        </w:tc>
        <w:tc>
          <w:tcPr>
            <w:tcW w:w="236" w:type="dxa"/>
          </w:tcPr>
          <w:p w14:paraId="459635CB" w14:textId="77777777" w:rsidR="00F71599" w:rsidRDefault="00F71599"/>
        </w:tc>
        <w:tc>
          <w:tcPr>
            <w:tcW w:w="236" w:type="dxa"/>
          </w:tcPr>
          <w:p w14:paraId="2E9A7ECB" w14:textId="77777777" w:rsidR="00F71599" w:rsidRDefault="00F71599"/>
        </w:tc>
        <w:tc>
          <w:tcPr>
            <w:tcW w:w="236" w:type="dxa"/>
          </w:tcPr>
          <w:p w14:paraId="77FF079C" w14:textId="77777777" w:rsidR="00F71599" w:rsidRDefault="00F71599"/>
        </w:tc>
        <w:tc>
          <w:tcPr>
            <w:tcW w:w="236" w:type="dxa"/>
          </w:tcPr>
          <w:p w14:paraId="0DD3F206" w14:textId="77777777" w:rsidR="00F71599" w:rsidRDefault="00F71599"/>
        </w:tc>
        <w:tc>
          <w:tcPr>
            <w:tcW w:w="236" w:type="dxa"/>
          </w:tcPr>
          <w:p w14:paraId="16F87785" w14:textId="77777777" w:rsidR="00F71599" w:rsidRDefault="00F71599"/>
        </w:tc>
        <w:tc>
          <w:tcPr>
            <w:tcW w:w="236" w:type="dxa"/>
          </w:tcPr>
          <w:p w14:paraId="550DEAA7" w14:textId="77777777" w:rsidR="00F71599" w:rsidRDefault="00F71599"/>
        </w:tc>
      </w:tr>
      <w:tr w:rsidR="00F71599" w14:paraId="11F68C61" w14:textId="77777777">
        <w:trPr>
          <w:trHeight w:hRule="exact" w:val="227"/>
        </w:trPr>
        <w:tc>
          <w:tcPr>
            <w:tcW w:w="236" w:type="dxa"/>
          </w:tcPr>
          <w:p w14:paraId="3D104D09" w14:textId="77777777" w:rsidR="00F71599" w:rsidRDefault="00F71599"/>
        </w:tc>
        <w:tc>
          <w:tcPr>
            <w:tcW w:w="236" w:type="dxa"/>
          </w:tcPr>
          <w:p w14:paraId="35681914" w14:textId="77777777" w:rsidR="00F71599" w:rsidRDefault="00F71599"/>
        </w:tc>
        <w:tc>
          <w:tcPr>
            <w:tcW w:w="236" w:type="dxa"/>
          </w:tcPr>
          <w:p w14:paraId="7596E0B1" w14:textId="77777777" w:rsidR="00F71599" w:rsidRDefault="00F71599"/>
        </w:tc>
        <w:tc>
          <w:tcPr>
            <w:tcW w:w="236" w:type="dxa"/>
          </w:tcPr>
          <w:p w14:paraId="3836CAA1" w14:textId="77777777" w:rsidR="00F71599" w:rsidRDefault="00F71599"/>
        </w:tc>
        <w:tc>
          <w:tcPr>
            <w:tcW w:w="236" w:type="dxa"/>
          </w:tcPr>
          <w:p w14:paraId="290864B9" w14:textId="77777777" w:rsidR="00F71599" w:rsidRDefault="00F71599"/>
        </w:tc>
        <w:tc>
          <w:tcPr>
            <w:tcW w:w="236" w:type="dxa"/>
          </w:tcPr>
          <w:p w14:paraId="420CC5B4" w14:textId="77777777" w:rsidR="00F71599" w:rsidRDefault="00F71599"/>
        </w:tc>
        <w:tc>
          <w:tcPr>
            <w:tcW w:w="236" w:type="dxa"/>
          </w:tcPr>
          <w:p w14:paraId="7F096294" w14:textId="77777777" w:rsidR="00F71599" w:rsidRDefault="00F71599"/>
        </w:tc>
        <w:tc>
          <w:tcPr>
            <w:tcW w:w="236" w:type="dxa"/>
          </w:tcPr>
          <w:p w14:paraId="2617BFF4" w14:textId="77777777" w:rsidR="00F71599" w:rsidRDefault="00F71599"/>
        </w:tc>
        <w:tc>
          <w:tcPr>
            <w:tcW w:w="236" w:type="dxa"/>
          </w:tcPr>
          <w:p w14:paraId="782BB49A" w14:textId="77777777" w:rsidR="00F71599" w:rsidRDefault="00F71599"/>
        </w:tc>
        <w:tc>
          <w:tcPr>
            <w:tcW w:w="236" w:type="dxa"/>
          </w:tcPr>
          <w:p w14:paraId="3FBC644B" w14:textId="77777777" w:rsidR="00F71599" w:rsidRDefault="00F71599"/>
        </w:tc>
        <w:tc>
          <w:tcPr>
            <w:tcW w:w="236" w:type="dxa"/>
          </w:tcPr>
          <w:p w14:paraId="39605DE6" w14:textId="77777777" w:rsidR="00F71599" w:rsidRDefault="00F71599"/>
        </w:tc>
        <w:tc>
          <w:tcPr>
            <w:tcW w:w="236" w:type="dxa"/>
          </w:tcPr>
          <w:p w14:paraId="40FF136D" w14:textId="77777777" w:rsidR="00F71599" w:rsidRDefault="00F71599"/>
        </w:tc>
        <w:tc>
          <w:tcPr>
            <w:tcW w:w="236" w:type="dxa"/>
          </w:tcPr>
          <w:p w14:paraId="14991265" w14:textId="77777777" w:rsidR="00F71599" w:rsidRDefault="00F71599"/>
        </w:tc>
        <w:tc>
          <w:tcPr>
            <w:tcW w:w="236" w:type="dxa"/>
          </w:tcPr>
          <w:p w14:paraId="4F635F58" w14:textId="77777777" w:rsidR="00F71599" w:rsidRDefault="00F71599"/>
        </w:tc>
        <w:tc>
          <w:tcPr>
            <w:tcW w:w="236" w:type="dxa"/>
          </w:tcPr>
          <w:p w14:paraId="324D84B7" w14:textId="77777777" w:rsidR="00F71599" w:rsidRDefault="00F71599"/>
        </w:tc>
        <w:tc>
          <w:tcPr>
            <w:tcW w:w="236" w:type="dxa"/>
          </w:tcPr>
          <w:p w14:paraId="62E940D6" w14:textId="77777777" w:rsidR="00F71599" w:rsidRDefault="00F71599"/>
        </w:tc>
        <w:tc>
          <w:tcPr>
            <w:tcW w:w="236" w:type="dxa"/>
          </w:tcPr>
          <w:p w14:paraId="29694236" w14:textId="77777777" w:rsidR="00F71599" w:rsidRDefault="00F71599"/>
        </w:tc>
        <w:tc>
          <w:tcPr>
            <w:tcW w:w="236" w:type="dxa"/>
          </w:tcPr>
          <w:p w14:paraId="461DDDBF" w14:textId="77777777" w:rsidR="00F71599" w:rsidRDefault="00F71599"/>
        </w:tc>
        <w:tc>
          <w:tcPr>
            <w:tcW w:w="236" w:type="dxa"/>
          </w:tcPr>
          <w:p w14:paraId="02D0B0D9" w14:textId="77777777" w:rsidR="00F71599" w:rsidRDefault="00F71599"/>
        </w:tc>
        <w:tc>
          <w:tcPr>
            <w:tcW w:w="236" w:type="dxa"/>
          </w:tcPr>
          <w:p w14:paraId="1B1D1AC0" w14:textId="77777777" w:rsidR="00F71599" w:rsidRDefault="00F71599"/>
        </w:tc>
        <w:tc>
          <w:tcPr>
            <w:tcW w:w="236" w:type="dxa"/>
          </w:tcPr>
          <w:p w14:paraId="4697E7C8" w14:textId="77777777" w:rsidR="00F71599" w:rsidRDefault="00F71599"/>
        </w:tc>
        <w:tc>
          <w:tcPr>
            <w:tcW w:w="236" w:type="dxa"/>
          </w:tcPr>
          <w:p w14:paraId="4CA3BEB2" w14:textId="77777777" w:rsidR="00F71599" w:rsidRDefault="00F71599"/>
        </w:tc>
        <w:tc>
          <w:tcPr>
            <w:tcW w:w="236" w:type="dxa"/>
          </w:tcPr>
          <w:p w14:paraId="40D780BD" w14:textId="77777777" w:rsidR="00F71599" w:rsidRDefault="00F71599"/>
        </w:tc>
        <w:tc>
          <w:tcPr>
            <w:tcW w:w="236" w:type="dxa"/>
          </w:tcPr>
          <w:p w14:paraId="2672B6D7" w14:textId="77777777" w:rsidR="00F71599" w:rsidRDefault="00F71599"/>
        </w:tc>
        <w:tc>
          <w:tcPr>
            <w:tcW w:w="236" w:type="dxa"/>
          </w:tcPr>
          <w:p w14:paraId="19DD2A54" w14:textId="77777777" w:rsidR="00F71599" w:rsidRDefault="00F71599"/>
        </w:tc>
        <w:tc>
          <w:tcPr>
            <w:tcW w:w="236" w:type="dxa"/>
          </w:tcPr>
          <w:p w14:paraId="54AD9249" w14:textId="77777777" w:rsidR="00F71599" w:rsidRDefault="00F71599"/>
        </w:tc>
        <w:tc>
          <w:tcPr>
            <w:tcW w:w="236" w:type="dxa"/>
          </w:tcPr>
          <w:p w14:paraId="21D1D616" w14:textId="77777777" w:rsidR="00F71599" w:rsidRDefault="00F71599"/>
        </w:tc>
        <w:tc>
          <w:tcPr>
            <w:tcW w:w="236" w:type="dxa"/>
          </w:tcPr>
          <w:p w14:paraId="0A0EBC1F" w14:textId="77777777" w:rsidR="00F71599" w:rsidRDefault="00F71599"/>
        </w:tc>
        <w:tc>
          <w:tcPr>
            <w:tcW w:w="236" w:type="dxa"/>
          </w:tcPr>
          <w:p w14:paraId="7253B897" w14:textId="77777777" w:rsidR="00F71599" w:rsidRDefault="00F71599"/>
        </w:tc>
        <w:tc>
          <w:tcPr>
            <w:tcW w:w="236" w:type="dxa"/>
          </w:tcPr>
          <w:p w14:paraId="10DD7610" w14:textId="77777777" w:rsidR="00F71599" w:rsidRDefault="00F71599"/>
        </w:tc>
        <w:tc>
          <w:tcPr>
            <w:tcW w:w="236" w:type="dxa"/>
          </w:tcPr>
          <w:p w14:paraId="1B070B5F" w14:textId="77777777" w:rsidR="00F71599" w:rsidRDefault="00F71599"/>
        </w:tc>
        <w:tc>
          <w:tcPr>
            <w:tcW w:w="236" w:type="dxa"/>
          </w:tcPr>
          <w:p w14:paraId="784C00E4" w14:textId="77777777" w:rsidR="00F71599" w:rsidRDefault="00F71599"/>
        </w:tc>
        <w:tc>
          <w:tcPr>
            <w:tcW w:w="236" w:type="dxa"/>
          </w:tcPr>
          <w:p w14:paraId="16CB32AD" w14:textId="77777777" w:rsidR="00F71599" w:rsidRDefault="00F71599"/>
        </w:tc>
        <w:tc>
          <w:tcPr>
            <w:tcW w:w="236" w:type="dxa"/>
          </w:tcPr>
          <w:p w14:paraId="0C63D677" w14:textId="77777777" w:rsidR="00F71599" w:rsidRDefault="00F71599"/>
        </w:tc>
        <w:tc>
          <w:tcPr>
            <w:tcW w:w="236" w:type="dxa"/>
          </w:tcPr>
          <w:p w14:paraId="6D274EDF" w14:textId="77777777" w:rsidR="00F71599" w:rsidRDefault="00F71599"/>
        </w:tc>
        <w:tc>
          <w:tcPr>
            <w:tcW w:w="236" w:type="dxa"/>
          </w:tcPr>
          <w:p w14:paraId="1809B155" w14:textId="77777777" w:rsidR="00F71599" w:rsidRDefault="00F71599"/>
        </w:tc>
        <w:tc>
          <w:tcPr>
            <w:tcW w:w="236" w:type="dxa"/>
          </w:tcPr>
          <w:p w14:paraId="46E4C825" w14:textId="77777777" w:rsidR="00F71599" w:rsidRDefault="00F71599"/>
        </w:tc>
        <w:tc>
          <w:tcPr>
            <w:tcW w:w="236" w:type="dxa"/>
          </w:tcPr>
          <w:p w14:paraId="51DF0B1B" w14:textId="77777777" w:rsidR="00F71599" w:rsidRDefault="00F71599"/>
        </w:tc>
        <w:tc>
          <w:tcPr>
            <w:tcW w:w="236" w:type="dxa"/>
          </w:tcPr>
          <w:p w14:paraId="74B9F893" w14:textId="77777777" w:rsidR="00F71599" w:rsidRDefault="00F71599"/>
        </w:tc>
        <w:tc>
          <w:tcPr>
            <w:tcW w:w="236" w:type="dxa"/>
          </w:tcPr>
          <w:p w14:paraId="1D822394" w14:textId="77777777" w:rsidR="00F71599" w:rsidRDefault="00F71599"/>
        </w:tc>
        <w:tc>
          <w:tcPr>
            <w:tcW w:w="236" w:type="dxa"/>
          </w:tcPr>
          <w:p w14:paraId="249BA821" w14:textId="77777777" w:rsidR="00F71599" w:rsidRDefault="00F71599"/>
        </w:tc>
        <w:tc>
          <w:tcPr>
            <w:tcW w:w="236" w:type="dxa"/>
          </w:tcPr>
          <w:p w14:paraId="028DB8C8" w14:textId="77777777" w:rsidR="00F71599" w:rsidRDefault="00F71599"/>
        </w:tc>
      </w:tr>
      <w:tr w:rsidR="00F71599" w14:paraId="5CE7B1B3" w14:textId="77777777">
        <w:trPr>
          <w:trHeight w:hRule="exact" w:val="227"/>
        </w:trPr>
        <w:tc>
          <w:tcPr>
            <w:tcW w:w="236" w:type="dxa"/>
          </w:tcPr>
          <w:p w14:paraId="3A740FCD" w14:textId="77777777" w:rsidR="00F71599" w:rsidRDefault="00F71599"/>
        </w:tc>
        <w:tc>
          <w:tcPr>
            <w:tcW w:w="236" w:type="dxa"/>
          </w:tcPr>
          <w:p w14:paraId="118EFC8C" w14:textId="77777777" w:rsidR="00F71599" w:rsidRDefault="00F71599"/>
        </w:tc>
        <w:tc>
          <w:tcPr>
            <w:tcW w:w="236" w:type="dxa"/>
          </w:tcPr>
          <w:p w14:paraId="357B4EDE" w14:textId="77777777" w:rsidR="00F71599" w:rsidRDefault="00F71599"/>
        </w:tc>
        <w:tc>
          <w:tcPr>
            <w:tcW w:w="236" w:type="dxa"/>
          </w:tcPr>
          <w:p w14:paraId="568D637A" w14:textId="77777777" w:rsidR="00F71599" w:rsidRDefault="00F71599"/>
        </w:tc>
        <w:tc>
          <w:tcPr>
            <w:tcW w:w="236" w:type="dxa"/>
          </w:tcPr>
          <w:p w14:paraId="092E2E71" w14:textId="77777777" w:rsidR="00F71599" w:rsidRDefault="00F71599"/>
        </w:tc>
        <w:tc>
          <w:tcPr>
            <w:tcW w:w="236" w:type="dxa"/>
          </w:tcPr>
          <w:p w14:paraId="4BB866D6" w14:textId="77777777" w:rsidR="00F71599" w:rsidRDefault="00F71599"/>
        </w:tc>
        <w:tc>
          <w:tcPr>
            <w:tcW w:w="236" w:type="dxa"/>
          </w:tcPr>
          <w:p w14:paraId="7C4E0C03" w14:textId="77777777" w:rsidR="00F71599" w:rsidRDefault="00F71599"/>
        </w:tc>
        <w:tc>
          <w:tcPr>
            <w:tcW w:w="236" w:type="dxa"/>
          </w:tcPr>
          <w:p w14:paraId="592FBAFC" w14:textId="77777777" w:rsidR="00F71599" w:rsidRDefault="00F71599"/>
        </w:tc>
        <w:tc>
          <w:tcPr>
            <w:tcW w:w="236" w:type="dxa"/>
          </w:tcPr>
          <w:p w14:paraId="172544F8" w14:textId="77777777" w:rsidR="00F71599" w:rsidRDefault="00F71599"/>
        </w:tc>
        <w:tc>
          <w:tcPr>
            <w:tcW w:w="236" w:type="dxa"/>
          </w:tcPr>
          <w:p w14:paraId="0BD39565" w14:textId="77777777" w:rsidR="00F71599" w:rsidRDefault="00F71599"/>
        </w:tc>
        <w:tc>
          <w:tcPr>
            <w:tcW w:w="236" w:type="dxa"/>
          </w:tcPr>
          <w:p w14:paraId="4F16F91D" w14:textId="77777777" w:rsidR="00F71599" w:rsidRDefault="00F71599"/>
        </w:tc>
        <w:tc>
          <w:tcPr>
            <w:tcW w:w="236" w:type="dxa"/>
          </w:tcPr>
          <w:p w14:paraId="3F5FBAEE" w14:textId="77777777" w:rsidR="00F71599" w:rsidRDefault="00F71599"/>
        </w:tc>
        <w:tc>
          <w:tcPr>
            <w:tcW w:w="236" w:type="dxa"/>
          </w:tcPr>
          <w:p w14:paraId="56931DCB" w14:textId="77777777" w:rsidR="00F71599" w:rsidRDefault="00F71599"/>
        </w:tc>
        <w:tc>
          <w:tcPr>
            <w:tcW w:w="236" w:type="dxa"/>
          </w:tcPr>
          <w:p w14:paraId="64EACCB6" w14:textId="77777777" w:rsidR="00F71599" w:rsidRDefault="00F71599"/>
        </w:tc>
        <w:tc>
          <w:tcPr>
            <w:tcW w:w="236" w:type="dxa"/>
          </w:tcPr>
          <w:p w14:paraId="1EBC4566" w14:textId="77777777" w:rsidR="00F71599" w:rsidRDefault="00F71599"/>
        </w:tc>
        <w:tc>
          <w:tcPr>
            <w:tcW w:w="236" w:type="dxa"/>
          </w:tcPr>
          <w:p w14:paraId="37BF2762" w14:textId="77777777" w:rsidR="00F71599" w:rsidRDefault="00F71599"/>
        </w:tc>
        <w:tc>
          <w:tcPr>
            <w:tcW w:w="236" w:type="dxa"/>
          </w:tcPr>
          <w:p w14:paraId="3B569F76" w14:textId="77777777" w:rsidR="00F71599" w:rsidRDefault="00F71599"/>
        </w:tc>
        <w:tc>
          <w:tcPr>
            <w:tcW w:w="236" w:type="dxa"/>
          </w:tcPr>
          <w:p w14:paraId="053048F0" w14:textId="77777777" w:rsidR="00F71599" w:rsidRDefault="00F71599"/>
        </w:tc>
        <w:tc>
          <w:tcPr>
            <w:tcW w:w="236" w:type="dxa"/>
          </w:tcPr>
          <w:p w14:paraId="286AD536" w14:textId="77777777" w:rsidR="00F71599" w:rsidRDefault="00F71599"/>
        </w:tc>
        <w:tc>
          <w:tcPr>
            <w:tcW w:w="236" w:type="dxa"/>
          </w:tcPr>
          <w:p w14:paraId="25825109" w14:textId="77777777" w:rsidR="00F71599" w:rsidRDefault="00F71599"/>
        </w:tc>
        <w:tc>
          <w:tcPr>
            <w:tcW w:w="236" w:type="dxa"/>
          </w:tcPr>
          <w:p w14:paraId="136B86A3" w14:textId="77777777" w:rsidR="00F71599" w:rsidRDefault="00F71599"/>
        </w:tc>
        <w:tc>
          <w:tcPr>
            <w:tcW w:w="236" w:type="dxa"/>
          </w:tcPr>
          <w:p w14:paraId="1F18CFD1" w14:textId="77777777" w:rsidR="00F71599" w:rsidRDefault="00F71599"/>
        </w:tc>
        <w:tc>
          <w:tcPr>
            <w:tcW w:w="236" w:type="dxa"/>
          </w:tcPr>
          <w:p w14:paraId="15E94C09" w14:textId="77777777" w:rsidR="00F71599" w:rsidRDefault="00F71599"/>
        </w:tc>
        <w:tc>
          <w:tcPr>
            <w:tcW w:w="236" w:type="dxa"/>
          </w:tcPr>
          <w:p w14:paraId="3216B735" w14:textId="77777777" w:rsidR="00F71599" w:rsidRDefault="00F71599"/>
        </w:tc>
        <w:tc>
          <w:tcPr>
            <w:tcW w:w="236" w:type="dxa"/>
          </w:tcPr>
          <w:p w14:paraId="2C7F401A" w14:textId="77777777" w:rsidR="00F71599" w:rsidRDefault="00F71599"/>
        </w:tc>
        <w:tc>
          <w:tcPr>
            <w:tcW w:w="236" w:type="dxa"/>
          </w:tcPr>
          <w:p w14:paraId="28CAE2BD" w14:textId="77777777" w:rsidR="00F71599" w:rsidRDefault="00F71599"/>
        </w:tc>
        <w:tc>
          <w:tcPr>
            <w:tcW w:w="236" w:type="dxa"/>
          </w:tcPr>
          <w:p w14:paraId="0A693678" w14:textId="77777777" w:rsidR="00F71599" w:rsidRDefault="00F71599"/>
        </w:tc>
        <w:tc>
          <w:tcPr>
            <w:tcW w:w="236" w:type="dxa"/>
          </w:tcPr>
          <w:p w14:paraId="015B49DA" w14:textId="77777777" w:rsidR="00F71599" w:rsidRDefault="00F71599"/>
        </w:tc>
        <w:tc>
          <w:tcPr>
            <w:tcW w:w="236" w:type="dxa"/>
          </w:tcPr>
          <w:p w14:paraId="262CE2C6" w14:textId="77777777" w:rsidR="00F71599" w:rsidRDefault="00F71599"/>
        </w:tc>
        <w:tc>
          <w:tcPr>
            <w:tcW w:w="236" w:type="dxa"/>
          </w:tcPr>
          <w:p w14:paraId="230490B6" w14:textId="77777777" w:rsidR="00F71599" w:rsidRDefault="00F71599"/>
        </w:tc>
        <w:tc>
          <w:tcPr>
            <w:tcW w:w="236" w:type="dxa"/>
          </w:tcPr>
          <w:p w14:paraId="01305FBD" w14:textId="77777777" w:rsidR="00F71599" w:rsidRDefault="00F71599"/>
        </w:tc>
        <w:tc>
          <w:tcPr>
            <w:tcW w:w="236" w:type="dxa"/>
          </w:tcPr>
          <w:p w14:paraId="37D587AD" w14:textId="77777777" w:rsidR="00F71599" w:rsidRDefault="00F71599"/>
        </w:tc>
        <w:tc>
          <w:tcPr>
            <w:tcW w:w="236" w:type="dxa"/>
          </w:tcPr>
          <w:p w14:paraId="15C2C7EA" w14:textId="77777777" w:rsidR="00F71599" w:rsidRDefault="00F71599"/>
        </w:tc>
        <w:tc>
          <w:tcPr>
            <w:tcW w:w="236" w:type="dxa"/>
          </w:tcPr>
          <w:p w14:paraId="6C7C0AFC" w14:textId="77777777" w:rsidR="00F71599" w:rsidRDefault="00F71599"/>
        </w:tc>
        <w:tc>
          <w:tcPr>
            <w:tcW w:w="236" w:type="dxa"/>
          </w:tcPr>
          <w:p w14:paraId="6DBE617A" w14:textId="77777777" w:rsidR="00F71599" w:rsidRDefault="00F71599"/>
        </w:tc>
        <w:tc>
          <w:tcPr>
            <w:tcW w:w="236" w:type="dxa"/>
          </w:tcPr>
          <w:p w14:paraId="3BAE6FF2" w14:textId="77777777" w:rsidR="00F71599" w:rsidRDefault="00F71599"/>
        </w:tc>
        <w:tc>
          <w:tcPr>
            <w:tcW w:w="236" w:type="dxa"/>
          </w:tcPr>
          <w:p w14:paraId="2E095CAC" w14:textId="77777777" w:rsidR="00F71599" w:rsidRDefault="00F71599"/>
        </w:tc>
        <w:tc>
          <w:tcPr>
            <w:tcW w:w="236" w:type="dxa"/>
          </w:tcPr>
          <w:p w14:paraId="38351072" w14:textId="77777777" w:rsidR="00F71599" w:rsidRDefault="00F71599"/>
        </w:tc>
        <w:tc>
          <w:tcPr>
            <w:tcW w:w="236" w:type="dxa"/>
          </w:tcPr>
          <w:p w14:paraId="66C4B6B6" w14:textId="77777777" w:rsidR="00F71599" w:rsidRDefault="00F71599"/>
        </w:tc>
        <w:tc>
          <w:tcPr>
            <w:tcW w:w="236" w:type="dxa"/>
          </w:tcPr>
          <w:p w14:paraId="23A24108" w14:textId="77777777" w:rsidR="00F71599" w:rsidRDefault="00F71599"/>
        </w:tc>
        <w:tc>
          <w:tcPr>
            <w:tcW w:w="236" w:type="dxa"/>
          </w:tcPr>
          <w:p w14:paraId="22A58C60" w14:textId="77777777" w:rsidR="00F71599" w:rsidRDefault="00F71599"/>
        </w:tc>
        <w:tc>
          <w:tcPr>
            <w:tcW w:w="236" w:type="dxa"/>
          </w:tcPr>
          <w:p w14:paraId="440708C1" w14:textId="77777777" w:rsidR="00F71599" w:rsidRDefault="00F71599"/>
        </w:tc>
      </w:tr>
      <w:tr w:rsidR="00F71599" w14:paraId="7E68309D" w14:textId="77777777">
        <w:trPr>
          <w:trHeight w:hRule="exact" w:val="227"/>
        </w:trPr>
        <w:tc>
          <w:tcPr>
            <w:tcW w:w="236" w:type="dxa"/>
          </w:tcPr>
          <w:p w14:paraId="3F98F4D9" w14:textId="77777777" w:rsidR="00F71599" w:rsidRDefault="00F71599"/>
        </w:tc>
        <w:tc>
          <w:tcPr>
            <w:tcW w:w="236" w:type="dxa"/>
          </w:tcPr>
          <w:p w14:paraId="69F5F3FC" w14:textId="77777777" w:rsidR="00F71599" w:rsidRDefault="00F71599"/>
        </w:tc>
        <w:tc>
          <w:tcPr>
            <w:tcW w:w="236" w:type="dxa"/>
          </w:tcPr>
          <w:p w14:paraId="1B9DEB82" w14:textId="77777777" w:rsidR="00F71599" w:rsidRDefault="00F71599"/>
        </w:tc>
        <w:tc>
          <w:tcPr>
            <w:tcW w:w="236" w:type="dxa"/>
          </w:tcPr>
          <w:p w14:paraId="14608F5B" w14:textId="77777777" w:rsidR="00F71599" w:rsidRDefault="00F71599"/>
        </w:tc>
        <w:tc>
          <w:tcPr>
            <w:tcW w:w="236" w:type="dxa"/>
          </w:tcPr>
          <w:p w14:paraId="57684137" w14:textId="77777777" w:rsidR="00F71599" w:rsidRDefault="00F71599"/>
        </w:tc>
        <w:tc>
          <w:tcPr>
            <w:tcW w:w="236" w:type="dxa"/>
          </w:tcPr>
          <w:p w14:paraId="559ACCCC" w14:textId="77777777" w:rsidR="00F71599" w:rsidRDefault="00F71599"/>
        </w:tc>
        <w:tc>
          <w:tcPr>
            <w:tcW w:w="236" w:type="dxa"/>
          </w:tcPr>
          <w:p w14:paraId="2EAF8494" w14:textId="77777777" w:rsidR="00F71599" w:rsidRDefault="00F71599"/>
        </w:tc>
        <w:tc>
          <w:tcPr>
            <w:tcW w:w="236" w:type="dxa"/>
          </w:tcPr>
          <w:p w14:paraId="1E7DECC5" w14:textId="77777777" w:rsidR="00F71599" w:rsidRDefault="00F71599"/>
        </w:tc>
        <w:tc>
          <w:tcPr>
            <w:tcW w:w="236" w:type="dxa"/>
          </w:tcPr>
          <w:p w14:paraId="5FF11496" w14:textId="77777777" w:rsidR="00F71599" w:rsidRDefault="00F71599"/>
        </w:tc>
        <w:tc>
          <w:tcPr>
            <w:tcW w:w="236" w:type="dxa"/>
          </w:tcPr>
          <w:p w14:paraId="3EAFA239" w14:textId="77777777" w:rsidR="00F71599" w:rsidRDefault="00F71599"/>
        </w:tc>
        <w:tc>
          <w:tcPr>
            <w:tcW w:w="236" w:type="dxa"/>
          </w:tcPr>
          <w:p w14:paraId="72EF357A" w14:textId="77777777" w:rsidR="00F71599" w:rsidRDefault="00F71599"/>
        </w:tc>
        <w:tc>
          <w:tcPr>
            <w:tcW w:w="236" w:type="dxa"/>
          </w:tcPr>
          <w:p w14:paraId="5DE3822E" w14:textId="77777777" w:rsidR="00F71599" w:rsidRDefault="00F71599"/>
        </w:tc>
        <w:tc>
          <w:tcPr>
            <w:tcW w:w="236" w:type="dxa"/>
          </w:tcPr>
          <w:p w14:paraId="7C05F819" w14:textId="77777777" w:rsidR="00F71599" w:rsidRDefault="00F71599"/>
        </w:tc>
        <w:tc>
          <w:tcPr>
            <w:tcW w:w="236" w:type="dxa"/>
          </w:tcPr>
          <w:p w14:paraId="0C0BCBAD" w14:textId="77777777" w:rsidR="00F71599" w:rsidRDefault="00F71599"/>
        </w:tc>
        <w:tc>
          <w:tcPr>
            <w:tcW w:w="236" w:type="dxa"/>
          </w:tcPr>
          <w:p w14:paraId="3B91513D" w14:textId="77777777" w:rsidR="00F71599" w:rsidRDefault="00F71599"/>
        </w:tc>
        <w:tc>
          <w:tcPr>
            <w:tcW w:w="236" w:type="dxa"/>
          </w:tcPr>
          <w:p w14:paraId="50E65D23" w14:textId="77777777" w:rsidR="00F71599" w:rsidRDefault="00F71599"/>
        </w:tc>
        <w:tc>
          <w:tcPr>
            <w:tcW w:w="236" w:type="dxa"/>
          </w:tcPr>
          <w:p w14:paraId="308FE899" w14:textId="77777777" w:rsidR="00F71599" w:rsidRDefault="00F71599"/>
        </w:tc>
        <w:tc>
          <w:tcPr>
            <w:tcW w:w="236" w:type="dxa"/>
          </w:tcPr>
          <w:p w14:paraId="1BDB0A1B" w14:textId="77777777" w:rsidR="00F71599" w:rsidRDefault="00F71599"/>
        </w:tc>
        <w:tc>
          <w:tcPr>
            <w:tcW w:w="236" w:type="dxa"/>
          </w:tcPr>
          <w:p w14:paraId="3D1F5D17" w14:textId="77777777" w:rsidR="00F71599" w:rsidRDefault="00F71599"/>
        </w:tc>
        <w:tc>
          <w:tcPr>
            <w:tcW w:w="236" w:type="dxa"/>
          </w:tcPr>
          <w:p w14:paraId="7743066E" w14:textId="77777777" w:rsidR="00F71599" w:rsidRDefault="00F71599"/>
        </w:tc>
        <w:tc>
          <w:tcPr>
            <w:tcW w:w="236" w:type="dxa"/>
          </w:tcPr>
          <w:p w14:paraId="615AAA50" w14:textId="77777777" w:rsidR="00F71599" w:rsidRDefault="00F71599"/>
        </w:tc>
        <w:tc>
          <w:tcPr>
            <w:tcW w:w="236" w:type="dxa"/>
          </w:tcPr>
          <w:p w14:paraId="6E449EBE" w14:textId="77777777" w:rsidR="00F71599" w:rsidRDefault="00F71599"/>
        </w:tc>
        <w:tc>
          <w:tcPr>
            <w:tcW w:w="236" w:type="dxa"/>
          </w:tcPr>
          <w:p w14:paraId="598ADD80" w14:textId="77777777" w:rsidR="00F71599" w:rsidRDefault="00F71599"/>
        </w:tc>
        <w:tc>
          <w:tcPr>
            <w:tcW w:w="236" w:type="dxa"/>
          </w:tcPr>
          <w:p w14:paraId="3F6068B8" w14:textId="77777777" w:rsidR="00F71599" w:rsidRDefault="00F71599"/>
        </w:tc>
        <w:tc>
          <w:tcPr>
            <w:tcW w:w="236" w:type="dxa"/>
          </w:tcPr>
          <w:p w14:paraId="709E1FED" w14:textId="77777777" w:rsidR="00F71599" w:rsidRDefault="00F71599"/>
        </w:tc>
        <w:tc>
          <w:tcPr>
            <w:tcW w:w="236" w:type="dxa"/>
          </w:tcPr>
          <w:p w14:paraId="7D3BB311" w14:textId="77777777" w:rsidR="00F71599" w:rsidRDefault="00F71599"/>
        </w:tc>
        <w:tc>
          <w:tcPr>
            <w:tcW w:w="236" w:type="dxa"/>
          </w:tcPr>
          <w:p w14:paraId="765189A2" w14:textId="77777777" w:rsidR="00F71599" w:rsidRDefault="00F71599"/>
        </w:tc>
        <w:tc>
          <w:tcPr>
            <w:tcW w:w="236" w:type="dxa"/>
          </w:tcPr>
          <w:p w14:paraId="311A12CC" w14:textId="77777777" w:rsidR="00F71599" w:rsidRDefault="00F71599"/>
        </w:tc>
        <w:tc>
          <w:tcPr>
            <w:tcW w:w="236" w:type="dxa"/>
          </w:tcPr>
          <w:p w14:paraId="504FFB31" w14:textId="77777777" w:rsidR="00F71599" w:rsidRDefault="00F71599"/>
        </w:tc>
        <w:tc>
          <w:tcPr>
            <w:tcW w:w="236" w:type="dxa"/>
          </w:tcPr>
          <w:p w14:paraId="276473E6" w14:textId="77777777" w:rsidR="00F71599" w:rsidRDefault="00F71599"/>
        </w:tc>
        <w:tc>
          <w:tcPr>
            <w:tcW w:w="236" w:type="dxa"/>
          </w:tcPr>
          <w:p w14:paraId="53BF0403" w14:textId="77777777" w:rsidR="00F71599" w:rsidRDefault="00F71599"/>
        </w:tc>
        <w:tc>
          <w:tcPr>
            <w:tcW w:w="236" w:type="dxa"/>
          </w:tcPr>
          <w:p w14:paraId="6209CF8A" w14:textId="77777777" w:rsidR="00F71599" w:rsidRDefault="00F71599"/>
        </w:tc>
        <w:tc>
          <w:tcPr>
            <w:tcW w:w="236" w:type="dxa"/>
          </w:tcPr>
          <w:p w14:paraId="2D6BC2EA" w14:textId="77777777" w:rsidR="00F71599" w:rsidRDefault="00F71599"/>
        </w:tc>
        <w:tc>
          <w:tcPr>
            <w:tcW w:w="236" w:type="dxa"/>
          </w:tcPr>
          <w:p w14:paraId="1A21666C" w14:textId="77777777" w:rsidR="00F71599" w:rsidRDefault="00F71599"/>
        </w:tc>
        <w:tc>
          <w:tcPr>
            <w:tcW w:w="236" w:type="dxa"/>
          </w:tcPr>
          <w:p w14:paraId="0E6307CB" w14:textId="77777777" w:rsidR="00F71599" w:rsidRDefault="00F71599"/>
        </w:tc>
        <w:tc>
          <w:tcPr>
            <w:tcW w:w="236" w:type="dxa"/>
          </w:tcPr>
          <w:p w14:paraId="082E9FF6" w14:textId="77777777" w:rsidR="00F71599" w:rsidRDefault="00F71599"/>
        </w:tc>
        <w:tc>
          <w:tcPr>
            <w:tcW w:w="236" w:type="dxa"/>
          </w:tcPr>
          <w:p w14:paraId="7FBB5018" w14:textId="77777777" w:rsidR="00F71599" w:rsidRDefault="00F71599"/>
        </w:tc>
        <w:tc>
          <w:tcPr>
            <w:tcW w:w="236" w:type="dxa"/>
          </w:tcPr>
          <w:p w14:paraId="4FFC9D9B" w14:textId="77777777" w:rsidR="00F71599" w:rsidRDefault="00F71599"/>
        </w:tc>
        <w:tc>
          <w:tcPr>
            <w:tcW w:w="236" w:type="dxa"/>
          </w:tcPr>
          <w:p w14:paraId="29372AF0" w14:textId="77777777" w:rsidR="00F71599" w:rsidRDefault="00F71599"/>
        </w:tc>
        <w:tc>
          <w:tcPr>
            <w:tcW w:w="236" w:type="dxa"/>
          </w:tcPr>
          <w:p w14:paraId="4476F4AE" w14:textId="77777777" w:rsidR="00F71599" w:rsidRDefault="00F71599"/>
        </w:tc>
        <w:tc>
          <w:tcPr>
            <w:tcW w:w="236" w:type="dxa"/>
          </w:tcPr>
          <w:p w14:paraId="22959998" w14:textId="77777777" w:rsidR="00F71599" w:rsidRDefault="00F71599"/>
        </w:tc>
        <w:tc>
          <w:tcPr>
            <w:tcW w:w="236" w:type="dxa"/>
          </w:tcPr>
          <w:p w14:paraId="603222A6" w14:textId="77777777" w:rsidR="00F71599" w:rsidRDefault="00F71599"/>
        </w:tc>
      </w:tr>
      <w:tr w:rsidR="00F71599" w14:paraId="1DD582DD" w14:textId="77777777">
        <w:trPr>
          <w:trHeight w:hRule="exact" w:val="227"/>
        </w:trPr>
        <w:tc>
          <w:tcPr>
            <w:tcW w:w="236" w:type="dxa"/>
          </w:tcPr>
          <w:p w14:paraId="7E1DEFF7" w14:textId="77777777" w:rsidR="00F71599" w:rsidRDefault="00F71599"/>
        </w:tc>
        <w:tc>
          <w:tcPr>
            <w:tcW w:w="236" w:type="dxa"/>
          </w:tcPr>
          <w:p w14:paraId="5D8BDD86" w14:textId="77777777" w:rsidR="00F71599" w:rsidRDefault="00F71599"/>
        </w:tc>
        <w:tc>
          <w:tcPr>
            <w:tcW w:w="236" w:type="dxa"/>
          </w:tcPr>
          <w:p w14:paraId="59BE5530" w14:textId="77777777" w:rsidR="00F71599" w:rsidRDefault="00F71599"/>
        </w:tc>
        <w:tc>
          <w:tcPr>
            <w:tcW w:w="236" w:type="dxa"/>
          </w:tcPr>
          <w:p w14:paraId="75D707C6" w14:textId="77777777" w:rsidR="00F71599" w:rsidRDefault="00F71599"/>
        </w:tc>
        <w:tc>
          <w:tcPr>
            <w:tcW w:w="236" w:type="dxa"/>
          </w:tcPr>
          <w:p w14:paraId="55522200" w14:textId="77777777" w:rsidR="00F71599" w:rsidRDefault="00F71599"/>
        </w:tc>
        <w:tc>
          <w:tcPr>
            <w:tcW w:w="236" w:type="dxa"/>
          </w:tcPr>
          <w:p w14:paraId="4AEF4991" w14:textId="77777777" w:rsidR="00F71599" w:rsidRDefault="00F71599"/>
        </w:tc>
        <w:tc>
          <w:tcPr>
            <w:tcW w:w="236" w:type="dxa"/>
          </w:tcPr>
          <w:p w14:paraId="58E62B46" w14:textId="77777777" w:rsidR="00F71599" w:rsidRDefault="00F71599"/>
        </w:tc>
        <w:tc>
          <w:tcPr>
            <w:tcW w:w="236" w:type="dxa"/>
          </w:tcPr>
          <w:p w14:paraId="1116EFFA" w14:textId="77777777" w:rsidR="00F71599" w:rsidRDefault="00F71599"/>
        </w:tc>
        <w:tc>
          <w:tcPr>
            <w:tcW w:w="236" w:type="dxa"/>
          </w:tcPr>
          <w:p w14:paraId="3801119A" w14:textId="77777777" w:rsidR="00F71599" w:rsidRDefault="00F71599"/>
        </w:tc>
        <w:tc>
          <w:tcPr>
            <w:tcW w:w="236" w:type="dxa"/>
          </w:tcPr>
          <w:p w14:paraId="1C0D1B3D" w14:textId="77777777" w:rsidR="00F71599" w:rsidRDefault="00F71599"/>
        </w:tc>
        <w:tc>
          <w:tcPr>
            <w:tcW w:w="236" w:type="dxa"/>
          </w:tcPr>
          <w:p w14:paraId="3DDAA1EA" w14:textId="77777777" w:rsidR="00F71599" w:rsidRDefault="00F71599"/>
        </w:tc>
        <w:tc>
          <w:tcPr>
            <w:tcW w:w="236" w:type="dxa"/>
          </w:tcPr>
          <w:p w14:paraId="0782750A" w14:textId="77777777" w:rsidR="00F71599" w:rsidRDefault="00F71599"/>
        </w:tc>
        <w:tc>
          <w:tcPr>
            <w:tcW w:w="236" w:type="dxa"/>
          </w:tcPr>
          <w:p w14:paraId="32D0AABE" w14:textId="77777777" w:rsidR="00F71599" w:rsidRDefault="00F71599"/>
        </w:tc>
        <w:tc>
          <w:tcPr>
            <w:tcW w:w="236" w:type="dxa"/>
          </w:tcPr>
          <w:p w14:paraId="0A331803" w14:textId="77777777" w:rsidR="00F71599" w:rsidRDefault="00F71599"/>
        </w:tc>
        <w:tc>
          <w:tcPr>
            <w:tcW w:w="236" w:type="dxa"/>
          </w:tcPr>
          <w:p w14:paraId="652CEE86" w14:textId="77777777" w:rsidR="00F71599" w:rsidRDefault="00F71599"/>
        </w:tc>
        <w:tc>
          <w:tcPr>
            <w:tcW w:w="236" w:type="dxa"/>
          </w:tcPr>
          <w:p w14:paraId="07C776CE" w14:textId="77777777" w:rsidR="00F71599" w:rsidRDefault="00F71599"/>
        </w:tc>
        <w:tc>
          <w:tcPr>
            <w:tcW w:w="236" w:type="dxa"/>
          </w:tcPr>
          <w:p w14:paraId="0A257470" w14:textId="77777777" w:rsidR="00F71599" w:rsidRDefault="00F71599"/>
        </w:tc>
        <w:tc>
          <w:tcPr>
            <w:tcW w:w="236" w:type="dxa"/>
          </w:tcPr>
          <w:p w14:paraId="59F0979F" w14:textId="77777777" w:rsidR="00F71599" w:rsidRDefault="00F71599"/>
        </w:tc>
        <w:tc>
          <w:tcPr>
            <w:tcW w:w="236" w:type="dxa"/>
          </w:tcPr>
          <w:p w14:paraId="7DF58BAB" w14:textId="77777777" w:rsidR="00F71599" w:rsidRDefault="00F71599"/>
        </w:tc>
        <w:tc>
          <w:tcPr>
            <w:tcW w:w="236" w:type="dxa"/>
          </w:tcPr>
          <w:p w14:paraId="4FFC2850" w14:textId="77777777" w:rsidR="00F71599" w:rsidRDefault="00F71599"/>
        </w:tc>
        <w:tc>
          <w:tcPr>
            <w:tcW w:w="236" w:type="dxa"/>
          </w:tcPr>
          <w:p w14:paraId="17A37562" w14:textId="77777777" w:rsidR="00F71599" w:rsidRDefault="00F71599"/>
        </w:tc>
        <w:tc>
          <w:tcPr>
            <w:tcW w:w="236" w:type="dxa"/>
          </w:tcPr>
          <w:p w14:paraId="74DAEECA" w14:textId="77777777" w:rsidR="00F71599" w:rsidRDefault="00F71599"/>
        </w:tc>
        <w:tc>
          <w:tcPr>
            <w:tcW w:w="236" w:type="dxa"/>
          </w:tcPr>
          <w:p w14:paraId="0E07B272" w14:textId="77777777" w:rsidR="00F71599" w:rsidRDefault="00F71599"/>
        </w:tc>
        <w:tc>
          <w:tcPr>
            <w:tcW w:w="236" w:type="dxa"/>
          </w:tcPr>
          <w:p w14:paraId="58558B04" w14:textId="77777777" w:rsidR="00F71599" w:rsidRDefault="00F71599"/>
        </w:tc>
        <w:tc>
          <w:tcPr>
            <w:tcW w:w="236" w:type="dxa"/>
          </w:tcPr>
          <w:p w14:paraId="64C2FCDB" w14:textId="77777777" w:rsidR="00F71599" w:rsidRDefault="00F71599"/>
        </w:tc>
        <w:tc>
          <w:tcPr>
            <w:tcW w:w="236" w:type="dxa"/>
          </w:tcPr>
          <w:p w14:paraId="276B46AF" w14:textId="77777777" w:rsidR="00F71599" w:rsidRDefault="00F71599"/>
        </w:tc>
        <w:tc>
          <w:tcPr>
            <w:tcW w:w="236" w:type="dxa"/>
          </w:tcPr>
          <w:p w14:paraId="59837B58" w14:textId="77777777" w:rsidR="00F71599" w:rsidRDefault="00F71599"/>
        </w:tc>
        <w:tc>
          <w:tcPr>
            <w:tcW w:w="236" w:type="dxa"/>
          </w:tcPr>
          <w:p w14:paraId="241FBBA8" w14:textId="77777777" w:rsidR="00F71599" w:rsidRDefault="00F71599"/>
        </w:tc>
        <w:tc>
          <w:tcPr>
            <w:tcW w:w="236" w:type="dxa"/>
          </w:tcPr>
          <w:p w14:paraId="706EE9F4" w14:textId="77777777" w:rsidR="00F71599" w:rsidRDefault="00F71599"/>
        </w:tc>
        <w:tc>
          <w:tcPr>
            <w:tcW w:w="236" w:type="dxa"/>
          </w:tcPr>
          <w:p w14:paraId="6A12323E" w14:textId="77777777" w:rsidR="00F71599" w:rsidRDefault="00F71599"/>
        </w:tc>
        <w:tc>
          <w:tcPr>
            <w:tcW w:w="236" w:type="dxa"/>
          </w:tcPr>
          <w:p w14:paraId="571E776C" w14:textId="77777777" w:rsidR="00F71599" w:rsidRDefault="00F71599"/>
        </w:tc>
        <w:tc>
          <w:tcPr>
            <w:tcW w:w="236" w:type="dxa"/>
          </w:tcPr>
          <w:p w14:paraId="46D85096" w14:textId="77777777" w:rsidR="00F71599" w:rsidRDefault="00F71599"/>
        </w:tc>
        <w:tc>
          <w:tcPr>
            <w:tcW w:w="236" w:type="dxa"/>
          </w:tcPr>
          <w:p w14:paraId="739868F9" w14:textId="77777777" w:rsidR="00F71599" w:rsidRDefault="00F71599"/>
        </w:tc>
        <w:tc>
          <w:tcPr>
            <w:tcW w:w="236" w:type="dxa"/>
          </w:tcPr>
          <w:p w14:paraId="39001A89" w14:textId="77777777" w:rsidR="00F71599" w:rsidRDefault="00F71599"/>
        </w:tc>
        <w:tc>
          <w:tcPr>
            <w:tcW w:w="236" w:type="dxa"/>
          </w:tcPr>
          <w:p w14:paraId="5406B9D5" w14:textId="77777777" w:rsidR="00F71599" w:rsidRDefault="00F71599"/>
        </w:tc>
        <w:tc>
          <w:tcPr>
            <w:tcW w:w="236" w:type="dxa"/>
          </w:tcPr>
          <w:p w14:paraId="211405D6" w14:textId="77777777" w:rsidR="00F71599" w:rsidRDefault="00F71599"/>
        </w:tc>
        <w:tc>
          <w:tcPr>
            <w:tcW w:w="236" w:type="dxa"/>
          </w:tcPr>
          <w:p w14:paraId="183093F9" w14:textId="77777777" w:rsidR="00F71599" w:rsidRDefault="00F71599"/>
        </w:tc>
        <w:tc>
          <w:tcPr>
            <w:tcW w:w="236" w:type="dxa"/>
          </w:tcPr>
          <w:p w14:paraId="1AA977E6" w14:textId="77777777" w:rsidR="00F71599" w:rsidRDefault="00F71599"/>
        </w:tc>
        <w:tc>
          <w:tcPr>
            <w:tcW w:w="236" w:type="dxa"/>
          </w:tcPr>
          <w:p w14:paraId="72696E1F" w14:textId="77777777" w:rsidR="00F71599" w:rsidRDefault="00F71599"/>
        </w:tc>
        <w:tc>
          <w:tcPr>
            <w:tcW w:w="236" w:type="dxa"/>
          </w:tcPr>
          <w:p w14:paraId="51B2849C" w14:textId="77777777" w:rsidR="00F71599" w:rsidRDefault="00F71599"/>
        </w:tc>
        <w:tc>
          <w:tcPr>
            <w:tcW w:w="236" w:type="dxa"/>
          </w:tcPr>
          <w:p w14:paraId="48963D7F" w14:textId="77777777" w:rsidR="00F71599" w:rsidRDefault="00F71599"/>
        </w:tc>
        <w:tc>
          <w:tcPr>
            <w:tcW w:w="236" w:type="dxa"/>
          </w:tcPr>
          <w:p w14:paraId="46C20F65" w14:textId="77777777" w:rsidR="00F71599" w:rsidRDefault="00F71599"/>
        </w:tc>
      </w:tr>
      <w:tr w:rsidR="00F71599" w14:paraId="2ADC4F1C" w14:textId="77777777">
        <w:trPr>
          <w:trHeight w:hRule="exact" w:val="227"/>
        </w:trPr>
        <w:tc>
          <w:tcPr>
            <w:tcW w:w="236" w:type="dxa"/>
          </w:tcPr>
          <w:p w14:paraId="230A24B7" w14:textId="77777777" w:rsidR="00F71599" w:rsidRDefault="00F71599"/>
        </w:tc>
        <w:tc>
          <w:tcPr>
            <w:tcW w:w="236" w:type="dxa"/>
          </w:tcPr>
          <w:p w14:paraId="572F3E72" w14:textId="77777777" w:rsidR="00F71599" w:rsidRDefault="00F71599"/>
        </w:tc>
        <w:tc>
          <w:tcPr>
            <w:tcW w:w="236" w:type="dxa"/>
          </w:tcPr>
          <w:p w14:paraId="4A7B7D92" w14:textId="77777777" w:rsidR="00F71599" w:rsidRDefault="00F71599"/>
        </w:tc>
        <w:tc>
          <w:tcPr>
            <w:tcW w:w="236" w:type="dxa"/>
          </w:tcPr>
          <w:p w14:paraId="7E8D21ED" w14:textId="77777777" w:rsidR="00F71599" w:rsidRDefault="00F71599"/>
        </w:tc>
        <w:tc>
          <w:tcPr>
            <w:tcW w:w="236" w:type="dxa"/>
          </w:tcPr>
          <w:p w14:paraId="075B83C7" w14:textId="77777777" w:rsidR="00F71599" w:rsidRDefault="00F71599"/>
        </w:tc>
        <w:tc>
          <w:tcPr>
            <w:tcW w:w="236" w:type="dxa"/>
          </w:tcPr>
          <w:p w14:paraId="5CDB1460" w14:textId="77777777" w:rsidR="00F71599" w:rsidRDefault="00F71599"/>
        </w:tc>
        <w:tc>
          <w:tcPr>
            <w:tcW w:w="236" w:type="dxa"/>
          </w:tcPr>
          <w:p w14:paraId="5BA991B9" w14:textId="77777777" w:rsidR="00F71599" w:rsidRDefault="00F71599"/>
        </w:tc>
        <w:tc>
          <w:tcPr>
            <w:tcW w:w="236" w:type="dxa"/>
          </w:tcPr>
          <w:p w14:paraId="134840CC" w14:textId="77777777" w:rsidR="00F71599" w:rsidRDefault="00F71599"/>
        </w:tc>
        <w:tc>
          <w:tcPr>
            <w:tcW w:w="236" w:type="dxa"/>
          </w:tcPr>
          <w:p w14:paraId="55EA9CBD" w14:textId="77777777" w:rsidR="00F71599" w:rsidRDefault="00F71599"/>
        </w:tc>
        <w:tc>
          <w:tcPr>
            <w:tcW w:w="236" w:type="dxa"/>
          </w:tcPr>
          <w:p w14:paraId="248BD534" w14:textId="77777777" w:rsidR="00F71599" w:rsidRDefault="00F71599"/>
        </w:tc>
        <w:tc>
          <w:tcPr>
            <w:tcW w:w="236" w:type="dxa"/>
          </w:tcPr>
          <w:p w14:paraId="237EFDDD" w14:textId="77777777" w:rsidR="00F71599" w:rsidRDefault="00F71599"/>
        </w:tc>
        <w:tc>
          <w:tcPr>
            <w:tcW w:w="236" w:type="dxa"/>
          </w:tcPr>
          <w:p w14:paraId="59DDD62F" w14:textId="77777777" w:rsidR="00F71599" w:rsidRDefault="00F71599"/>
        </w:tc>
        <w:tc>
          <w:tcPr>
            <w:tcW w:w="236" w:type="dxa"/>
          </w:tcPr>
          <w:p w14:paraId="2E6EAD2E" w14:textId="77777777" w:rsidR="00F71599" w:rsidRDefault="00F71599"/>
        </w:tc>
        <w:tc>
          <w:tcPr>
            <w:tcW w:w="236" w:type="dxa"/>
          </w:tcPr>
          <w:p w14:paraId="66F68AF6" w14:textId="77777777" w:rsidR="00F71599" w:rsidRDefault="00F71599"/>
        </w:tc>
        <w:tc>
          <w:tcPr>
            <w:tcW w:w="236" w:type="dxa"/>
          </w:tcPr>
          <w:p w14:paraId="1B3DE3A0" w14:textId="77777777" w:rsidR="00F71599" w:rsidRDefault="00F71599"/>
        </w:tc>
        <w:tc>
          <w:tcPr>
            <w:tcW w:w="236" w:type="dxa"/>
          </w:tcPr>
          <w:p w14:paraId="305225F3" w14:textId="77777777" w:rsidR="00F71599" w:rsidRDefault="00F71599"/>
        </w:tc>
        <w:tc>
          <w:tcPr>
            <w:tcW w:w="236" w:type="dxa"/>
          </w:tcPr>
          <w:p w14:paraId="5A86B74A" w14:textId="77777777" w:rsidR="00F71599" w:rsidRDefault="00F71599"/>
        </w:tc>
        <w:tc>
          <w:tcPr>
            <w:tcW w:w="236" w:type="dxa"/>
          </w:tcPr>
          <w:p w14:paraId="7D326DD1" w14:textId="77777777" w:rsidR="00F71599" w:rsidRDefault="00F71599"/>
        </w:tc>
        <w:tc>
          <w:tcPr>
            <w:tcW w:w="236" w:type="dxa"/>
          </w:tcPr>
          <w:p w14:paraId="12ABE643" w14:textId="77777777" w:rsidR="00F71599" w:rsidRDefault="00F71599"/>
        </w:tc>
        <w:tc>
          <w:tcPr>
            <w:tcW w:w="236" w:type="dxa"/>
          </w:tcPr>
          <w:p w14:paraId="67AD4B37" w14:textId="77777777" w:rsidR="00F71599" w:rsidRDefault="00F71599"/>
        </w:tc>
        <w:tc>
          <w:tcPr>
            <w:tcW w:w="236" w:type="dxa"/>
          </w:tcPr>
          <w:p w14:paraId="7E2B63A1" w14:textId="77777777" w:rsidR="00F71599" w:rsidRDefault="00F71599"/>
        </w:tc>
        <w:tc>
          <w:tcPr>
            <w:tcW w:w="236" w:type="dxa"/>
          </w:tcPr>
          <w:p w14:paraId="619A11D8" w14:textId="77777777" w:rsidR="00F71599" w:rsidRDefault="00F71599"/>
        </w:tc>
        <w:tc>
          <w:tcPr>
            <w:tcW w:w="236" w:type="dxa"/>
          </w:tcPr>
          <w:p w14:paraId="6EAB7D22" w14:textId="77777777" w:rsidR="00F71599" w:rsidRDefault="00F71599"/>
        </w:tc>
        <w:tc>
          <w:tcPr>
            <w:tcW w:w="236" w:type="dxa"/>
          </w:tcPr>
          <w:p w14:paraId="43EC703F" w14:textId="77777777" w:rsidR="00F71599" w:rsidRDefault="00F71599"/>
        </w:tc>
        <w:tc>
          <w:tcPr>
            <w:tcW w:w="236" w:type="dxa"/>
          </w:tcPr>
          <w:p w14:paraId="609AF421" w14:textId="77777777" w:rsidR="00F71599" w:rsidRDefault="00F71599"/>
        </w:tc>
        <w:tc>
          <w:tcPr>
            <w:tcW w:w="236" w:type="dxa"/>
          </w:tcPr>
          <w:p w14:paraId="33948EA0" w14:textId="77777777" w:rsidR="00F71599" w:rsidRDefault="00F71599"/>
        </w:tc>
        <w:tc>
          <w:tcPr>
            <w:tcW w:w="236" w:type="dxa"/>
          </w:tcPr>
          <w:p w14:paraId="65305488" w14:textId="77777777" w:rsidR="00F71599" w:rsidRDefault="00F71599"/>
        </w:tc>
        <w:tc>
          <w:tcPr>
            <w:tcW w:w="236" w:type="dxa"/>
          </w:tcPr>
          <w:p w14:paraId="0A27DF65" w14:textId="77777777" w:rsidR="00F71599" w:rsidRDefault="00F71599"/>
        </w:tc>
        <w:tc>
          <w:tcPr>
            <w:tcW w:w="236" w:type="dxa"/>
          </w:tcPr>
          <w:p w14:paraId="36B1CE14" w14:textId="77777777" w:rsidR="00F71599" w:rsidRDefault="00F71599"/>
        </w:tc>
        <w:tc>
          <w:tcPr>
            <w:tcW w:w="236" w:type="dxa"/>
          </w:tcPr>
          <w:p w14:paraId="5E3BAB6F" w14:textId="77777777" w:rsidR="00F71599" w:rsidRDefault="00F71599"/>
        </w:tc>
        <w:tc>
          <w:tcPr>
            <w:tcW w:w="236" w:type="dxa"/>
          </w:tcPr>
          <w:p w14:paraId="322C96D2" w14:textId="77777777" w:rsidR="00F71599" w:rsidRDefault="00F71599"/>
        </w:tc>
        <w:tc>
          <w:tcPr>
            <w:tcW w:w="236" w:type="dxa"/>
          </w:tcPr>
          <w:p w14:paraId="73A2B36D" w14:textId="77777777" w:rsidR="00F71599" w:rsidRDefault="00F71599"/>
        </w:tc>
        <w:tc>
          <w:tcPr>
            <w:tcW w:w="236" w:type="dxa"/>
          </w:tcPr>
          <w:p w14:paraId="43CA6531" w14:textId="77777777" w:rsidR="00F71599" w:rsidRDefault="00F71599"/>
        </w:tc>
        <w:tc>
          <w:tcPr>
            <w:tcW w:w="236" w:type="dxa"/>
          </w:tcPr>
          <w:p w14:paraId="4698E7BC" w14:textId="77777777" w:rsidR="00F71599" w:rsidRDefault="00F71599"/>
        </w:tc>
        <w:tc>
          <w:tcPr>
            <w:tcW w:w="236" w:type="dxa"/>
          </w:tcPr>
          <w:p w14:paraId="72FEF674" w14:textId="77777777" w:rsidR="00F71599" w:rsidRDefault="00F71599"/>
        </w:tc>
        <w:tc>
          <w:tcPr>
            <w:tcW w:w="236" w:type="dxa"/>
          </w:tcPr>
          <w:p w14:paraId="3A41B435" w14:textId="77777777" w:rsidR="00F71599" w:rsidRDefault="00F71599"/>
        </w:tc>
        <w:tc>
          <w:tcPr>
            <w:tcW w:w="236" w:type="dxa"/>
          </w:tcPr>
          <w:p w14:paraId="05AB16AC" w14:textId="77777777" w:rsidR="00F71599" w:rsidRDefault="00F71599"/>
        </w:tc>
        <w:tc>
          <w:tcPr>
            <w:tcW w:w="236" w:type="dxa"/>
          </w:tcPr>
          <w:p w14:paraId="0F91678E" w14:textId="77777777" w:rsidR="00F71599" w:rsidRDefault="00F71599"/>
        </w:tc>
        <w:tc>
          <w:tcPr>
            <w:tcW w:w="236" w:type="dxa"/>
          </w:tcPr>
          <w:p w14:paraId="583E665C" w14:textId="77777777" w:rsidR="00F71599" w:rsidRDefault="00F71599"/>
        </w:tc>
        <w:tc>
          <w:tcPr>
            <w:tcW w:w="236" w:type="dxa"/>
          </w:tcPr>
          <w:p w14:paraId="6CE9C4F7" w14:textId="77777777" w:rsidR="00F71599" w:rsidRDefault="00F71599"/>
        </w:tc>
        <w:tc>
          <w:tcPr>
            <w:tcW w:w="236" w:type="dxa"/>
          </w:tcPr>
          <w:p w14:paraId="5F3626FF" w14:textId="77777777" w:rsidR="00F71599" w:rsidRDefault="00F71599"/>
        </w:tc>
        <w:tc>
          <w:tcPr>
            <w:tcW w:w="236" w:type="dxa"/>
          </w:tcPr>
          <w:p w14:paraId="3B82FACD" w14:textId="77777777" w:rsidR="00F71599" w:rsidRDefault="00F71599"/>
        </w:tc>
      </w:tr>
      <w:tr w:rsidR="00F71599" w14:paraId="3770428E" w14:textId="77777777">
        <w:trPr>
          <w:trHeight w:hRule="exact" w:val="227"/>
        </w:trPr>
        <w:tc>
          <w:tcPr>
            <w:tcW w:w="236" w:type="dxa"/>
          </w:tcPr>
          <w:p w14:paraId="60D3A755" w14:textId="77777777" w:rsidR="00F71599" w:rsidRDefault="00F71599"/>
        </w:tc>
        <w:tc>
          <w:tcPr>
            <w:tcW w:w="236" w:type="dxa"/>
          </w:tcPr>
          <w:p w14:paraId="32C750A1" w14:textId="77777777" w:rsidR="00F71599" w:rsidRDefault="00F71599"/>
        </w:tc>
        <w:tc>
          <w:tcPr>
            <w:tcW w:w="236" w:type="dxa"/>
          </w:tcPr>
          <w:p w14:paraId="236D07C8" w14:textId="77777777" w:rsidR="00F71599" w:rsidRDefault="00F71599"/>
        </w:tc>
        <w:tc>
          <w:tcPr>
            <w:tcW w:w="236" w:type="dxa"/>
          </w:tcPr>
          <w:p w14:paraId="28D04E96" w14:textId="77777777" w:rsidR="00F71599" w:rsidRDefault="00F71599"/>
        </w:tc>
        <w:tc>
          <w:tcPr>
            <w:tcW w:w="236" w:type="dxa"/>
          </w:tcPr>
          <w:p w14:paraId="5A639C8B" w14:textId="77777777" w:rsidR="00F71599" w:rsidRDefault="00F71599"/>
        </w:tc>
        <w:tc>
          <w:tcPr>
            <w:tcW w:w="236" w:type="dxa"/>
          </w:tcPr>
          <w:p w14:paraId="3A796859" w14:textId="77777777" w:rsidR="00F71599" w:rsidRDefault="00F71599"/>
        </w:tc>
        <w:tc>
          <w:tcPr>
            <w:tcW w:w="236" w:type="dxa"/>
          </w:tcPr>
          <w:p w14:paraId="5EA4EEBB" w14:textId="77777777" w:rsidR="00F71599" w:rsidRDefault="00F71599"/>
        </w:tc>
        <w:tc>
          <w:tcPr>
            <w:tcW w:w="236" w:type="dxa"/>
          </w:tcPr>
          <w:p w14:paraId="786751F3" w14:textId="77777777" w:rsidR="00F71599" w:rsidRDefault="00F71599"/>
        </w:tc>
        <w:tc>
          <w:tcPr>
            <w:tcW w:w="236" w:type="dxa"/>
          </w:tcPr>
          <w:p w14:paraId="2EBFC533" w14:textId="77777777" w:rsidR="00F71599" w:rsidRDefault="00F71599"/>
        </w:tc>
        <w:tc>
          <w:tcPr>
            <w:tcW w:w="236" w:type="dxa"/>
          </w:tcPr>
          <w:p w14:paraId="0DFCFAFD" w14:textId="77777777" w:rsidR="00F71599" w:rsidRDefault="00F71599"/>
        </w:tc>
        <w:tc>
          <w:tcPr>
            <w:tcW w:w="236" w:type="dxa"/>
          </w:tcPr>
          <w:p w14:paraId="3D357DFF" w14:textId="77777777" w:rsidR="00F71599" w:rsidRDefault="00F71599"/>
        </w:tc>
        <w:tc>
          <w:tcPr>
            <w:tcW w:w="236" w:type="dxa"/>
          </w:tcPr>
          <w:p w14:paraId="482F816B" w14:textId="77777777" w:rsidR="00F71599" w:rsidRDefault="00F71599"/>
        </w:tc>
        <w:tc>
          <w:tcPr>
            <w:tcW w:w="236" w:type="dxa"/>
          </w:tcPr>
          <w:p w14:paraId="6184C148" w14:textId="77777777" w:rsidR="00F71599" w:rsidRDefault="00F71599"/>
        </w:tc>
        <w:tc>
          <w:tcPr>
            <w:tcW w:w="236" w:type="dxa"/>
          </w:tcPr>
          <w:p w14:paraId="3CF7D813" w14:textId="77777777" w:rsidR="00F71599" w:rsidRDefault="00F71599"/>
        </w:tc>
        <w:tc>
          <w:tcPr>
            <w:tcW w:w="236" w:type="dxa"/>
          </w:tcPr>
          <w:p w14:paraId="0B29207B" w14:textId="77777777" w:rsidR="00F71599" w:rsidRDefault="00F71599"/>
        </w:tc>
        <w:tc>
          <w:tcPr>
            <w:tcW w:w="236" w:type="dxa"/>
          </w:tcPr>
          <w:p w14:paraId="43CFBE6A" w14:textId="77777777" w:rsidR="00F71599" w:rsidRDefault="00F71599"/>
        </w:tc>
        <w:tc>
          <w:tcPr>
            <w:tcW w:w="236" w:type="dxa"/>
          </w:tcPr>
          <w:p w14:paraId="13C8B709" w14:textId="77777777" w:rsidR="00F71599" w:rsidRDefault="00F71599"/>
        </w:tc>
        <w:tc>
          <w:tcPr>
            <w:tcW w:w="236" w:type="dxa"/>
          </w:tcPr>
          <w:p w14:paraId="16229589" w14:textId="77777777" w:rsidR="00F71599" w:rsidRDefault="00F71599"/>
        </w:tc>
        <w:tc>
          <w:tcPr>
            <w:tcW w:w="236" w:type="dxa"/>
          </w:tcPr>
          <w:p w14:paraId="47CF6443" w14:textId="77777777" w:rsidR="00F71599" w:rsidRDefault="00F71599"/>
        </w:tc>
        <w:tc>
          <w:tcPr>
            <w:tcW w:w="236" w:type="dxa"/>
          </w:tcPr>
          <w:p w14:paraId="7A4640B8" w14:textId="77777777" w:rsidR="00F71599" w:rsidRDefault="00F71599"/>
        </w:tc>
        <w:tc>
          <w:tcPr>
            <w:tcW w:w="236" w:type="dxa"/>
          </w:tcPr>
          <w:p w14:paraId="742DBFA3" w14:textId="77777777" w:rsidR="00F71599" w:rsidRDefault="00F71599"/>
        </w:tc>
        <w:tc>
          <w:tcPr>
            <w:tcW w:w="236" w:type="dxa"/>
          </w:tcPr>
          <w:p w14:paraId="1A1DC687" w14:textId="77777777" w:rsidR="00F71599" w:rsidRDefault="00F71599"/>
        </w:tc>
        <w:tc>
          <w:tcPr>
            <w:tcW w:w="236" w:type="dxa"/>
          </w:tcPr>
          <w:p w14:paraId="0355FBB1" w14:textId="77777777" w:rsidR="00F71599" w:rsidRDefault="00F71599"/>
        </w:tc>
        <w:tc>
          <w:tcPr>
            <w:tcW w:w="236" w:type="dxa"/>
          </w:tcPr>
          <w:p w14:paraId="14A57631" w14:textId="77777777" w:rsidR="00F71599" w:rsidRDefault="00F71599"/>
        </w:tc>
        <w:tc>
          <w:tcPr>
            <w:tcW w:w="236" w:type="dxa"/>
          </w:tcPr>
          <w:p w14:paraId="2AB3F4D1" w14:textId="77777777" w:rsidR="00F71599" w:rsidRDefault="00F71599"/>
        </w:tc>
        <w:tc>
          <w:tcPr>
            <w:tcW w:w="236" w:type="dxa"/>
          </w:tcPr>
          <w:p w14:paraId="54C3C68C" w14:textId="77777777" w:rsidR="00F71599" w:rsidRDefault="00F71599"/>
        </w:tc>
        <w:tc>
          <w:tcPr>
            <w:tcW w:w="236" w:type="dxa"/>
          </w:tcPr>
          <w:p w14:paraId="75A4D3C7" w14:textId="77777777" w:rsidR="00F71599" w:rsidRDefault="00F71599"/>
        </w:tc>
        <w:tc>
          <w:tcPr>
            <w:tcW w:w="236" w:type="dxa"/>
          </w:tcPr>
          <w:p w14:paraId="4F5D8136" w14:textId="77777777" w:rsidR="00F71599" w:rsidRDefault="00F71599"/>
        </w:tc>
        <w:tc>
          <w:tcPr>
            <w:tcW w:w="236" w:type="dxa"/>
          </w:tcPr>
          <w:p w14:paraId="5132E1A3" w14:textId="77777777" w:rsidR="00F71599" w:rsidRDefault="00F71599"/>
        </w:tc>
        <w:tc>
          <w:tcPr>
            <w:tcW w:w="236" w:type="dxa"/>
          </w:tcPr>
          <w:p w14:paraId="28070F12" w14:textId="77777777" w:rsidR="00F71599" w:rsidRDefault="00F71599"/>
        </w:tc>
        <w:tc>
          <w:tcPr>
            <w:tcW w:w="236" w:type="dxa"/>
          </w:tcPr>
          <w:p w14:paraId="31D9EBC0" w14:textId="77777777" w:rsidR="00F71599" w:rsidRDefault="00F71599"/>
        </w:tc>
        <w:tc>
          <w:tcPr>
            <w:tcW w:w="236" w:type="dxa"/>
          </w:tcPr>
          <w:p w14:paraId="1035DFCC" w14:textId="77777777" w:rsidR="00F71599" w:rsidRDefault="00F71599"/>
        </w:tc>
        <w:tc>
          <w:tcPr>
            <w:tcW w:w="236" w:type="dxa"/>
          </w:tcPr>
          <w:p w14:paraId="7DD74DAD" w14:textId="77777777" w:rsidR="00F71599" w:rsidRDefault="00F71599"/>
        </w:tc>
        <w:tc>
          <w:tcPr>
            <w:tcW w:w="236" w:type="dxa"/>
          </w:tcPr>
          <w:p w14:paraId="47CBEB5F" w14:textId="77777777" w:rsidR="00F71599" w:rsidRDefault="00F71599"/>
        </w:tc>
        <w:tc>
          <w:tcPr>
            <w:tcW w:w="236" w:type="dxa"/>
          </w:tcPr>
          <w:p w14:paraId="7511695C" w14:textId="77777777" w:rsidR="00F71599" w:rsidRDefault="00F71599"/>
        </w:tc>
        <w:tc>
          <w:tcPr>
            <w:tcW w:w="236" w:type="dxa"/>
          </w:tcPr>
          <w:p w14:paraId="3803E40F" w14:textId="77777777" w:rsidR="00F71599" w:rsidRDefault="00F71599"/>
        </w:tc>
        <w:tc>
          <w:tcPr>
            <w:tcW w:w="236" w:type="dxa"/>
          </w:tcPr>
          <w:p w14:paraId="0850F42F" w14:textId="77777777" w:rsidR="00F71599" w:rsidRDefault="00F71599"/>
        </w:tc>
        <w:tc>
          <w:tcPr>
            <w:tcW w:w="236" w:type="dxa"/>
          </w:tcPr>
          <w:p w14:paraId="24B475A9" w14:textId="77777777" w:rsidR="00F71599" w:rsidRDefault="00F71599"/>
        </w:tc>
        <w:tc>
          <w:tcPr>
            <w:tcW w:w="236" w:type="dxa"/>
          </w:tcPr>
          <w:p w14:paraId="3A128BEB" w14:textId="77777777" w:rsidR="00F71599" w:rsidRDefault="00F71599"/>
        </w:tc>
        <w:tc>
          <w:tcPr>
            <w:tcW w:w="236" w:type="dxa"/>
          </w:tcPr>
          <w:p w14:paraId="748E80B2" w14:textId="77777777" w:rsidR="00F71599" w:rsidRDefault="00F71599"/>
        </w:tc>
        <w:tc>
          <w:tcPr>
            <w:tcW w:w="236" w:type="dxa"/>
          </w:tcPr>
          <w:p w14:paraId="19EC3410" w14:textId="77777777" w:rsidR="00F71599" w:rsidRDefault="00F71599"/>
        </w:tc>
        <w:tc>
          <w:tcPr>
            <w:tcW w:w="236" w:type="dxa"/>
          </w:tcPr>
          <w:p w14:paraId="159605FC" w14:textId="77777777" w:rsidR="00F71599" w:rsidRDefault="00F71599"/>
        </w:tc>
      </w:tr>
      <w:tr w:rsidR="00F71599" w14:paraId="4842A460" w14:textId="77777777">
        <w:trPr>
          <w:trHeight w:hRule="exact" w:val="227"/>
        </w:trPr>
        <w:tc>
          <w:tcPr>
            <w:tcW w:w="236" w:type="dxa"/>
          </w:tcPr>
          <w:p w14:paraId="68B6094A" w14:textId="77777777" w:rsidR="00F71599" w:rsidRDefault="00F71599"/>
        </w:tc>
        <w:tc>
          <w:tcPr>
            <w:tcW w:w="236" w:type="dxa"/>
          </w:tcPr>
          <w:p w14:paraId="2A8F5591" w14:textId="77777777" w:rsidR="00F71599" w:rsidRDefault="00F71599"/>
        </w:tc>
        <w:tc>
          <w:tcPr>
            <w:tcW w:w="236" w:type="dxa"/>
          </w:tcPr>
          <w:p w14:paraId="57D274EA" w14:textId="77777777" w:rsidR="00F71599" w:rsidRDefault="00F71599"/>
        </w:tc>
        <w:tc>
          <w:tcPr>
            <w:tcW w:w="236" w:type="dxa"/>
          </w:tcPr>
          <w:p w14:paraId="3FDC1BA9" w14:textId="77777777" w:rsidR="00F71599" w:rsidRDefault="00F71599"/>
        </w:tc>
        <w:tc>
          <w:tcPr>
            <w:tcW w:w="236" w:type="dxa"/>
          </w:tcPr>
          <w:p w14:paraId="7A1DF663" w14:textId="77777777" w:rsidR="00F71599" w:rsidRDefault="00F71599"/>
        </w:tc>
        <w:tc>
          <w:tcPr>
            <w:tcW w:w="236" w:type="dxa"/>
          </w:tcPr>
          <w:p w14:paraId="6A82258E" w14:textId="77777777" w:rsidR="00F71599" w:rsidRDefault="00F71599"/>
        </w:tc>
        <w:tc>
          <w:tcPr>
            <w:tcW w:w="236" w:type="dxa"/>
          </w:tcPr>
          <w:p w14:paraId="1DE7A084" w14:textId="77777777" w:rsidR="00F71599" w:rsidRDefault="00F71599"/>
        </w:tc>
        <w:tc>
          <w:tcPr>
            <w:tcW w:w="236" w:type="dxa"/>
          </w:tcPr>
          <w:p w14:paraId="5A0598F4" w14:textId="77777777" w:rsidR="00F71599" w:rsidRDefault="00F71599"/>
        </w:tc>
        <w:tc>
          <w:tcPr>
            <w:tcW w:w="236" w:type="dxa"/>
          </w:tcPr>
          <w:p w14:paraId="23C9C0E7" w14:textId="77777777" w:rsidR="00F71599" w:rsidRDefault="00F71599"/>
        </w:tc>
        <w:tc>
          <w:tcPr>
            <w:tcW w:w="236" w:type="dxa"/>
          </w:tcPr>
          <w:p w14:paraId="0DFA25DA" w14:textId="77777777" w:rsidR="00F71599" w:rsidRDefault="00F71599"/>
        </w:tc>
        <w:tc>
          <w:tcPr>
            <w:tcW w:w="236" w:type="dxa"/>
          </w:tcPr>
          <w:p w14:paraId="508ADE0E" w14:textId="77777777" w:rsidR="00F71599" w:rsidRDefault="00F71599"/>
        </w:tc>
        <w:tc>
          <w:tcPr>
            <w:tcW w:w="236" w:type="dxa"/>
          </w:tcPr>
          <w:p w14:paraId="7A75B253" w14:textId="77777777" w:rsidR="00F71599" w:rsidRDefault="00F71599"/>
        </w:tc>
        <w:tc>
          <w:tcPr>
            <w:tcW w:w="236" w:type="dxa"/>
          </w:tcPr>
          <w:p w14:paraId="104701EE" w14:textId="77777777" w:rsidR="00F71599" w:rsidRDefault="00F71599"/>
        </w:tc>
        <w:tc>
          <w:tcPr>
            <w:tcW w:w="236" w:type="dxa"/>
          </w:tcPr>
          <w:p w14:paraId="0F21D0F8" w14:textId="77777777" w:rsidR="00F71599" w:rsidRDefault="00F71599"/>
        </w:tc>
        <w:tc>
          <w:tcPr>
            <w:tcW w:w="236" w:type="dxa"/>
          </w:tcPr>
          <w:p w14:paraId="1F5A74D7" w14:textId="77777777" w:rsidR="00F71599" w:rsidRDefault="00F71599"/>
        </w:tc>
        <w:tc>
          <w:tcPr>
            <w:tcW w:w="236" w:type="dxa"/>
          </w:tcPr>
          <w:p w14:paraId="6C411F2A" w14:textId="77777777" w:rsidR="00F71599" w:rsidRDefault="00F71599"/>
        </w:tc>
        <w:tc>
          <w:tcPr>
            <w:tcW w:w="236" w:type="dxa"/>
          </w:tcPr>
          <w:p w14:paraId="19557DE7" w14:textId="77777777" w:rsidR="00F71599" w:rsidRDefault="00F71599"/>
        </w:tc>
        <w:tc>
          <w:tcPr>
            <w:tcW w:w="236" w:type="dxa"/>
          </w:tcPr>
          <w:p w14:paraId="7FCBD344" w14:textId="77777777" w:rsidR="00F71599" w:rsidRDefault="00F71599"/>
        </w:tc>
        <w:tc>
          <w:tcPr>
            <w:tcW w:w="236" w:type="dxa"/>
          </w:tcPr>
          <w:p w14:paraId="4974DB6D" w14:textId="77777777" w:rsidR="00F71599" w:rsidRDefault="00F71599"/>
        </w:tc>
        <w:tc>
          <w:tcPr>
            <w:tcW w:w="236" w:type="dxa"/>
          </w:tcPr>
          <w:p w14:paraId="2312CB07" w14:textId="77777777" w:rsidR="00F71599" w:rsidRDefault="00F71599"/>
        </w:tc>
        <w:tc>
          <w:tcPr>
            <w:tcW w:w="236" w:type="dxa"/>
          </w:tcPr>
          <w:p w14:paraId="23038AA2" w14:textId="77777777" w:rsidR="00F71599" w:rsidRDefault="00F71599"/>
        </w:tc>
        <w:tc>
          <w:tcPr>
            <w:tcW w:w="236" w:type="dxa"/>
          </w:tcPr>
          <w:p w14:paraId="59EA4071" w14:textId="77777777" w:rsidR="00F71599" w:rsidRDefault="00F71599"/>
        </w:tc>
        <w:tc>
          <w:tcPr>
            <w:tcW w:w="236" w:type="dxa"/>
          </w:tcPr>
          <w:p w14:paraId="0AB715DB" w14:textId="77777777" w:rsidR="00F71599" w:rsidRDefault="00F71599"/>
        </w:tc>
        <w:tc>
          <w:tcPr>
            <w:tcW w:w="236" w:type="dxa"/>
          </w:tcPr>
          <w:p w14:paraId="2CCE2E21" w14:textId="77777777" w:rsidR="00F71599" w:rsidRDefault="00F71599"/>
        </w:tc>
        <w:tc>
          <w:tcPr>
            <w:tcW w:w="236" w:type="dxa"/>
          </w:tcPr>
          <w:p w14:paraId="7CCC6AF9" w14:textId="77777777" w:rsidR="00F71599" w:rsidRDefault="00F71599"/>
        </w:tc>
        <w:tc>
          <w:tcPr>
            <w:tcW w:w="236" w:type="dxa"/>
          </w:tcPr>
          <w:p w14:paraId="4930BB22" w14:textId="77777777" w:rsidR="00F71599" w:rsidRDefault="00F71599"/>
        </w:tc>
        <w:tc>
          <w:tcPr>
            <w:tcW w:w="236" w:type="dxa"/>
          </w:tcPr>
          <w:p w14:paraId="6D87D7BF" w14:textId="77777777" w:rsidR="00F71599" w:rsidRDefault="00F71599"/>
        </w:tc>
        <w:tc>
          <w:tcPr>
            <w:tcW w:w="236" w:type="dxa"/>
          </w:tcPr>
          <w:p w14:paraId="0F6CB6C5" w14:textId="77777777" w:rsidR="00F71599" w:rsidRDefault="00F71599"/>
        </w:tc>
        <w:tc>
          <w:tcPr>
            <w:tcW w:w="236" w:type="dxa"/>
          </w:tcPr>
          <w:p w14:paraId="58AC6B1F" w14:textId="77777777" w:rsidR="00F71599" w:rsidRDefault="00F71599"/>
        </w:tc>
        <w:tc>
          <w:tcPr>
            <w:tcW w:w="236" w:type="dxa"/>
          </w:tcPr>
          <w:p w14:paraId="69967002" w14:textId="77777777" w:rsidR="00F71599" w:rsidRDefault="00F71599"/>
        </w:tc>
        <w:tc>
          <w:tcPr>
            <w:tcW w:w="236" w:type="dxa"/>
          </w:tcPr>
          <w:p w14:paraId="4B53DE35" w14:textId="77777777" w:rsidR="00F71599" w:rsidRDefault="00F71599"/>
        </w:tc>
        <w:tc>
          <w:tcPr>
            <w:tcW w:w="236" w:type="dxa"/>
          </w:tcPr>
          <w:p w14:paraId="6B807D27" w14:textId="77777777" w:rsidR="00F71599" w:rsidRDefault="00F71599"/>
        </w:tc>
        <w:tc>
          <w:tcPr>
            <w:tcW w:w="236" w:type="dxa"/>
          </w:tcPr>
          <w:p w14:paraId="3B4E4292" w14:textId="77777777" w:rsidR="00F71599" w:rsidRDefault="00F71599"/>
        </w:tc>
        <w:tc>
          <w:tcPr>
            <w:tcW w:w="236" w:type="dxa"/>
          </w:tcPr>
          <w:p w14:paraId="445CA930" w14:textId="77777777" w:rsidR="00F71599" w:rsidRDefault="00F71599"/>
        </w:tc>
        <w:tc>
          <w:tcPr>
            <w:tcW w:w="236" w:type="dxa"/>
          </w:tcPr>
          <w:p w14:paraId="31D38196" w14:textId="77777777" w:rsidR="00F71599" w:rsidRDefault="00F71599"/>
        </w:tc>
        <w:tc>
          <w:tcPr>
            <w:tcW w:w="236" w:type="dxa"/>
          </w:tcPr>
          <w:p w14:paraId="1A1F2798" w14:textId="77777777" w:rsidR="00F71599" w:rsidRDefault="00F71599"/>
        </w:tc>
        <w:tc>
          <w:tcPr>
            <w:tcW w:w="236" w:type="dxa"/>
          </w:tcPr>
          <w:p w14:paraId="383EAC5D" w14:textId="77777777" w:rsidR="00F71599" w:rsidRDefault="00F71599"/>
        </w:tc>
        <w:tc>
          <w:tcPr>
            <w:tcW w:w="236" w:type="dxa"/>
          </w:tcPr>
          <w:p w14:paraId="576743D3" w14:textId="77777777" w:rsidR="00F71599" w:rsidRDefault="00F71599"/>
        </w:tc>
        <w:tc>
          <w:tcPr>
            <w:tcW w:w="236" w:type="dxa"/>
          </w:tcPr>
          <w:p w14:paraId="2FA1DFE7" w14:textId="77777777" w:rsidR="00F71599" w:rsidRDefault="00F71599"/>
        </w:tc>
        <w:tc>
          <w:tcPr>
            <w:tcW w:w="236" w:type="dxa"/>
          </w:tcPr>
          <w:p w14:paraId="70176A1F" w14:textId="77777777" w:rsidR="00F71599" w:rsidRDefault="00F71599"/>
        </w:tc>
        <w:tc>
          <w:tcPr>
            <w:tcW w:w="236" w:type="dxa"/>
          </w:tcPr>
          <w:p w14:paraId="4D4F12DC" w14:textId="77777777" w:rsidR="00F71599" w:rsidRDefault="00F71599"/>
        </w:tc>
        <w:tc>
          <w:tcPr>
            <w:tcW w:w="236" w:type="dxa"/>
          </w:tcPr>
          <w:p w14:paraId="6D935577" w14:textId="77777777" w:rsidR="00F71599" w:rsidRDefault="00F71599"/>
        </w:tc>
      </w:tr>
      <w:tr w:rsidR="00F71599" w14:paraId="36B41F21" w14:textId="77777777">
        <w:trPr>
          <w:trHeight w:hRule="exact" w:val="227"/>
        </w:trPr>
        <w:tc>
          <w:tcPr>
            <w:tcW w:w="236" w:type="dxa"/>
          </w:tcPr>
          <w:p w14:paraId="3FA8D150" w14:textId="77777777" w:rsidR="00F71599" w:rsidRDefault="00F71599"/>
        </w:tc>
        <w:tc>
          <w:tcPr>
            <w:tcW w:w="236" w:type="dxa"/>
          </w:tcPr>
          <w:p w14:paraId="4A72CD1E" w14:textId="77777777" w:rsidR="00F71599" w:rsidRDefault="00F71599"/>
        </w:tc>
        <w:tc>
          <w:tcPr>
            <w:tcW w:w="236" w:type="dxa"/>
          </w:tcPr>
          <w:p w14:paraId="3133D6AF" w14:textId="77777777" w:rsidR="00F71599" w:rsidRDefault="00F71599"/>
        </w:tc>
        <w:tc>
          <w:tcPr>
            <w:tcW w:w="236" w:type="dxa"/>
          </w:tcPr>
          <w:p w14:paraId="2CBFC8CC" w14:textId="77777777" w:rsidR="00F71599" w:rsidRDefault="00F71599"/>
        </w:tc>
        <w:tc>
          <w:tcPr>
            <w:tcW w:w="236" w:type="dxa"/>
          </w:tcPr>
          <w:p w14:paraId="5487100D" w14:textId="77777777" w:rsidR="00F71599" w:rsidRDefault="00F71599"/>
        </w:tc>
        <w:tc>
          <w:tcPr>
            <w:tcW w:w="236" w:type="dxa"/>
          </w:tcPr>
          <w:p w14:paraId="5C7FA9AC" w14:textId="77777777" w:rsidR="00F71599" w:rsidRDefault="00F71599"/>
        </w:tc>
        <w:tc>
          <w:tcPr>
            <w:tcW w:w="236" w:type="dxa"/>
          </w:tcPr>
          <w:p w14:paraId="289D1B5B" w14:textId="77777777" w:rsidR="00F71599" w:rsidRDefault="00F71599"/>
        </w:tc>
        <w:tc>
          <w:tcPr>
            <w:tcW w:w="236" w:type="dxa"/>
          </w:tcPr>
          <w:p w14:paraId="2E2F2CCE" w14:textId="77777777" w:rsidR="00F71599" w:rsidRDefault="00F71599"/>
        </w:tc>
        <w:tc>
          <w:tcPr>
            <w:tcW w:w="236" w:type="dxa"/>
          </w:tcPr>
          <w:p w14:paraId="62D69DE5" w14:textId="77777777" w:rsidR="00F71599" w:rsidRDefault="00F71599"/>
        </w:tc>
        <w:tc>
          <w:tcPr>
            <w:tcW w:w="236" w:type="dxa"/>
          </w:tcPr>
          <w:p w14:paraId="5E7449D5" w14:textId="77777777" w:rsidR="00F71599" w:rsidRDefault="00F71599"/>
        </w:tc>
        <w:tc>
          <w:tcPr>
            <w:tcW w:w="236" w:type="dxa"/>
          </w:tcPr>
          <w:p w14:paraId="2E4162F2" w14:textId="77777777" w:rsidR="00F71599" w:rsidRDefault="00F71599"/>
        </w:tc>
        <w:tc>
          <w:tcPr>
            <w:tcW w:w="236" w:type="dxa"/>
          </w:tcPr>
          <w:p w14:paraId="1D7DAD57" w14:textId="77777777" w:rsidR="00F71599" w:rsidRDefault="00F71599"/>
        </w:tc>
        <w:tc>
          <w:tcPr>
            <w:tcW w:w="236" w:type="dxa"/>
          </w:tcPr>
          <w:p w14:paraId="796FAAC2" w14:textId="77777777" w:rsidR="00F71599" w:rsidRDefault="00F71599"/>
        </w:tc>
        <w:tc>
          <w:tcPr>
            <w:tcW w:w="236" w:type="dxa"/>
          </w:tcPr>
          <w:p w14:paraId="4BF6D19B" w14:textId="77777777" w:rsidR="00F71599" w:rsidRDefault="00F71599"/>
        </w:tc>
        <w:tc>
          <w:tcPr>
            <w:tcW w:w="236" w:type="dxa"/>
          </w:tcPr>
          <w:p w14:paraId="56D40E55" w14:textId="77777777" w:rsidR="00F71599" w:rsidRDefault="00F71599"/>
        </w:tc>
        <w:tc>
          <w:tcPr>
            <w:tcW w:w="236" w:type="dxa"/>
          </w:tcPr>
          <w:p w14:paraId="2036C9B8" w14:textId="77777777" w:rsidR="00F71599" w:rsidRDefault="00F71599"/>
        </w:tc>
        <w:tc>
          <w:tcPr>
            <w:tcW w:w="236" w:type="dxa"/>
          </w:tcPr>
          <w:p w14:paraId="70E54E77" w14:textId="77777777" w:rsidR="00F71599" w:rsidRDefault="00F71599"/>
        </w:tc>
        <w:tc>
          <w:tcPr>
            <w:tcW w:w="236" w:type="dxa"/>
          </w:tcPr>
          <w:p w14:paraId="28001508" w14:textId="77777777" w:rsidR="00F71599" w:rsidRDefault="00F71599"/>
        </w:tc>
        <w:tc>
          <w:tcPr>
            <w:tcW w:w="236" w:type="dxa"/>
          </w:tcPr>
          <w:p w14:paraId="263399AB" w14:textId="77777777" w:rsidR="00F71599" w:rsidRDefault="00F71599"/>
        </w:tc>
        <w:tc>
          <w:tcPr>
            <w:tcW w:w="236" w:type="dxa"/>
          </w:tcPr>
          <w:p w14:paraId="249AECB8" w14:textId="77777777" w:rsidR="00F71599" w:rsidRDefault="00F71599"/>
        </w:tc>
        <w:tc>
          <w:tcPr>
            <w:tcW w:w="236" w:type="dxa"/>
          </w:tcPr>
          <w:p w14:paraId="66782024" w14:textId="77777777" w:rsidR="00F71599" w:rsidRDefault="00F71599"/>
        </w:tc>
        <w:tc>
          <w:tcPr>
            <w:tcW w:w="236" w:type="dxa"/>
          </w:tcPr>
          <w:p w14:paraId="2975E1FE" w14:textId="77777777" w:rsidR="00F71599" w:rsidRDefault="00F71599"/>
        </w:tc>
        <w:tc>
          <w:tcPr>
            <w:tcW w:w="236" w:type="dxa"/>
          </w:tcPr>
          <w:p w14:paraId="2A6B89BE" w14:textId="77777777" w:rsidR="00F71599" w:rsidRDefault="00F71599"/>
        </w:tc>
        <w:tc>
          <w:tcPr>
            <w:tcW w:w="236" w:type="dxa"/>
          </w:tcPr>
          <w:p w14:paraId="7A9007E6" w14:textId="77777777" w:rsidR="00F71599" w:rsidRDefault="00F71599"/>
        </w:tc>
        <w:tc>
          <w:tcPr>
            <w:tcW w:w="236" w:type="dxa"/>
          </w:tcPr>
          <w:p w14:paraId="028C0682" w14:textId="77777777" w:rsidR="00F71599" w:rsidRDefault="00F71599"/>
        </w:tc>
        <w:tc>
          <w:tcPr>
            <w:tcW w:w="236" w:type="dxa"/>
          </w:tcPr>
          <w:p w14:paraId="50E257C2" w14:textId="77777777" w:rsidR="00F71599" w:rsidRDefault="00F71599"/>
        </w:tc>
        <w:tc>
          <w:tcPr>
            <w:tcW w:w="236" w:type="dxa"/>
          </w:tcPr>
          <w:p w14:paraId="164D7F9A" w14:textId="77777777" w:rsidR="00F71599" w:rsidRDefault="00F71599"/>
        </w:tc>
        <w:tc>
          <w:tcPr>
            <w:tcW w:w="236" w:type="dxa"/>
          </w:tcPr>
          <w:p w14:paraId="3625046C" w14:textId="77777777" w:rsidR="00F71599" w:rsidRDefault="00F71599"/>
        </w:tc>
        <w:tc>
          <w:tcPr>
            <w:tcW w:w="236" w:type="dxa"/>
          </w:tcPr>
          <w:p w14:paraId="45277608" w14:textId="77777777" w:rsidR="00F71599" w:rsidRDefault="00F71599"/>
        </w:tc>
        <w:tc>
          <w:tcPr>
            <w:tcW w:w="236" w:type="dxa"/>
          </w:tcPr>
          <w:p w14:paraId="15E7DFBC" w14:textId="77777777" w:rsidR="00F71599" w:rsidRDefault="00F71599"/>
        </w:tc>
        <w:tc>
          <w:tcPr>
            <w:tcW w:w="236" w:type="dxa"/>
          </w:tcPr>
          <w:p w14:paraId="7B7EE611" w14:textId="77777777" w:rsidR="00F71599" w:rsidRDefault="00F71599"/>
        </w:tc>
        <w:tc>
          <w:tcPr>
            <w:tcW w:w="236" w:type="dxa"/>
          </w:tcPr>
          <w:p w14:paraId="4E4D11E9" w14:textId="77777777" w:rsidR="00F71599" w:rsidRDefault="00F71599"/>
        </w:tc>
        <w:tc>
          <w:tcPr>
            <w:tcW w:w="236" w:type="dxa"/>
          </w:tcPr>
          <w:p w14:paraId="7DB4FBAC" w14:textId="77777777" w:rsidR="00F71599" w:rsidRDefault="00F71599"/>
        </w:tc>
        <w:tc>
          <w:tcPr>
            <w:tcW w:w="236" w:type="dxa"/>
          </w:tcPr>
          <w:p w14:paraId="2327E222" w14:textId="77777777" w:rsidR="00F71599" w:rsidRDefault="00F71599"/>
        </w:tc>
        <w:tc>
          <w:tcPr>
            <w:tcW w:w="236" w:type="dxa"/>
          </w:tcPr>
          <w:p w14:paraId="4C1AF483" w14:textId="77777777" w:rsidR="00F71599" w:rsidRDefault="00F71599"/>
        </w:tc>
        <w:tc>
          <w:tcPr>
            <w:tcW w:w="236" w:type="dxa"/>
          </w:tcPr>
          <w:p w14:paraId="41232E57" w14:textId="77777777" w:rsidR="00F71599" w:rsidRDefault="00F71599"/>
        </w:tc>
        <w:tc>
          <w:tcPr>
            <w:tcW w:w="236" w:type="dxa"/>
          </w:tcPr>
          <w:p w14:paraId="7DB596E5" w14:textId="77777777" w:rsidR="00F71599" w:rsidRDefault="00F71599"/>
        </w:tc>
        <w:tc>
          <w:tcPr>
            <w:tcW w:w="236" w:type="dxa"/>
          </w:tcPr>
          <w:p w14:paraId="3A6AC07C" w14:textId="77777777" w:rsidR="00F71599" w:rsidRDefault="00F71599"/>
        </w:tc>
        <w:tc>
          <w:tcPr>
            <w:tcW w:w="236" w:type="dxa"/>
          </w:tcPr>
          <w:p w14:paraId="2C67211A" w14:textId="77777777" w:rsidR="00F71599" w:rsidRDefault="00F71599"/>
        </w:tc>
        <w:tc>
          <w:tcPr>
            <w:tcW w:w="236" w:type="dxa"/>
          </w:tcPr>
          <w:p w14:paraId="0B6DA3F0" w14:textId="77777777" w:rsidR="00F71599" w:rsidRDefault="00F71599"/>
        </w:tc>
        <w:tc>
          <w:tcPr>
            <w:tcW w:w="236" w:type="dxa"/>
          </w:tcPr>
          <w:p w14:paraId="0836D83A" w14:textId="77777777" w:rsidR="00F71599" w:rsidRDefault="00F71599"/>
        </w:tc>
        <w:tc>
          <w:tcPr>
            <w:tcW w:w="236" w:type="dxa"/>
          </w:tcPr>
          <w:p w14:paraId="3B11D8BA" w14:textId="77777777" w:rsidR="00F71599" w:rsidRDefault="00F71599"/>
        </w:tc>
      </w:tr>
      <w:tr w:rsidR="00F71599" w14:paraId="29830AD5" w14:textId="77777777">
        <w:trPr>
          <w:trHeight w:hRule="exact" w:val="227"/>
        </w:trPr>
        <w:tc>
          <w:tcPr>
            <w:tcW w:w="236" w:type="dxa"/>
          </w:tcPr>
          <w:p w14:paraId="371AFA5F" w14:textId="77777777" w:rsidR="00F71599" w:rsidRDefault="00F71599"/>
        </w:tc>
        <w:tc>
          <w:tcPr>
            <w:tcW w:w="236" w:type="dxa"/>
          </w:tcPr>
          <w:p w14:paraId="2103EFFF" w14:textId="77777777" w:rsidR="00F71599" w:rsidRDefault="00F71599"/>
        </w:tc>
        <w:tc>
          <w:tcPr>
            <w:tcW w:w="236" w:type="dxa"/>
          </w:tcPr>
          <w:p w14:paraId="2F1AC92D" w14:textId="77777777" w:rsidR="00F71599" w:rsidRDefault="00F71599"/>
        </w:tc>
        <w:tc>
          <w:tcPr>
            <w:tcW w:w="236" w:type="dxa"/>
          </w:tcPr>
          <w:p w14:paraId="31A49E63" w14:textId="77777777" w:rsidR="00F71599" w:rsidRDefault="00F71599"/>
        </w:tc>
        <w:tc>
          <w:tcPr>
            <w:tcW w:w="236" w:type="dxa"/>
          </w:tcPr>
          <w:p w14:paraId="135D0A0B" w14:textId="77777777" w:rsidR="00F71599" w:rsidRDefault="00F71599"/>
        </w:tc>
        <w:tc>
          <w:tcPr>
            <w:tcW w:w="236" w:type="dxa"/>
          </w:tcPr>
          <w:p w14:paraId="735705CF" w14:textId="77777777" w:rsidR="00F71599" w:rsidRDefault="00F71599"/>
        </w:tc>
        <w:tc>
          <w:tcPr>
            <w:tcW w:w="236" w:type="dxa"/>
          </w:tcPr>
          <w:p w14:paraId="6C86D0C8" w14:textId="77777777" w:rsidR="00F71599" w:rsidRDefault="00F71599"/>
        </w:tc>
        <w:tc>
          <w:tcPr>
            <w:tcW w:w="236" w:type="dxa"/>
          </w:tcPr>
          <w:p w14:paraId="0B0468CB" w14:textId="77777777" w:rsidR="00F71599" w:rsidRDefault="00F71599"/>
        </w:tc>
        <w:tc>
          <w:tcPr>
            <w:tcW w:w="236" w:type="dxa"/>
          </w:tcPr>
          <w:p w14:paraId="4334E905" w14:textId="77777777" w:rsidR="00F71599" w:rsidRDefault="00F71599"/>
        </w:tc>
        <w:tc>
          <w:tcPr>
            <w:tcW w:w="236" w:type="dxa"/>
          </w:tcPr>
          <w:p w14:paraId="5FDC4446" w14:textId="77777777" w:rsidR="00F71599" w:rsidRDefault="00F71599"/>
        </w:tc>
        <w:tc>
          <w:tcPr>
            <w:tcW w:w="236" w:type="dxa"/>
          </w:tcPr>
          <w:p w14:paraId="20341B02" w14:textId="77777777" w:rsidR="00F71599" w:rsidRDefault="00F71599"/>
        </w:tc>
        <w:tc>
          <w:tcPr>
            <w:tcW w:w="236" w:type="dxa"/>
          </w:tcPr>
          <w:p w14:paraId="09FCCC95" w14:textId="77777777" w:rsidR="00F71599" w:rsidRDefault="00F71599"/>
        </w:tc>
        <w:tc>
          <w:tcPr>
            <w:tcW w:w="236" w:type="dxa"/>
          </w:tcPr>
          <w:p w14:paraId="42413417" w14:textId="77777777" w:rsidR="00F71599" w:rsidRDefault="00F71599"/>
        </w:tc>
        <w:tc>
          <w:tcPr>
            <w:tcW w:w="236" w:type="dxa"/>
          </w:tcPr>
          <w:p w14:paraId="5A782687" w14:textId="77777777" w:rsidR="00F71599" w:rsidRDefault="00F71599"/>
        </w:tc>
        <w:tc>
          <w:tcPr>
            <w:tcW w:w="236" w:type="dxa"/>
          </w:tcPr>
          <w:p w14:paraId="4E6AF085" w14:textId="77777777" w:rsidR="00F71599" w:rsidRDefault="00F71599"/>
        </w:tc>
        <w:tc>
          <w:tcPr>
            <w:tcW w:w="236" w:type="dxa"/>
          </w:tcPr>
          <w:p w14:paraId="7799F23C" w14:textId="77777777" w:rsidR="00F71599" w:rsidRDefault="00F71599"/>
        </w:tc>
        <w:tc>
          <w:tcPr>
            <w:tcW w:w="236" w:type="dxa"/>
          </w:tcPr>
          <w:p w14:paraId="67EED26B" w14:textId="77777777" w:rsidR="00F71599" w:rsidRDefault="00F71599"/>
        </w:tc>
        <w:tc>
          <w:tcPr>
            <w:tcW w:w="236" w:type="dxa"/>
          </w:tcPr>
          <w:p w14:paraId="500B3EFE" w14:textId="77777777" w:rsidR="00F71599" w:rsidRDefault="00F71599"/>
        </w:tc>
        <w:tc>
          <w:tcPr>
            <w:tcW w:w="236" w:type="dxa"/>
          </w:tcPr>
          <w:p w14:paraId="5A7C743B" w14:textId="77777777" w:rsidR="00F71599" w:rsidRDefault="00F71599"/>
        </w:tc>
        <w:tc>
          <w:tcPr>
            <w:tcW w:w="236" w:type="dxa"/>
          </w:tcPr>
          <w:p w14:paraId="7383F317" w14:textId="77777777" w:rsidR="00F71599" w:rsidRDefault="00F71599"/>
        </w:tc>
        <w:tc>
          <w:tcPr>
            <w:tcW w:w="236" w:type="dxa"/>
          </w:tcPr>
          <w:p w14:paraId="2811BCA2" w14:textId="77777777" w:rsidR="00F71599" w:rsidRDefault="00F71599"/>
        </w:tc>
        <w:tc>
          <w:tcPr>
            <w:tcW w:w="236" w:type="dxa"/>
          </w:tcPr>
          <w:p w14:paraId="4B7E4F51" w14:textId="77777777" w:rsidR="00F71599" w:rsidRDefault="00F71599"/>
        </w:tc>
        <w:tc>
          <w:tcPr>
            <w:tcW w:w="236" w:type="dxa"/>
          </w:tcPr>
          <w:p w14:paraId="47B5C6AB" w14:textId="77777777" w:rsidR="00F71599" w:rsidRDefault="00F71599"/>
        </w:tc>
        <w:tc>
          <w:tcPr>
            <w:tcW w:w="236" w:type="dxa"/>
          </w:tcPr>
          <w:p w14:paraId="23936BB5" w14:textId="77777777" w:rsidR="00F71599" w:rsidRDefault="00F71599"/>
        </w:tc>
        <w:tc>
          <w:tcPr>
            <w:tcW w:w="236" w:type="dxa"/>
          </w:tcPr>
          <w:p w14:paraId="6997D392" w14:textId="77777777" w:rsidR="00F71599" w:rsidRDefault="00F71599"/>
        </w:tc>
        <w:tc>
          <w:tcPr>
            <w:tcW w:w="236" w:type="dxa"/>
          </w:tcPr>
          <w:p w14:paraId="009C798F" w14:textId="77777777" w:rsidR="00F71599" w:rsidRDefault="00F71599"/>
        </w:tc>
        <w:tc>
          <w:tcPr>
            <w:tcW w:w="236" w:type="dxa"/>
          </w:tcPr>
          <w:p w14:paraId="0DF01D8C" w14:textId="77777777" w:rsidR="00F71599" w:rsidRDefault="00F71599"/>
        </w:tc>
        <w:tc>
          <w:tcPr>
            <w:tcW w:w="236" w:type="dxa"/>
          </w:tcPr>
          <w:p w14:paraId="4FAA38FC" w14:textId="77777777" w:rsidR="00F71599" w:rsidRDefault="00F71599"/>
        </w:tc>
        <w:tc>
          <w:tcPr>
            <w:tcW w:w="236" w:type="dxa"/>
          </w:tcPr>
          <w:p w14:paraId="5058F892" w14:textId="77777777" w:rsidR="00F71599" w:rsidRDefault="00F71599"/>
        </w:tc>
        <w:tc>
          <w:tcPr>
            <w:tcW w:w="236" w:type="dxa"/>
          </w:tcPr>
          <w:p w14:paraId="0044D31B" w14:textId="77777777" w:rsidR="00F71599" w:rsidRDefault="00F71599"/>
        </w:tc>
        <w:tc>
          <w:tcPr>
            <w:tcW w:w="236" w:type="dxa"/>
          </w:tcPr>
          <w:p w14:paraId="6B637305" w14:textId="77777777" w:rsidR="00F71599" w:rsidRDefault="00F71599"/>
        </w:tc>
        <w:tc>
          <w:tcPr>
            <w:tcW w:w="236" w:type="dxa"/>
          </w:tcPr>
          <w:p w14:paraId="61407A35" w14:textId="77777777" w:rsidR="00F71599" w:rsidRDefault="00F71599"/>
        </w:tc>
        <w:tc>
          <w:tcPr>
            <w:tcW w:w="236" w:type="dxa"/>
          </w:tcPr>
          <w:p w14:paraId="019D20FE" w14:textId="77777777" w:rsidR="00F71599" w:rsidRDefault="00F71599"/>
        </w:tc>
        <w:tc>
          <w:tcPr>
            <w:tcW w:w="236" w:type="dxa"/>
          </w:tcPr>
          <w:p w14:paraId="04076CAB" w14:textId="77777777" w:rsidR="00F71599" w:rsidRDefault="00F71599"/>
        </w:tc>
        <w:tc>
          <w:tcPr>
            <w:tcW w:w="236" w:type="dxa"/>
          </w:tcPr>
          <w:p w14:paraId="2BE09F09" w14:textId="77777777" w:rsidR="00F71599" w:rsidRDefault="00F71599"/>
        </w:tc>
        <w:tc>
          <w:tcPr>
            <w:tcW w:w="236" w:type="dxa"/>
          </w:tcPr>
          <w:p w14:paraId="6341E31C" w14:textId="77777777" w:rsidR="00F71599" w:rsidRDefault="00F71599"/>
        </w:tc>
        <w:tc>
          <w:tcPr>
            <w:tcW w:w="236" w:type="dxa"/>
          </w:tcPr>
          <w:p w14:paraId="71B2849F" w14:textId="77777777" w:rsidR="00F71599" w:rsidRDefault="00F71599"/>
        </w:tc>
        <w:tc>
          <w:tcPr>
            <w:tcW w:w="236" w:type="dxa"/>
          </w:tcPr>
          <w:p w14:paraId="6896A904" w14:textId="77777777" w:rsidR="00F71599" w:rsidRDefault="00F71599"/>
        </w:tc>
        <w:tc>
          <w:tcPr>
            <w:tcW w:w="236" w:type="dxa"/>
          </w:tcPr>
          <w:p w14:paraId="76DEF5F6" w14:textId="77777777" w:rsidR="00F71599" w:rsidRDefault="00F71599"/>
        </w:tc>
        <w:tc>
          <w:tcPr>
            <w:tcW w:w="236" w:type="dxa"/>
          </w:tcPr>
          <w:p w14:paraId="628ED3B4" w14:textId="77777777" w:rsidR="00F71599" w:rsidRDefault="00F71599"/>
        </w:tc>
        <w:tc>
          <w:tcPr>
            <w:tcW w:w="236" w:type="dxa"/>
          </w:tcPr>
          <w:p w14:paraId="1C5C8B9E" w14:textId="77777777" w:rsidR="00F71599" w:rsidRDefault="00F71599"/>
        </w:tc>
        <w:tc>
          <w:tcPr>
            <w:tcW w:w="236" w:type="dxa"/>
          </w:tcPr>
          <w:p w14:paraId="2564DD1B" w14:textId="77777777" w:rsidR="00F71599" w:rsidRDefault="00F71599"/>
        </w:tc>
      </w:tr>
      <w:tr w:rsidR="00F71599" w14:paraId="7211CAD8" w14:textId="77777777">
        <w:trPr>
          <w:trHeight w:hRule="exact" w:val="227"/>
        </w:trPr>
        <w:tc>
          <w:tcPr>
            <w:tcW w:w="236" w:type="dxa"/>
          </w:tcPr>
          <w:p w14:paraId="234365CC" w14:textId="77777777" w:rsidR="00F71599" w:rsidRDefault="00F71599"/>
        </w:tc>
        <w:tc>
          <w:tcPr>
            <w:tcW w:w="236" w:type="dxa"/>
          </w:tcPr>
          <w:p w14:paraId="6BA50378" w14:textId="77777777" w:rsidR="00F71599" w:rsidRDefault="00F71599"/>
        </w:tc>
        <w:tc>
          <w:tcPr>
            <w:tcW w:w="236" w:type="dxa"/>
          </w:tcPr>
          <w:p w14:paraId="348313EC" w14:textId="77777777" w:rsidR="00F71599" w:rsidRDefault="00F71599"/>
        </w:tc>
        <w:tc>
          <w:tcPr>
            <w:tcW w:w="236" w:type="dxa"/>
          </w:tcPr>
          <w:p w14:paraId="23A00BFE" w14:textId="77777777" w:rsidR="00F71599" w:rsidRDefault="00F71599"/>
        </w:tc>
        <w:tc>
          <w:tcPr>
            <w:tcW w:w="236" w:type="dxa"/>
          </w:tcPr>
          <w:p w14:paraId="4DF8DF25" w14:textId="77777777" w:rsidR="00F71599" w:rsidRDefault="00F71599"/>
        </w:tc>
        <w:tc>
          <w:tcPr>
            <w:tcW w:w="236" w:type="dxa"/>
          </w:tcPr>
          <w:p w14:paraId="5F958068" w14:textId="77777777" w:rsidR="00F71599" w:rsidRDefault="00F71599"/>
        </w:tc>
        <w:tc>
          <w:tcPr>
            <w:tcW w:w="236" w:type="dxa"/>
          </w:tcPr>
          <w:p w14:paraId="056BFA30" w14:textId="77777777" w:rsidR="00F71599" w:rsidRDefault="00F71599"/>
        </w:tc>
        <w:tc>
          <w:tcPr>
            <w:tcW w:w="236" w:type="dxa"/>
          </w:tcPr>
          <w:p w14:paraId="1A69C634" w14:textId="77777777" w:rsidR="00F71599" w:rsidRDefault="00F71599"/>
        </w:tc>
        <w:tc>
          <w:tcPr>
            <w:tcW w:w="236" w:type="dxa"/>
          </w:tcPr>
          <w:p w14:paraId="66E5664C" w14:textId="77777777" w:rsidR="00F71599" w:rsidRDefault="00F71599"/>
        </w:tc>
        <w:tc>
          <w:tcPr>
            <w:tcW w:w="236" w:type="dxa"/>
          </w:tcPr>
          <w:p w14:paraId="09924E4D" w14:textId="77777777" w:rsidR="00F71599" w:rsidRDefault="00F71599"/>
        </w:tc>
        <w:tc>
          <w:tcPr>
            <w:tcW w:w="236" w:type="dxa"/>
          </w:tcPr>
          <w:p w14:paraId="4CD28789" w14:textId="77777777" w:rsidR="00F71599" w:rsidRDefault="00F71599"/>
        </w:tc>
        <w:tc>
          <w:tcPr>
            <w:tcW w:w="236" w:type="dxa"/>
          </w:tcPr>
          <w:p w14:paraId="43A66903" w14:textId="77777777" w:rsidR="00F71599" w:rsidRDefault="00F71599"/>
        </w:tc>
        <w:tc>
          <w:tcPr>
            <w:tcW w:w="236" w:type="dxa"/>
          </w:tcPr>
          <w:p w14:paraId="6217748D" w14:textId="77777777" w:rsidR="00F71599" w:rsidRDefault="00F71599"/>
        </w:tc>
        <w:tc>
          <w:tcPr>
            <w:tcW w:w="236" w:type="dxa"/>
          </w:tcPr>
          <w:p w14:paraId="38DF249B" w14:textId="77777777" w:rsidR="00F71599" w:rsidRDefault="00F71599"/>
        </w:tc>
        <w:tc>
          <w:tcPr>
            <w:tcW w:w="236" w:type="dxa"/>
          </w:tcPr>
          <w:p w14:paraId="638C30EA" w14:textId="77777777" w:rsidR="00F71599" w:rsidRDefault="00F71599"/>
        </w:tc>
        <w:tc>
          <w:tcPr>
            <w:tcW w:w="236" w:type="dxa"/>
          </w:tcPr>
          <w:p w14:paraId="143D5C59" w14:textId="77777777" w:rsidR="00F71599" w:rsidRDefault="00F71599"/>
        </w:tc>
        <w:tc>
          <w:tcPr>
            <w:tcW w:w="236" w:type="dxa"/>
          </w:tcPr>
          <w:p w14:paraId="110C85EC" w14:textId="77777777" w:rsidR="00F71599" w:rsidRDefault="00F71599"/>
        </w:tc>
        <w:tc>
          <w:tcPr>
            <w:tcW w:w="236" w:type="dxa"/>
          </w:tcPr>
          <w:p w14:paraId="287A5C11" w14:textId="77777777" w:rsidR="00F71599" w:rsidRDefault="00F71599"/>
        </w:tc>
        <w:tc>
          <w:tcPr>
            <w:tcW w:w="236" w:type="dxa"/>
          </w:tcPr>
          <w:p w14:paraId="792ACDE4" w14:textId="77777777" w:rsidR="00F71599" w:rsidRDefault="00F71599"/>
        </w:tc>
        <w:tc>
          <w:tcPr>
            <w:tcW w:w="236" w:type="dxa"/>
          </w:tcPr>
          <w:p w14:paraId="7A299C3C" w14:textId="77777777" w:rsidR="00F71599" w:rsidRDefault="00F71599"/>
        </w:tc>
        <w:tc>
          <w:tcPr>
            <w:tcW w:w="236" w:type="dxa"/>
          </w:tcPr>
          <w:p w14:paraId="295BA61B" w14:textId="77777777" w:rsidR="00F71599" w:rsidRDefault="00F71599"/>
        </w:tc>
        <w:tc>
          <w:tcPr>
            <w:tcW w:w="236" w:type="dxa"/>
          </w:tcPr>
          <w:p w14:paraId="3C001A79" w14:textId="77777777" w:rsidR="00F71599" w:rsidRDefault="00F71599"/>
        </w:tc>
        <w:tc>
          <w:tcPr>
            <w:tcW w:w="236" w:type="dxa"/>
          </w:tcPr>
          <w:p w14:paraId="6B04646D" w14:textId="77777777" w:rsidR="00F71599" w:rsidRDefault="00F71599"/>
        </w:tc>
        <w:tc>
          <w:tcPr>
            <w:tcW w:w="236" w:type="dxa"/>
          </w:tcPr>
          <w:p w14:paraId="228DACF3" w14:textId="77777777" w:rsidR="00F71599" w:rsidRDefault="00F71599"/>
        </w:tc>
        <w:tc>
          <w:tcPr>
            <w:tcW w:w="236" w:type="dxa"/>
          </w:tcPr>
          <w:p w14:paraId="3030A9CA" w14:textId="77777777" w:rsidR="00F71599" w:rsidRDefault="00F71599"/>
        </w:tc>
        <w:tc>
          <w:tcPr>
            <w:tcW w:w="236" w:type="dxa"/>
          </w:tcPr>
          <w:p w14:paraId="55EE771C" w14:textId="77777777" w:rsidR="00F71599" w:rsidRDefault="00F71599"/>
        </w:tc>
        <w:tc>
          <w:tcPr>
            <w:tcW w:w="236" w:type="dxa"/>
          </w:tcPr>
          <w:p w14:paraId="385C4703" w14:textId="77777777" w:rsidR="00F71599" w:rsidRDefault="00F71599"/>
        </w:tc>
        <w:tc>
          <w:tcPr>
            <w:tcW w:w="236" w:type="dxa"/>
          </w:tcPr>
          <w:p w14:paraId="471D0FC3" w14:textId="77777777" w:rsidR="00F71599" w:rsidRDefault="00F71599"/>
        </w:tc>
        <w:tc>
          <w:tcPr>
            <w:tcW w:w="236" w:type="dxa"/>
          </w:tcPr>
          <w:p w14:paraId="40F2853B" w14:textId="77777777" w:rsidR="00F71599" w:rsidRDefault="00F71599"/>
        </w:tc>
        <w:tc>
          <w:tcPr>
            <w:tcW w:w="236" w:type="dxa"/>
          </w:tcPr>
          <w:p w14:paraId="32EDF6A9" w14:textId="77777777" w:rsidR="00F71599" w:rsidRDefault="00F71599"/>
        </w:tc>
        <w:tc>
          <w:tcPr>
            <w:tcW w:w="236" w:type="dxa"/>
          </w:tcPr>
          <w:p w14:paraId="6E1C7D25" w14:textId="77777777" w:rsidR="00F71599" w:rsidRDefault="00F71599"/>
        </w:tc>
        <w:tc>
          <w:tcPr>
            <w:tcW w:w="236" w:type="dxa"/>
          </w:tcPr>
          <w:p w14:paraId="55F9E6C8" w14:textId="77777777" w:rsidR="00F71599" w:rsidRDefault="00F71599"/>
        </w:tc>
        <w:tc>
          <w:tcPr>
            <w:tcW w:w="236" w:type="dxa"/>
          </w:tcPr>
          <w:p w14:paraId="6F1767B0" w14:textId="77777777" w:rsidR="00F71599" w:rsidRDefault="00F71599"/>
        </w:tc>
        <w:tc>
          <w:tcPr>
            <w:tcW w:w="236" w:type="dxa"/>
          </w:tcPr>
          <w:p w14:paraId="6FF1AD64" w14:textId="77777777" w:rsidR="00F71599" w:rsidRDefault="00F71599"/>
        </w:tc>
        <w:tc>
          <w:tcPr>
            <w:tcW w:w="236" w:type="dxa"/>
          </w:tcPr>
          <w:p w14:paraId="2595C93E" w14:textId="77777777" w:rsidR="00F71599" w:rsidRDefault="00F71599"/>
        </w:tc>
        <w:tc>
          <w:tcPr>
            <w:tcW w:w="236" w:type="dxa"/>
          </w:tcPr>
          <w:p w14:paraId="7E56295C" w14:textId="77777777" w:rsidR="00F71599" w:rsidRDefault="00F71599"/>
        </w:tc>
        <w:tc>
          <w:tcPr>
            <w:tcW w:w="236" w:type="dxa"/>
          </w:tcPr>
          <w:p w14:paraId="4A7DA675" w14:textId="77777777" w:rsidR="00F71599" w:rsidRDefault="00F71599"/>
        </w:tc>
        <w:tc>
          <w:tcPr>
            <w:tcW w:w="236" w:type="dxa"/>
          </w:tcPr>
          <w:p w14:paraId="5167B00B" w14:textId="77777777" w:rsidR="00F71599" w:rsidRDefault="00F71599"/>
        </w:tc>
        <w:tc>
          <w:tcPr>
            <w:tcW w:w="236" w:type="dxa"/>
          </w:tcPr>
          <w:p w14:paraId="11D97229" w14:textId="77777777" w:rsidR="00F71599" w:rsidRDefault="00F71599"/>
        </w:tc>
        <w:tc>
          <w:tcPr>
            <w:tcW w:w="236" w:type="dxa"/>
          </w:tcPr>
          <w:p w14:paraId="5DFD5267" w14:textId="77777777" w:rsidR="00F71599" w:rsidRDefault="00F71599"/>
        </w:tc>
        <w:tc>
          <w:tcPr>
            <w:tcW w:w="236" w:type="dxa"/>
          </w:tcPr>
          <w:p w14:paraId="5A4F2C82" w14:textId="77777777" w:rsidR="00F71599" w:rsidRDefault="00F71599"/>
        </w:tc>
        <w:tc>
          <w:tcPr>
            <w:tcW w:w="236" w:type="dxa"/>
          </w:tcPr>
          <w:p w14:paraId="2A6B5111" w14:textId="77777777" w:rsidR="00F71599" w:rsidRDefault="00F71599"/>
        </w:tc>
      </w:tr>
      <w:tr w:rsidR="00F71599" w14:paraId="5B5FB007" w14:textId="77777777">
        <w:trPr>
          <w:trHeight w:hRule="exact" w:val="227"/>
        </w:trPr>
        <w:tc>
          <w:tcPr>
            <w:tcW w:w="236" w:type="dxa"/>
          </w:tcPr>
          <w:p w14:paraId="2F9FC039" w14:textId="77777777" w:rsidR="00F71599" w:rsidRDefault="00F71599"/>
        </w:tc>
        <w:tc>
          <w:tcPr>
            <w:tcW w:w="236" w:type="dxa"/>
          </w:tcPr>
          <w:p w14:paraId="1E9E1902" w14:textId="77777777" w:rsidR="00F71599" w:rsidRDefault="00F71599"/>
        </w:tc>
        <w:tc>
          <w:tcPr>
            <w:tcW w:w="236" w:type="dxa"/>
          </w:tcPr>
          <w:p w14:paraId="32323473" w14:textId="77777777" w:rsidR="00F71599" w:rsidRDefault="00F71599"/>
        </w:tc>
        <w:tc>
          <w:tcPr>
            <w:tcW w:w="236" w:type="dxa"/>
          </w:tcPr>
          <w:p w14:paraId="4B12E7A2" w14:textId="77777777" w:rsidR="00F71599" w:rsidRDefault="00F71599"/>
        </w:tc>
        <w:tc>
          <w:tcPr>
            <w:tcW w:w="236" w:type="dxa"/>
          </w:tcPr>
          <w:p w14:paraId="2F4D131C" w14:textId="77777777" w:rsidR="00F71599" w:rsidRDefault="00F71599"/>
        </w:tc>
        <w:tc>
          <w:tcPr>
            <w:tcW w:w="236" w:type="dxa"/>
          </w:tcPr>
          <w:p w14:paraId="3AE2EA2C" w14:textId="77777777" w:rsidR="00F71599" w:rsidRDefault="00F71599"/>
        </w:tc>
        <w:tc>
          <w:tcPr>
            <w:tcW w:w="236" w:type="dxa"/>
          </w:tcPr>
          <w:p w14:paraId="2E3E5B06" w14:textId="77777777" w:rsidR="00F71599" w:rsidRDefault="00F71599"/>
        </w:tc>
        <w:tc>
          <w:tcPr>
            <w:tcW w:w="236" w:type="dxa"/>
          </w:tcPr>
          <w:p w14:paraId="2936C222" w14:textId="77777777" w:rsidR="00F71599" w:rsidRDefault="00F71599"/>
        </w:tc>
        <w:tc>
          <w:tcPr>
            <w:tcW w:w="236" w:type="dxa"/>
          </w:tcPr>
          <w:p w14:paraId="34C25ABC" w14:textId="77777777" w:rsidR="00F71599" w:rsidRDefault="00F71599"/>
        </w:tc>
        <w:tc>
          <w:tcPr>
            <w:tcW w:w="236" w:type="dxa"/>
          </w:tcPr>
          <w:p w14:paraId="1F1FA39C" w14:textId="77777777" w:rsidR="00F71599" w:rsidRDefault="00F71599"/>
        </w:tc>
        <w:tc>
          <w:tcPr>
            <w:tcW w:w="236" w:type="dxa"/>
          </w:tcPr>
          <w:p w14:paraId="1BD44BD3" w14:textId="77777777" w:rsidR="00F71599" w:rsidRDefault="00F71599"/>
        </w:tc>
        <w:tc>
          <w:tcPr>
            <w:tcW w:w="236" w:type="dxa"/>
          </w:tcPr>
          <w:p w14:paraId="3A6DA150" w14:textId="77777777" w:rsidR="00F71599" w:rsidRDefault="00F71599"/>
        </w:tc>
        <w:tc>
          <w:tcPr>
            <w:tcW w:w="236" w:type="dxa"/>
          </w:tcPr>
          <w:p w14:paraId="1AD254BA" w14:textId="77777777" w:rsidR="00F71599" w:rsidRDefault="00F71599"/>
        </w:tc>
        <w:tc>
          <w:tcPr>
            <w:tcW w:w="236" w:type="dxa"/>
          </w:tcPr>
          <w:p w14:paraId="1209352C" w14:textId="77777777" w:rsidR="00F71599" w:rsidRDefault="00F71599"/>
        </w:tc>
        <w:tc>
          <w:tcPr>
            <w:tcW w:w="236" w:type="dxa"/>
          </w:tcPr>
          <w:p w14:paraId="0649850C" w14:textId="77777777" w:rsidR="00F71599" w:rsidRDefault="00F71599"/>
        </w:tc>
        <w:tc>
          <w:tcPr>
            <w:tcW w:w="236" w:type="dxa"/>
          </w:tcPr>
          <w:p w14:paraId="4D81C957" w14:textId="77777777" w:rsidR="00F71599" w:rsidRDefault="00F71599"/>
        </w:tc>
        <w:tc>
          <w:tcPr>
            <w:tcW w:w="236" w:type="dxa"/>
          </w:tcPr>
          <w:p w14:paraId="0716005A" w14:textId="77777777" w:rsidR="00F71599" w:rsidRDefault="00F71599"/>
        </w:tc>
        <w:tc>
          <w:tcPr>
            <w:tcW w:w="236" w:type="dxa"/>
          </w:tcPr>
          <w:p w14:paraId="721825D4" w14:textId="77777777" w:rsidR="00F71599" w:rsidRDefault="00F71599"/>
        </w:tc>
        <w:tc>
          <w:tcPr>
            <w:tcW w:w="236" w:type="dxa"/>
          </w:tcPr>
          <w:p w14:paraId="23702B81" w14:textId="77777777" w:rsidR="00F71599" w:rsidRDefault="00F71599"/>
        </w:tc>
        <w:tc>
          <w:tcPr>
            <w:tcW w:w="236" w:type="dxa"/>
          </w:tcPr>
          <w:p w14:paraId="2141C683" w14:textId="77777777" w:rsidR="00F71599" w:rsidRDefault="00F71599"/>
        </w:tc>
        <w:tc>
          <w:tcPr>
            <w:tcW w:w="236" w:type="dxa"/>
          </w:tcPr>
          <w:p w14:paraId="7369507A" w14:textId="77777777" w:rsidR="00F71599" w:rsidRDefault="00F71599"/>
        </w:tc>
        <w:tc>
          <w:tcPr>
            <w:tcW w:w="236" w:type="dxa"/>
          </w:tcPr>
          <w:p w14:paraId="2A413DB3" w14:textId="77777777" w:rsidR="00F71599" w:rsidRDefault="00F71599"/>
        </w:tc>
        <w:tc>
          <w:tcPr>
            <w:tcW w:w="236" w:type="dxa"/>
          </w:tcPr>
          <w:p w14:paraId="23E8CCBA" w14:textId="77777777" w:rsidR="00F71599" w:rsidRDefault="00F71599"/>
        </w:tc>
        <w:tc>
          <w:tcPr>
            <w:tcW w:w="236" w:type="dxa"/>
          </w:tcPr>
          <w:p w14:paraId="3502C719" w14:textId="77777777" w:rsidR="00F71599" w:rsidRDefault="00F71599"/>
        </w:tc>
        <w:tc>
          <w:tcPr>
            <w:tcW w:w="236" w:type="dxa"/>
          </w:tcPr>
          <w:p w14:paraId="469CE784" w14:textId="77777777" w:rsidR="00F71599" w:rsidRDefault="00F71599"/>
        </w:tc>
        <w:tc>
          <w:tcPr>
            <w:tcW w:w="236" w:type="dxa"/>
          </w:tcPr>
          <w:p w14:paraId="0C6AA034" w14:textId="77777777" w:rsidR="00F71599" w:rsidRDefault="00F71599"/>
        </w:tc>
        <w:tc>
          <w:tcPr>
            <w:tcW w:w="236" w:type="dxa"/>
          </w:tcPr>
          <w:p w14:paraId="719097EB" w14:textId="77777777" w:rsidR="00F71599" w:rsidRDefault="00F71599"/>
        </w:tc>
        <w:tc>
          <w:tcPr>
            <w:tcW w:w="236" w:type="dxa"/>
          </w:tcPr>
          <w:p w14:paraId="532118F1" w14:textId="77777777" w:rsidR="00F71599" w:rsidRDefault="00F71599"/>
        </w:tc>
        <w:tc>
          <w:tcPr>
            <w:tcW w:w="236" w:type="dxa"/>
          </w:tcPr>
          <w:p w14:paraId="37C6B815" w14:textId="77777777" w:rsidR="00F71599" w:rsidRDefault="00F71599"/>
        </w:tc>
        <w:tc>
          <w:tcPr>
            <w:tcW w:w="236" w:type="dxa"/>
          </w:tcPr>
          <w:p w14:paraId="5D90D1FF" w14:textId="77777777" w:rsidR="00F71599" w:rsidRDefault="00F71599"/>
        </w:tc>
        <w:tc>
          <w:tcPr>
            <w:tcW w:w="236" w:type="dxa"/>
          </w:tcPr>
          <w:p w14:paraId="17D511B6" w14:textId="77777777" w:rsidR="00F71599" w:rsidRDefault="00F71599"/>
        </w:tc>
        <w:tc>
          <w:tcPr>
            <w:tcW w:w="236" w:type="dxa"/>
          </w:tcPr>
          <w:p w14:paraId="64152013" w14:textId="77777777" w:rsidR="00F71599" w:rsidRDefault="00F71599"/>
        </w:tc>
        <w:tc>
          <w:tcPr>
            <w:tcW w:w="236" w:type="dxa"/>
          </w:tcPr>
          <w:p w14:paraId="197C5225" w14:textId="77777777" w:rsidR="00F71599" w:rsidRDefault="00F71599"/>
        </w:tc>
        <w:tc>
          <w:tcPr>
            <w:tcW w:w="236" w:type="dxa"/>
          </w:tcPr>
          <w:p w14:paraId="516815BB" w14:textId="77777777" w:rsidR="00F71599" w:rsidRDefault="00F71599"/>
        </w:tc>
        <w:tc>
          <w:tcPr>
            <w:tcW w:w="236" w:type="dxa"/>
          </w:tcPr>
          <w:p w14:paraId="21167AEE" w14:textId="77777777" w:rsidR="00F71599" w:rsidRDefault="00F71599"/>
        </w:tc>
        <w:tc>
          <w:tcPr>
            <w:tcW w:w="236" w:type="dxa"/>
          </w:tcPr>
          <w:p w14:paraId="7676C7B0" w14:textId="77777777" w:rsidR="00F71599" w:rsidRDefault="00F71599"/>
        </w:tc>
        <w:tc>
          <w:tcPr>
            <w:tcW w:w="236" w:type="dxa"/>
          </w:tcPr>
          <w:p w14:paraId="45D792DD" w14:textId="77777777" w:rsidR="00F71599" w:rsidRDefault="00F71599"/>
        </w:tc>
        <w:tc>
          <w:tcPr>
            <w:tcW w:w="236" w:type="dxa"/>
          </w:tcPr>
          <w:p w14:paraId="7A29FFB9" w14:textId="77777777" w:rsidR="00F71599" w:rsidRDefault="00F71599"/>
        </w:tc>
        <w:tc>
          <w:tcPr>
            <w:tcW w:w="236" w:type="dxa"/>
          </w:tcPr>
          <w:p w14:paraId="38445B70" w14:textId="77777777" w:rsidR="00F71599" w:rsidRDefault="00F71599"/>
        </w:tc>
        <w:tc>
          <w:tcPr>
            <w:tcW w:w="236" w:type="dxa"/>
          </w:tcPr>
          <w:p w14:paraId="31749BA6" w14:textId="77777777" w:rsidR="00F71599" w:rsidRDefault="00F71599"/>
        </w:tc>
        <w:tc>
          <w:tcPr>
            <w:tcW w:w="236" w:type="dxa"/>
          </w:tcPr>
          <w:p w14:paraId="6183FF7A" w14:textId="77777777" w:rsidR="00F71599" w:rsidRDefault="00F71599"/>
        </w:tc>
        <w:tc>
          <w:tcPr>
            <w:tcW w:w="236" w:type="dxa"/>
          </w:tcPr>
          <w:p w14:paraId="1FECD2CC" w14:textId="77777777" w:rsidR="00F71599" w:rsidRDefault="00F71599"/>
        </w:tc>
      </w:tr>
      <w:tr w:rsidR="00F71599" w14:paraId="2B03A8CF" w14:textId="77777777">
        <w:trPr>
          <w:trHeight w:hRule="exact" w:val="227"/>
        </w:trPr>
        <w:tc>
          <w:tcPr>
            <w:tcW w:w="236" w:type="dxa"/>
          </w:tcPr>
          <w:p w14:paraId="00F0E72C" w14:textId="77777777" w:rsidR="00F71599" w:rsidRDefault="00F71599"/>
        </w:tc>
        <w:tc>
          <w:tcPr>
            <w:tcW w:w="236" w:type="dxa"/>
          </w:tcPr>
          <w:p w14:paraId="34E1224E" w14:textId="77777777" w:rsidR="00F71599" w:rsidRDefault="00F71599"/>
        </w:tc>
        <w:tc>
          <w:tcPr>
            <w:tcW w:w="236" w:type="dxa"/>
          </w:tcPr>
          <w:p w14:paraId="3BEDE154" w14:textId="77777777" w:rsidR="00F71599" w:rsidRDefault="00F71599"/>
        </w:tc>
        <w:tc>
          <w:tcPr>
            <w:tcW w:w="236" w:type="dxa"/>
          </w:tcPr>
          <w:p w14:paraId="2FEA3470" w14:textId="77777777" w:rsidR="00F71599" w:rsidRDefault="00F71599"/>
        </w:tc>
        <w:tc>
          <w:tcPr>
            <w:tcW w:w="236" w:type="dxa"/>
          </w:tcPr>
          <w:p w14:paraId="46EA7179" w14:textId="77777777" w:rsidR="00F71599" w:rsidRDefault="00F71599"/>
        </w:tc>
        <w:tc>
          <w:tcPr>
            <w:tcW w:w="236" w:type="dxa"/>
          </w:tcPr>
          <w:p w14:paraId="2B0FFF0F" w14:textId="77777777" w:rsidR="00F71599" w:rsidRDefault="00F71599"/>
        </w:tc>
        <w:tc>
          <w:tcPr>
            <w:tcW w:w="236" w:type="dxa"/>
          </w:tcPr>
          <w:p w14:paraId="1FB89C99" w14:textId="77777777" w:rsidR="00F71599" w:rsidRDefault="00F71599"/>
        </w:tc>
        <w:tc>
          <w:tcPr>
            <w:tcW w:w="236" w:type="dxa"/>
          </w:tcPr>
          <w:p w14:paraId="085C4B43" w14:textId="77777777" w:rsidR="00F71599" w:rsidRDefault="00F71599"/>
        </w:tc>
        <w:tc>
          <w:tcPr>
            <w:tcW w:w="236" w:type="dxa"/>
          </w:tcPr>
          <w:p w14:paraId="57C00D39" w14:textId="77777777" w:rsidR="00F71599" w:rsidRDefault="00F71599"/>
        </w:tc>
        <w:tc>
          <w:tcPr>
            <w:tcW w:w="236" w:type="dxa"/>
          </w:tcPr>
          <w:p w14:paraId="7DC83346" w14:textId="77777777" w:rsidR="00F71599" w:rsidRDefault="00F71599"/>
        </w:tc>
        <w:tc>
          <w:tcPr>
            <w:tcW w:w="236" w:type="dxa"/>
          </w:tcPr>
          <w:p w14:paraId="0463F008" w14:textId="77777777" w:rsidR="00F71599" w:rsidRDefault="00F71599"/>
        </w:tc>
        <w:tc>
          <w:tcPr>
            <w:tcW w:w="236" w:type="dxa"/>
          </w:tcPr>
          <w:p w14:paraId="08FC1017" w14:textId="77777777" w:rsidR="00F71599" w:rsidRDefault="00F71599"/>
        </w:tc>
        <w:tc>
          <w:tcPr>
            <w:tcW w:w="236" w:type="dxa"/>
          </w:tcPr>
          <w:p w14:paraId="49020A23" w14:textId="77777777" w:rsidR="00F71599" w:rsidRDefault="00F71599"/>
        </w:tc>
        <w:tc>
          <w:tcPr>
            <w:tcW w:w="236" w:type="dxa"/>
          </w:tcPr>
          <w:p w14:paraId="6E4BBB00" w14:textId="77777777" w:rsidR="00F71599" w:rsidRDefault="00F71599"/>
        </w:tc>
        <w:tc>
          <w:tcPr>
            <w:tcW w:w="236" w:type="dxa"/>
          </w:tcPr>
          <w:p w14:paraId="6A51EA7B" w14:textId="77777777" w:rsidR="00F71599" w:rsidRDefault="00F71599"/>
        </w:tc>
        <w:tc>
          <w:tcPr>
            <w:tcW w:w="236" w:type="dxa"/>
          </w:tcPr>
          <w:p w14:paraId="639D57B5" w14:textId="77777777" w:rsidR="00F71599" w:rsidRDefault="00F71599"/>
        </w:tc>
        <w:tc>
          <w:tcPr>
            <w:tcW w:w="236" w:type="dxa"/>
          </w:tcPr>
          <w:p w14:paraId="263AB198" w14:textId="77777777" w:rsidR="00F71599" w:rsidRDefault="00F71599"/>
        </w:tc>
        <w:tc>
          <w:tcPr>
            <w:tcW w:w="236" w:type="dxa"/>
          </w:tcPr>
          <w:p w14:paraId="34BBCAD8" w14:textId="77777777" w:rsidR="00F71599" w:rsidRDefault="00F71599"/>
        </w:tc>
        <w:tc>
          <w:tcPr>
            <w:tcW w:w="236" w:type="dxa"/>
          </w:tcPr>
          <w:p w14:paraId="236183E8" w14:textId="77777777" w:rsidR="00F71599" w:rsidRDefault="00F71599"/>
        </w:tc>
        <w:tc>
          <w:tcPr>
            <w:tcW w:w="236" w:type="dxa"/>
          </w:tcPr>
          <w:p w14:paraId="6F0E2109" w14:textId="77777777" w:rsidR="00F71599" w:rsidRDefault="00F71599"/>
        </w:tc>
        <w:tc>
          <w:tcPr>
            <w:tcW w:w="236" w:type="dxa"/>
          </w:tcPr>
          <w:p w14:paraId="0C165A99" w14:textId="77777777" w:rsidR="00F71599" w:rsidRDefault="00F71599"/>
        </w:tc>
        <w:tc>
          <w:tcPr>
            <w:tcW w:w="236" w:type="dxa"/>
          </w:tcPr>
          <w:p w14:paraId="509E4AAA" w14:textId="77777777" w:rsidR="00F71599" w:rsidRDefault="00F71599"/>
        </w:tc>
        <w:tc>
          <w:tcPr>
            <w:tcW w:w="236" w:type="dxa"/>
          </w:tcPr>
          <w:p w14:paraId="63A3469B" w14:textId="77777777" w:rsidR="00F71599" w:rsidRDefault="00F71599"/>
        </w:tc>
        <w:tc>
          <w:tcPr>
            <w:tcW w:w="236" w:type="dxa"/>
          </w:tcPr>
          <w:p w14:paraId="09D882E7" w14:textId="77777777" w:rsidR="00F71599" w:rsidRDefault="00F71599"/>
        </w:tc>
        <w:tc>
          <w:tcPr>
            <w:tcW w:w="236" w:type="dxa"/>
          </w:tcPr>
          <w:p w14:paraId="52227C2F" w14:textId="77777777" w:rsidR="00F71599" w:rsidRDefault="00F71599"/>
        </w:tc>
        <w:tc>
          <w:tcPr>
            <w:tcW w:w="236" w:type="dxa"/>
          </w:tcPr>
          <w:p w14:paraId="1002ED9F" w14:textId="77777777" w:rsidR="00F71599" w:rsidRDefault="00F71599"/>
        </w:tc>
        <w:tc>
          <w:tcPr>
            <w:tcW w:w="236" w:type="dxa"/>
          </w:tcPr>
          <w:p w14:paraId="5B62985E" w14:textId="77777777" w:rsidR="00F71599" w:rsidRDefault="00F71599"/>
        </w:tc>
        <w:tc>
          <w:tcPr>
            <w:tcW w:w="236" w:type="dxa"/>
          </w:tcPr>
          <w:p w14:paraId="707C4369" w14:textId="77777777" w:rsidR="00F71599" w:rsidRDefault="00F71599"/>
        </w:tc>
        <w:tc>
          <w:tcPr>
            <w:tcW w:w="236" w:type="dxa"/>
          </w:tcPr>
          <w:p w14:paraId="6A32F73F" w14:textId="77777777" w:rsidR="00F71599" w:rsidRDefault="00F71599"/>
        </w:tc>
        <w:tc>
          <w:tcPr>
            <w:tcW w:w="236" w:type="dxa"/>
          </w:tcPr>
          <w:p w14:paraId="40441F80" w14:textId="77777777" w:rsidR="00F71599" w:rsidRDefault="00F71599"/>
        </w:tc>
        <w:tc>
          <w:tcPr>
            <w:tcW w:w="236" w:type="dxa"/>
          </w:tcPr>
          <w:p w14:paraId="107955C2" w14:textId="77777777" w:rsidR="00F71599" w:rsidRDefault="00F71599"/>
        </w:tc>
        <w:tc>
          <w:tcPr>
            <w:tcW w:w="236" w:type="dxa"/>
          </w:tcPr>
          <w:p w14:paraId="19DBA84E" w14:textId="77777777" w:rsidR="00F71599" w:rsidRDefault="00F71599"/>
        </w:tc>
        <w:tc>
          <w:tcPr>
            <w:tcW w:w="236" w:type="dxa"/>
          </w:tcPr>
          <w:p w14:paraId="1AD46DFD" w14:textId="77777777" w:rsidR="00F71599" w:rsidRDefault="00F71599"/>
        </w:tc>
        <w:tc>
          <w:tcPr>
            <w:tcW w:w="236" w:type="dxa"/>
          </w:tcPr>
          <w:p w14:paraId="628C387B" w14:textId="77777777" w:rsidR="00F71599" w:rsidRDefault="00F71599"/>
        </w:tc>
        <w:tc>
          <w:tcPr>
            <w:tcW w:w="236" w:type="dxa"/>
          </w:tcPr>
          <w:p w14:paraId="385FC204" w14:textId="77777777" w:rsidR="00F71599" w:rsidRDefault="00F71599"/>
        </w:tc>
        <w:tc>
          <w:tcPr>
            <w:tcW w:w="236" w:type="dxa"/>
          </w:tcPr>
          <w:p w14:paraId="4CA2EC8B" w14:textId="77777777" w:rsidR="00F71599" w:rsidRDefault="00F71599"/>
        </w:tc>
        <w:tc>
          <w:tcPr>
            <w:tcW w:w="236" w:type="dxa"/>
          </w:tcPr>
          <w:p w14:paraId="21596937" w14:textId="77777777" w:rsidR="00F71599" w:rsidRDefault="00F71599"/>
        </w:tc>
        <w:tc>
          <w:tcPr>
            <w:tcW w:w="236" w:type="dxa"/>
          </w:tcPr>
          <w:p w14:paraId="7E2618DA" w14:textId="77777777" w:rsidR="00F71599" w:rsidRDefault="00F71599"/>
        </w:tc>
        <w:tc>
          <w:tcPr>
            <w:tcW w:w="236" w:type="dxa"/>
          </w:tcPr>
          <w:p w14:paraId="1694540A" w14:textId="77777777" w:rsidR="00F71599" w:rsidRDefault="00F71599"/>
        </w:tc>
        <w:tc>
          <w:tcPr>
            <w:tcW w:w="236" w:type="dxa"/>
          </w:tcPr>
          <w:p w14:paraId="5368CC63" w14:textId="77777777" w:rsidR="00F71599" w:rsidRDefault="00F71599"/>
        </w:tc>
        <w:tc>
          <w:tcPr>
            <w:tcW w:w="236" w:type="dxa"/>
          </w:tcPr>
          <w:p w14:paraId="7675DA1D" w14:textId="77777777" w:rsidR="00F71599" w:rsidRDefault="00F71599"/>
        </w:tc>
        <w:tc>
          <w:tcPr>
            <w:tcW w:w="236" w:type="dxa"/>
          </w:tcPr>
          <w:p w14:paraId="223D76CF" w14:textId="77777777" w:rsidR="00F71599" w:rsidRDefault="00F71599"/>
        </w:tc>
      </w:tr>
      <w:tr w:rsidR="00F71599" w14:paraId="7F3EE2F0" w14:textId="77777777">
        <w:trPr>
          <w:trHeight w:hRule="exact" w:val="227"/>
        </w:trPr>
        <w:tc>
          <w:tcPr>
            <w:tcW w:w="236" w:type="dxa"/>
          </w:tcPr>
          <w:p w14:paraId="466FDD39" w14:textId="77777777" w:rsidR="00F71599" w:rsidRDefault="00F71599"/>
        </w:tc>
        <w:tc>
          <w:tcPr>
            <w:tcW w:w="236" w:type="dxa"/>
          </w:tcPr>
          <w:p w14:paraId="4C86AD3F" w14:textId="77777777" w:rsidR="00F71599" w:rsidRDefault="00F71599"/>
        </w:tc>
        <w:tc>
          <w:tcPr>
            <w:tcW w:w="236" w:type="dxa"/>
          </w:tcPr>
          <w:p w14:paraId="65B1260C" w14:textId="77777777" w:rsidR="00F71599" w:rsidRDefault="00F71599"/>
        </w:tc>
        <w:tc>
          <w:tcPr>
            <w:tcW w:w="236" w:type="dxa"/>
          </w:tcPr>
          <w:p w14:paraId="580D843B" w14:textId="77777777" w:rsidR="00F71599" w:rsidRDefault="00F71599"/>
        </w:tc>
        <w:tc>
          <w:tcPr>
            <w:tcW w:w="236" w:type="dxa"/>
          </w:tcPr>
          <w:p w14:paraId="1996BE87" w14:textId="77777777" w:rsidR="00F71599" w:rsidRDefault="00F71599"/>
        </w:tc>
        <w:tc>
          <w:tcPr>
            <w:tcW w:w="236" w:type="dxa"/>
          </w:tcPr>
          <w:p w14:paraId="4717F485" w14:textId="77777777" w:rsidR="00F71599" w:rsidRDefault="00F71599"/>
        </w:tc>
        <w:tc>
          <w:tcPr>
            <w:tcW w:w="236" w:type="dxa"/>
          </w:tcPr>
          <w:p w14:paraId="7D0C63FC" w14:textId="77777777" w:rsidR="00F71599" w:rsidRDefault="00F71599"/>
        </w:tc>
        <w:tc>
          <w:tcPr>
            <w:tcW w:w="236" w:type="dxa"/>
          </w:tcPr>
          <w:p w14:paraId="5F64BA4C" w14:textId="77777777" w:rsidR="00F71599" w:rsidRDefault="00F71599"/>
        </w:tc>
        <w:tc>
          <w:tcPr>
            <w:tcW w:w="236" w:type="dxa"/>
          </w:tcPr>
          <w:p w14:paraId="364BEA46" w14:textId="77777777" w:rsidR="00F71599" w:rsidRDefault="00F71599"/>
        </w:tc>
        <w:tc>
          <w:tcPr>
            <w:tcW w:w="236" w:type="dxa"/>
          </w:tcPr>
          <w:p w14:paraId="19675227" w14:textId="77777777" w:rsidR="00F71599" w:rsidRDefault="00F71599"/>
        </w:tc>
        <w:tc>
          <w:tcPr>
            <w:tcW w:w="236" w:type="dxa"/>
          </w:tcPr>
          <w:p w14:paraId="2BC76A07" w14:textId="77777777" w:rsidR="00F71599" w:rsidRDefault="00F71599"/>
        </w:tc>
        <w:tc>
          <w:tcPr>
            <w:tcW w:w="236" w:type="dxa"/>
          </w:tcPr>
          <w:p w14:paraId="1C3B4970" w14:textId="77777777" w:rsidR="00F71599" w:rsidRDefault="00F71599"/>
        </w:tc>
        <w:tc>
          <w:tcPr>
            <w:tcW w:w="236" w:type="dxa"/>
          </w:tcPr>
          <w:p w14:paraId="297D1EB0" w14:textId="77777777" w:rsidR="00F71599" w:rsidRDefault="00F71599"/>
        </w:tc>
        <w:tc>
          <w:tcPr>
            <w:tcW w:w="236" w:type="dxa"/>
          </w:tcPr>
          <w:p w14:paraId="400F06FA" w14:textId="77777777" w:rsidR="00F71599" w:rsidRDefault="00F71599"/>
        </w:tc>
        <w:tc>
          <w:tcPr>
            <w:tcW w:w="236" w:type="dxa"/>
          </w:tcPr>
          <w:p w14:paraId="1B8B71C6" w14:textId="77777777" w:rsidR="00F71599" w:rsidRDefault="00F71599"/>
        </w:tc>
        <w:tc>
          <w:tcPr>
            <w:tcW w:w="236" w:type="dxa"/>
          </w:tcPr>
          <w:p w14:paraId="4F98814F" w14:textId="77777777" w:rsidR="00F71599" w:rsidRDefault="00F71599"/>
        </w:tc>
        <w:tc>
          <w:tcPr>
            <w:tcW w:w="236" w:type="dxa"/>
          </w:tcPr>
          <w:p w14:paraId="28A59F5F" w14:textId="77777777" w:rsidR="00F71599" w:rsidRDefault="00F71599"/>
        </w:tc>
        <w:tc>
          <w:tcPr>
            <w:tcW w:w="236" w:type="dxa"/>
          </w:tcPr>
          <w:p w14:paraId="74DFDA06" w14:textId="77777777" w:rsidR="00F71599" w:rsidRDefault="00F71599"/>
        </w:tc>
        <w:tc>
          <w:tcPr>
            <w:tcW w:w="236" w:type="dxa"/>
          </w:tcPr>
          <w:p w14:paraId="4ABC0234" w14:textId="77777777" w:rsidR="00F71599" w:rsidRDefault="00F71599"/>
        </w:tc>
        <w:tc>
          <w:tcPr>
            <w:tcW w:w="236" w:type="dxa"/>
          </w:tcPr>
          <w:p w14:paraId="29AD5FA1" w14:textId="77777777" w:rsidR="00F71599" w:rsidRDefault="00F71599"/>
        </w:tc>
        <w:tc>
          <w:tcPr>
            <w:tcW w:w="236" w:type="dxa"/>
          </w:tcPr>
          <w:p w14:paraId="7B3A7C0D" w14:textId="77777777" w:rsidR="00F71599" w:rsidRDefault="00F71599"/>
        </w:tc>
        <w:tc>
          <w:tcPr>
            <w:tcW w:w="236" w:type="dxa"/>
          </w:tcPr>
          <w:p w14:paraId="0DB5F364" w14:textId="77777777" w:rsidR="00F71599" w:rsidRDefault="00F71599"/>
        </w:tc>
        <w:tc>
          <w:tcPr>
            <w:tcW w:w="236" w:type="dxa"/>
          </w:tcPr>
          <w:p w14:paraId="1846EFC3" w14:textId="77777777" w:rsidR="00F71599" w:rsidRDefault="00F71599"/>
        </w:tc>
        <w:tc>
          <w:tcPr>
            <w:tcW w:w="236" w:type="dxa"/>
          </w:tcPr>
          <w:p w14:paraId="7468DAA9" w14:textId="77777777" w:rsidR="00F71599" w:rsidRDefault="00F71599"/>
        </w:tc>
        <w:tc>
          <w:tcPr>
            <w:tcW w:w="236" w:type="dxa"/>
          </w:tcPr>
          <w:p w14:paraId="759988E4" w14:textId="77777777" w:rsidR="00F71599" w:rsidRDefault="00F71599"/>
        </w:tc>
        <w:tc>
          <w:tcPr>
            <w:tcW w:w="236" w:type="dxa"/>
          </w:tcPr>
          <w:p w14:paraId="1E258AA4" w14:textId="77777777" w:rsidR="00F71599" w:rsidRDefault="00F71599"/>
        </w:tc>
        <w:tc>
          <w:tcPr>
            <w:tcW w:w="236" w:type="dxa"/>
          </w:tcPr>
          <w:p w14:paraId="21447A24" w14:textId="77777777" w:rsidR="00F71599" w:rsidRDefault="00F71599"/>
        </w:tc>
        <w:tc>
          <w:tcPr>
            <w:tcW w:w="236" w:type="dxa"/>
          </w:tcPr>
          <w:p w14:paraId="5B0E7245" w14:textId="77777777" w:rsidR="00F71599" w:rsidRDefault="00F71599"/>
        </w:tc>
        <w:tc>
          <w:tcPr>
            <w:tcW w:w="236" w:type="dxa"/>
          </w:tcPr>
          <w:p w14:paraId="5442ADF0" w14:textId="77777777" w:rsidR="00F71599" w:rsidRDefault="00F71599"/>
        </w:tc>
        <w:tc>
          <w:tcPr>
            <w:tcW w:w="236" w:type="dxa"/>
          </w:tcPr>
          <w:p w14:paraId="1D17A71B" w14:textId="77777777" w:rsidR="00F71599" w:rsidRDefault="00F71599"/>
        </w:tc>
        <w:tc>
          <w:tcPr>
            <w:tcW w:w="236" w:type="dxa"/>
          </w:tcPr>
          <w:p w14:paraId="2F728543" w14:textId="77777777" w:rsidR="00F71599" w:rsidRDefault="00F71599"/>
        </w:tc>
        <w:tc>
          <w:tcPr>
            <w:tcW w:w="236" w:type="dxa"/>
          </w:tcPr>
          <w:p w14:paraId="576F15A2" w14:textId="77777777" w:rsidR="00F71599" w:rsidRDefault="00F71599"/>
        </w:tc>
        <w:tc>
          <w:tcPr>
            <w:tcW w:w="236" w:type="dxa"/>
          </w:tcPr>
          <w:p w14:paraId="5B9DCDD4" w14:textId="77777777" w:rsidR="00F71599" w:rsidRDefault="00F71599"/>
        </w:tc>
        <w:tc>
          <w:tcPr>
            <w:tcW w:w="236" w:type="dxa"/>
          </w:tcPr>
          <w:p w14:paraId="4FEE2005" w14:textId="77777777" w:rsidR="00F71599" w:rsidRDefault="00F71599"/>
        </w:tc>
        <w:tc>
          <w:tcPr>
            <w:tcW w:w="236" w:type="dxa"/>
          </w:tcPr>
          <w:p w14:paraId="7D4F5021" w14:textId="77777777" w:rsidR="00F71599" w:rsidRDefault="00F71599"/>
        </w:tc>
        <w:tc>
          <w:tcPr>
            <w:tcW w:w="236" w:type="dxa"/>
          </w:tcPr>
          <w:p w14:paraId="66C20CE7" w14:textId="77777777" w:rsidR="00F71599" w:rsidRDefault="00F71599"/>
        </w:tc>
        <w:tc>
          <w:tcPr>
            <w:tcW w:w="236" w:type="dxa"/>
          </w:tcPr>
          <w:p w14:paraId="3D75F121" w14:textId="77777777" w:rsidR="00F71599" w:rsidRDefault="00F71599"/>
        </w:tc>
        <w:tc>
          <w:tcPr>
            <w:tcW w:w="236" w:type="dxa"/>
          </w:tcPr>
          <w:p w14:paraId="70B05873" w14:textId="77777777" w:rsidR="00F71599" w:rsidRDefault="00F71599"/>
        </w:tc>
        <w:tc>
          <w:tcPr>
            <w:tcW w:w="236" w:type="dxa"/>
          </w:tcPr>
          <w:p w14:paraId="383E2F56" w14:textId="77777777" w:rsidR="00F71599" w:rsidRDefault="00F71599"/>
        </w:tc>
        <w:tc>
          <w:tcPr>
            <w:tcW w:w="236" w:type="dxa"/>
          </w:tcPr>
          <w:p w14:paraId="44AABDF3" w14:textId="77777777" w:rsidR="00F71599" w:rsidRDefault="00F71599"/>
        </w:tc>
        <w:tc>
          <w:tcPr>
            <w:tcW w:w="236" w:type="dxa"/>
          </w:tcPr>
          <w:p w14:paraId="6545E698" w14:textId="77777777" w:rsidR="00F71599" w:rsidRDefault="00F71599"/>
        </w:tc>
        <w:tc>
          <w:tcPr>
            <w:tcW w:w="236" w:type="dxa"/>
          </w:tcPr>
          <w:p w14:paraId="45AC54D2" w14:textId="77777777" w:rsidR="00F71599" w:rsidRDefault="00F71599"/>
        </w:tc>
      </w:tr>
      <w:tr w:rsidR="00F71599" w14:paraId="6408A401" w14:textId="77777777">
        <w:trPr>
          <w:trHeight w:hRule="exact" w:val="227"/>
        </w:trPr>
        <w:tc>
          <w:tcPr>
            <w:tcW w:w="236" w:type="dxa"/>
          </w:tcPr>
          <w:p w14:paraId="2A950B8C" w14:textId="77777777" w:rsidR="00F71599" w:rsidRDefault="00F71599"/>
        </w:tc>
        <w:tc>
          <w:tcPr>
            <w:tcW w:w="236" w:type="dxa"/>
          </w:tcPr>
          <w:p w14:paraId="32E8C52A" w14:textId="77777777" w:rsidR="00F71599" w:rsidRDefault="00F71599"/>
        </w:tc>
        <w:tc>
          <w:tcPr>
            <w:tcW w:w="236" w:type="dxa"/>
          </w:tcPr>
          <w:p w14:paraId="26E0A4CA" w14:textId="77777777" w:rsidR="00F71599" w:rsidRDefault="00F71599"/>
        </w:tc>
        <w:tc>
          <w:tcPr>
            <w:tcW w:w="236" w:type="dxa"/>
          </w:tcPr>
          <w:p w14:paraId="131EACA2" w14:textId="77777777" w:rsidR="00F71599" w:rsidRDefault="00F71599"/>
        </w:tc>
        <w:tc>
          <w:tcPr>
            <w:tcW w:w="236" w:type="dxa"/>
          </w:tcPr>
          <w:p w14:paraId="1AD16EC3" w14:textId="77777777" w:rsidR="00F71599" w:rsidRDefault="00F71599"/>
        </w:tc>
        <w:tc>
          <w:tcPr>
            <w:tcW w:w="236" w:type="dxa"/>
          </w:tcPr>
          <w:p w14:paraId="6F92F33F" w14:textId="77777777" w:rsidR="00F71599" w:rsidRDefault="00F71599"/>
        </w:tc>
        <w:tc>
          <w:tcPr>
            <w:tcW w:w="236" w:type="dxa"/>
          </w:tcPr>
          <w:p w14:paraId="738AB1DE" w14:textId="77777777" w:rsidR="00F71599" w:rsidRDefault="00F71599"/>
        </w:tc>
        <w:tc>
          <w:tcPr>
            <w:tcW w:w="236" w:type="dxa"/>
          </w:tcPr>
          <w:p w14:paraId="2AD686C3" w14:textId="77777777" w:rsidR="00F71599" w:rsidRDefault="00F71599"/>
        </w:tc>
        <w:tc>
          <w:tcPr>
            <w:tcW w:w="236" w:type="dxa"/>
          </w:tcPr>
          <w:p w14:paraId="02FCBD16" w14:textId="77777777" w:rsidR="00F71599" w:rsidRDefault="00F71599"/>
        </w:tc>
        <w:tc>
          <w:tcPr>
            <w:tcW w:w="236" w:type="dxa"/>
          </w:tcPr>
          <w:p w14:paraId="34EEAB17" w14:textId="77777777" w:rsidR="00F71599" w:rsidRDefault="00F71599"/>
        </w:tc>
        <w:tc>
          <w:tcPr>
            <w:tcW w:w="236" w:type="dxa"/>
          </w:tcPr>
          <w:p w14:paraId="432670BE" w14:textId="77777777" w:rsidR="00F71599" w:rsidRDefault="00F71599"/>
        </w:tc>
        <w:tc>
          <w:tcPr>
            <w:tcW w:w="236" w:type="dxa"/>
          </w:tcPr>
          <w:p w14:paraId="34BFFC45" w14:textId="77777777" w:rsidR="00F71599" w:rsidRDefault="00F71599"/>
        </w:tc>
        <w:tc>
          <w:tcPr>
            <w:tcW w:w="236" w:type="dxa"/>
          </w:tcPr>
          <w:p w14:paraId="443DB556" w14:textId="77777777" w:rsidR="00F71599" w:rsidRDefault="00F71599"/>
        </w:tc>
        <w:tc>
          <w:tcPr>
            <w:tcW w:w="236" w:type="dxa"/>
          </w:tcPr>
          <w:p w14:paraId="0E628F05" w14:textId="77777777" w:rsidR="00F71599" w:rsidRDefault="00F71599"/>
        </w:tc>
        <w:tc>
          <w:tcPr>
            <w:tcW w:w="236" w:type="dxa"/>
          </w:tcPr>
          <w:p w14:paraId="76156012" w14:textId="77777777" w:rsidR="00F71599" w:rsidRDefault="00F71599"/>
        </w:tc>
        <w:tc>
          <w:tcPr>
            <w:tcW w:w="236" w:type="dxa"/>
          </w:tcPr>
          <w:p w14:paraId="2D1387A7" w14:textId="77777777" w:rsidR="00F71599" w:rsidRDefault="00F71599"/>
        </w:tc>
        <w:tc>
          <w:tcPr>
            <w:tcW w:w="236" w:type="dxa"/>
          </w:tcPr>
          <w:p w14:paraId="6147E7E9" w14:textId="77777777" w:rsidR="00F71599" w:rsidRDefault="00F71599"/>
        </w:tc>
        <w:tc>
          <w:tcPr>
            <w:tcW w:w="236" w:type="dxa"/>
          </w:tcPr>
          <w:p w14:paraId="1E98B21C" w14:textId="77777777" w:rsidR="00F71599" w:rsidRDefault="00F71599"/>
        </w:tc>
        <w:tc>
          <w:tcPr>
            <w:tcW w:w="236" w:type="dxa"/>
          </w:tcPr>
          <w:p w14:paraId="62F59531" w14:textId="77777777" w:rsidR="00F71599" w:rsidRDefault="00F71599"/>
        </w:tc>
        <w:tc>
          <w:tcPr>
            <w:tcW w:w="236" w:type="dxa"/>
          </w:tcPr>
          <w:p w14:paraId="02695B69" w14:textId="77777777" w:rsidR="00F71599" w:rsidRDefault="00F71599"/>
        </w:tc>
        <w:tc>
          <w:tcPr>
            <w:tcW w:w="236" w:type="dxa"/>
          </w:tcPr>
          <w:p w14:paraId="1EE4801F" w14:textId="77777777" w:rsidR="00F71599" w:rsidRDefault="00F71599"/>
        </w:tc>
        <w:tc>
          <w:tcPr>
            <w:tcW w:w="236" w:type="dxa"/>
          </w:tcPr>
          <w:p w14:paraId="3F13E8DA" w14:textId="77777777" w:rsidR="00F71599" w:rsidRDefault="00F71599"/>
        </w:tc>
        <w:tc>
          <w:tcPr>
            <w:tcW w:w="236" w:type="dxa"/>
          </w:tcPr>
          <w:p w14:paraId="79D8B787" w14:textId="77777777" w:rsidR="00F71599" w:rsidRDefault="00F71599"/>
        </w:tc>
        <w:tc>
          <w:tcPr>
            <w:tcW w:w="236" w:type="dxa"/>
          </w:tcPr>
          <w:p w14:paraId="0A05A910" w14:textId="77777777" w:rsidR="00F71599" w:rsidRDefault="00F71599"/>
        </w:tc>
        <w:tc>
          <w:tcPr>
            <w:tcW w:w="236" w:type="dxa"/>
          </w:tcPr>
          <w:p w14:paraId="16337766" w14:textId="77777777" w:rsidR="00F71599" w:rsidRDefault="00F71599"/>
        </w:tc>
        <w:tc>
          <w:tcPr>
            <w:tcW w:w="236" w:type="dxa"/>
          </w:tcPr>
          <w:p w14:paraId="4F783A74" w14:textId="77777777" w:rsidR="00F71599" w:rsidRDefault="00F71599"/>
        </w:tc>
        <w:tc>
          <w:tcPr>
            <w:tcW w:w="236" w:type="dxa"/>
          </w:tcPr>
          <w:p w14:paraId="52674909" w14:textId="77777777" w:rsidR="00F71599" w:rsidRDefault="00F71599"/>
        </w:tc>
        <w:tc>
          <w:tcPr>
            <w:tcW w:w="236" w:type="dxa"/>
          </w:tcPr>
          <w:p w14:paraId="5F69B064" w14:textId="77777777" w:rsidR="00F71599" w:rsidRDefault="00F71599"/>
        </w:tc>
        <w:tc>
          <w:tcPr>
            <w:tcW w:w="236" w:type="dxa"/>
          </w:tcPr>
          <w:p w14:paraId="74A0C929" w14:textId="77777777" w:rsidR="00F71599" w:rsidRDefault="00F71599"/>
        </w:tc>
        <w:tc>
          <w:tcPr>
            <w:tcW w:w="236" w:type="dxa"/>
          </w:tcPr>
          <w:p w14:paraId="57522C1E" w14:textId="77777777" w:rsidR="00F71599" w:rsidRDefault="00F71599"/>
        </w:tc>
        <w:tc>
          <w:tcPr>
            <w:tcW w:w="236" w:type="dxa"/>
          </w:tcPr>
          <w:p w14:paraId="06736F6A" w14:textId="77777777" w:rsidR="00F71599" w:rsidRDefault="00F71599"/>
        </w:tc>
        <w:tc>
          <w:tcPr>
            <w:tcW w:w="236" w:type="dxa"/>
          </w:tcPr>
          <w:p w14:paraId="1585FA4B" w14:textId="77777777" w:rsidR="00F71599" w:rsidRDefault="00F71599"/>
        </w:tc>
        <w:tc>
          <w:tcPr>
            <w:tcW w:w="236" w:type="dxa"/>
          </w:tcPr>
          <w:p w14:paraId="4FDFDF58" w14:textId="77777777" w:rsidR="00F71599" w:rsidRDefault="00F71599"/>
        </w:tc>
        <w:tc>
          <w:tcPr>
            <w:tcW w:w="236" w:type="dxa"/>
          </w:tcPr>
          <w:p w14:paraId="5A88137A" w14:textId="77777777" w:rsidR="00F71599" w:rsidRDefault="00F71599"/>
        </w:tc>
        <w:tc>
          <w:tcPr>
            <w:tcW w:w="236" w:type="dxa"/>
          </w:tcPr>
          <w:p w14:paraId="3160075D" w14:textId="77777777" w:rsidR="00F71599" w:rsidRDefault="00F71599"/>
        </w:tc>
        <w:tc>
          <w:tcPr>
            <w:tcW w:w="236" w:type="dxa"/>
          </w:tcPr>
          <w:p w14:paraId="4C073EAB" w14:textId="77777777" w:rsidR="00F71599" w:rsidRDefault="00F71599"/>
        </w:tc>
        <w:tc>
          <w:tcPr>
            <w:tcW w:w="236" w:type="dxa"/>
          </w:tcPr>
          <w:p w14:paraId="4CFC15B0" w14:textId="77777777" w:rsidR="00F71599" w:rsidRDefault="00F71599"/>
        </w:tc>
        <w:tc>
          <w:tcPr>
            <w:tcW w:w="236" w:type="dxa"/>
          </w:tcPr>
          <w:p w14:paraId="7DD8EC88" w14:textId="77777777" w:rsidR="00F71599" w:rsidRDefault="00F71599"/>
        </w:tc>
        <w:tc>
          <w:tcPr>
            <w:tcW w:w="236" w:type="dxa"/>
          </w:tcPr>
          <w:p w14:paraId="05F71752" w14:textId="77777777" w:rsidR="00F71599" w:rsidRDefault="00F71599"/>
        </w:tc>
        <w:tc>
          <w:tcPr>
            <w:tcW w:w="236" w:type="dxa"/>
          </w:tcPr>
          <w:p w14:paraId="73464647" w14:textId="77777777" w:rsidR="00F71599" w:rsidRDefault="00F71599"/>
        </w:tc>
        <w:tc>
          <w:tcPr>
            <w:tcW w:w="236" w:type="dxa"/>
          </w:tcPr>
          <w:p w14:paraId="6A031969" w14:textId="77777777" w:rsidR="00F71599" w:rsidRDefault="00F71599"/>
        </w:tc>
        <w:tc>
          <w:tcPr>
            <w:tcW w:w="236" w:type="dxa"/>
          </w:tcPr>
          <w:p w14:paraId="13F2C8A8" w14:textId="77777777" w:rsidR="00F71599" w:rsidRDefault="00F71599"/>
        </w:tc>
      </w:tr>
      <w:tr w:rsidR="00F71599" w14:paraId="58C21800" w14:textId="77777777">
        <w:trPr>
          <w:trHeight w:hRule="exact" w:val="227"/>
        </w:trPr>
        <w:tc>
          <w:tcPr>
            <w:tcW w:w="236" w:type="dxa"/>
          </w:tcPr>
          <w:p w14:paraId="3A88A570" w14:textId="77777777" w:rsidR="00F71599" w:rsidRDefault="00F71599"/>
        </w:tc>
        <w:tc>
          <w:tcPr>
            <w:tcW w:w="236" w:type="dxa"/>
          </w:tcPr>
          <w:p w14:paraId="273F82D2" w14:textId="77777777" w:rsidR="00F71599" w:rsidRDefault="00F71599"/>
        </w:tc>
        <w:tc>
          <w:tcPr>
            <w:tcW w:w="236" w:type="dxa"/>
          </w:tcPr>
          <w:p w14:paraId="4A8A708E" w14:textId="77777777" w:rsidR="00F71599" w:rsidRDefault="00F71599"/>
        </w:tc>
        <w:tc>
          <w:tcPr>
            <w:tcW w:w="236" w:type="dxa"/>
          </w:tcPr>
          <w:p w14:paraId="3C0CCF41" w14:textId="77777777" w:rsidR="00F71599" w:rsidRDefault="00F71599"/>
        </w:tc>
        <w:tc>
          <w:tcPr>
            <w:tcW w:w="236" w:type="dxa"/>
          </w:tcPr>
          <w:p w14:paraId="5277B805" w14:textId="77777777" w:rsidR="00F71599" w:rsidRDefault="00F71599"/>
        </w:tc>
        <w:tc>
          <w:tcPr>
            <w:tcW w:w="236" w:type="dxa"/>
          </w:tcPr>
          <w:p w14:paraId="55DB75A0" w14:textId="77777777" w:rsidR="00F71599" w:rsidRDefault="00F71599"/>
        </w:tc>
        <w:tc>
          <w:tcPr>
            <w:tcW w:w="236" w:type="dxa"/>
          </w:tcPr>
          <w:p w14:paraId="5F3C64D9" w14:textId="77777777" w:rsidR="00F71599" w:rsidRDefault="00F71599"/>
        </w:tc>
        <w:tc>
          <w:tcPr>
            <w:tcW w:w="236" w:type="dxa"/>
          </w:tcPr>
          <w:p w14:paraId="2AF5BDFD" w14:textId="77777777" w:rsidR="00F71599" w:rsidRDefault="00F71599"/>
        </w:tc>
        <w:tc>
          <w:tcPr>
            <w:tcW w:w="236" w:type="dxa"/>
          </w:tcPr>
          <w:p w14:paraId="30864EA1" w14:textId="77777777" w:rsidR="00F71599" w:rsidRDefault="00F71599"/>
        </w:tc>
        <w:tc>
          <w:tcPr>
            <w:tcW w:w="236" w:type="dxa"/>
          </w:tcPr>
          <w:p w14:paraId="2B83476A" w14:textId="77777777" w:rsidR="00F71599" w:rsidRDefault="00F71599"/>
        </w:tc>
        <w:tc>
          <w:tcPr>
            <w:tcW w:w="236" w:type="dxa"/>
          </w:tcPr>
          <w:p w14:paraId="66576793" w14:textId="77777777" w:rsidR="00F71599" w:rsidRDefault="00F71599"/>
        </w:tc>
        <w:tc>
          <w:tcPr>
            <w:tcW w:w="236" w:type="dxa"/>
          </w:tcPr>
          <w:p w14:paraId="422D69D7" w14:textId="77777777" w:rsidR="00F71599" w:rsidRDefault="00F71599"/>
        </w:tc>
        <w:tc>
          <w:tcPr>
            <w:tcW w:w="236" w:type="dxa"/>
          </w:tcPr>
          <w:p w14:paraId="6342251C" w14:textId="77777777" w:rsidR="00F71599" w:rsidRDefault="00F71599"/>
        </w:tc>
        <w:tc>
          <w:tcPr>
            <w:tcW w:w="236" w:type="dxa"/>
          </w:tcPr>
          <w:p w14:paraId="7B96925D" w14:textId="77777777" w:rsidR="00F71599" w:rsidRDefault="00F71599"/>
        </w:tc>
        <w:tc>
          <w:tcPr>
            <w:tcW w:w="236" w:type="dxa"/>
          </w:tcPr>
          <w:p w14:paraId="5A79E8E7" w14:textId="77777777" w:rsidR="00F71599" w:rsidRDefault="00F71599"/>
        </w:tc>
        <w:tc>
          <w:tcPr>
            <w:tcW w:w="236" w:type="dxa"/>
          </w:tcPr>
          <w:p w14:paraId="11E8CE25" w14:textId="77777777" w:rsidR="00F71599" w:rsidRDefault="00F71599"/>
        </w:tc>
        <w:tc>
          <w:tcPr>
            <w:tcW w:w="236" w:type="dxa"/>
          </w:tcPr>
          <w:p w14:paraId="2B392E52" w14:textId="77777777" w:rsidR="00F71599" w:rsidRDefault="00F71599"/>
        </w:tc>
        <w:tc>
          <w:tcPr>
            <w:tcW w:w="236" w:type="dxa"/>
          </w:tcPr>
          <w:p w14:paraId="4BB2C133" w14:textId="77777777" w:rsidR="00F71599" w:rsidRDefault="00F71599"/>
        </w:tc>
        <w:tc>
          <w:tcPr>
            <w:tcW w:w="236" w:type="dxa"/>
          </w:tcPr>
          <w:p w14:paraId="23AAB153" w14:textId="77777777" w:rsidR="00F71599" w:rsidRDefault="00F71599"/>
        </w:tc>
        <w:tc>
          <w:tcPr>
            <w:tcW w:w="236" w:type="dxa"/>
          </w:tcPr>
          <w:p w14:paraId="666170ED" w14:textId="77777777" w:rsidR="00F71599" w:rsidRDefault="00F71599"/>
        </w:tc>
        <w:tc>
          <w:tcPr>
            <w:tcW w:w="236" w:type="dxa"/>
          </w:tcPr>
          <w:p w14:paraId="433621A5" w14:textId="77777777" w:rsidR="00F71599" w:rsidRDefault="00F71599"/>
        </w:tc>
        <w:tc>
          <w:tcPr>
            <w:tcW w:w="236" w:type="dxa"/>
          </w:tcPr>
          <w:p w14:paraId="0EB57FDA" w14:textId="77777777" w:rsidR="00F71599" w:rsidRDefault="00F71599"/>
        </w:tc>
        <w:tc>
          <w:tcPr>
            <w:tcW w:w="236" w:type="dxa"/>
          </w:tcPr>
          <w:p w14:paraId="63F6778E" w14:textId="77777777" w:rsidR="00F71599" w:rsidRDefault="00F71599"/>
        </w:tc>
        <w:tc>
          <w:tcPr>
            <w:tcW w:w="236" w:type="dxa"/>
          </w:tcPr>
          <w:p w14:paraId="0155669F" w14:textId="77777777" w:rsidR="00F71599" w:rsidRDefault="00F71599"/>
        </w:tc>
        <w:tc>
          <w:tcPr>
            <w:tcW w:w="236" w:type="dxa"/>
          </w:tcPr>
          <w:p w14:paraId="444E81AE" w14:textId="77777777" w:rsidR="00F71599" w:rsidRDefault="00F71599"/>
        </w:tc>
        <w:tc>
          <w:tcPr>
            <w:tcW w:w="236" w:type="dxa"/>
          </w:tcPr>
          <w:p w14:paraId="12D1D897" w14:textId="77777777" w:rsidR="00F71599" w:rsidRDefault="00F71599"/>
        </w:tc>
        <w:tc>
          <w:tcPr>
            <w:tcW w:w="236" w:type="dxa"/>
          </w:tcPr>
          <w:p w14:paraId="176ED8C6" w14:textId="77777777" w:rsidR="00F71599" w:rsidRDefault="00F71599"/>
        </w:tc>
        <w:tc>
          <w:tcPr>
            <w:tcW w:w="236" w:type="dxa"/>
          </w:tcPr>
          <w:p w14:paraId="127ED516" w14:textId="77777777" w:rsidR="00F71599" w:rsidRDefault="00F71599"/>
        </w:tc>
        <w:tc>
          <w:tcPr>
            <w:tcW w:w="236" w:type="dxa"/>
          </w:tcPr>
          <w:p w14:paraId="26C16677" w14:textId="77777777" w:rsidR="00F71599" w:rsidRDefault="00F71599"/>
        </w:tc>
        <w:tc>
          <w:tcPr>
            <w:tcW w:w="236" w:type="dxa"/>
          </w:tcPr>
          <w:p w14:paraId="6484A2EB" w14:textId="77777777" w:rsidR="00F71599" w:rsidRDefault="00F71599"/>
        </w:tc>
        <w:tc>
          <w:tcPr>
            <w:tcW w:w="236" w:type="dxa"/>
          </w:tcPr>
          <w:p w14:paraId="4F6AFA58" w14:textId="77777777" w:rsidR="00F71599" w:rsidRDefault="00F71599"/>
        </w:tc>
        <w:tc>
          <w:tcPr>
            <w:tcW w:w="236" w:type="dxa"/>
          </w:tcPr>
          <w:p w14:paraId="5612EE2A" w14:textId="77777777" w:rsidR="00F71599" w:rsidRDefault="00F71599"/>
        </w:tc>
        <w:tc>
          <w:tcPr>
            <w:tcW w:w="236" w:type="dxa"/>
          </w:tcPr>
          <w:p w14:paraId="2F47A630" w14:textId="77777777" w:rsidR="00F71599" w:rsidRDefault="00F71599"/>
        </w:tc>
        <w:tc>
          <w:tcPr>
            <w:tcW w:w="236" w:type="dxa"/>
          </w:tcPr>
          <w:p w14:paraId="6ABF4C9D" w14:textId="77777777" w:rsidR="00F71599" w:rsidRDefault="00F71599"/>
        </w:tc>
        <w:tc>
          <w:tcPr>
            <w:tcW w:w="236" w:type="dxa"/>
          </w:tcPr>
          <w:p w14:paraId="47EB0052" w14:textId="77777777" w:rsidR="00F71599" w:rsidRDefault="00F71599"/>
        </w:tc>
        <w:tc>
          <w:tcPr>
            <w:tcW w:w="236" w:type="dxa"/>
          </w:tcPr>
          <w:p w14:paraId="1D78291A" w14:textId="77777777" w:rsidR="00F71599" w:rsidRDefault="00F71599"/>
        </w:tc>
        <w:tc>
          <w:tcPr>
            <w:tcW w:w="236" w:type="dxa"/>
          </w:tcPr>
          <w:p w14:paraId="25CD7FB9" w14:textId="77777777" w:rsidR="00F71599" w:rsidRDefault="00F71599"/>
        </w:tc>
        <w:tc>
          <w:tcPr>
            <w:tcW w:w="236" w:type="dxa"/>
          </w:tcPr>
          <w:p w14:paraId="57A9954D" w14:textId="77777777" w:rsidR="00F71599" w:rsidRDefault="00F71599"/>
        </w:tc>
        <w:tc>
          <w:tcPr>
            <w:tcW w:w="236" w:type="dxa"/>
          </w:tcPr>
          <w:p w14:paraId="1FD1948D" w14:textId="77777777" w:rsidR="00F71599" w:rsidRDefault="00F71599"/>
        </w:tc>
        <w:tc>
          <w:tcPr>
            <w:tcW w:w="236" w:type="dxa"/>
          </w:tcPr>
          <w:p w14:paraId="463C9613" w14:textId="77777777" w:rsidR="00F71599" w:rsidRDefault="00F71599"/>
        </w:tc>
        <w:tc>
          <w:tcPr>
            <w:tcW w:w="236" w:type="dxa"/>
          </w:tcPr>
          <w:p w14:paraId="1D56413A" w14:textId="77777777" w:rsidR="00F71599" w:rsidRDefault="00F71599"/>
        </w:tc>
        <w:tc>
          <w:tcPr>
            <w:tcW w:w="236" w:type="dxa"/>
          </w:tcPr>
          <w:p w14:paraId="11111E3F" w14:textId="77777777" w:rsidR="00F71599" w:rsidRDefault="00F71599"/>
        </w:tc>
      </w:tr>
      <w:tr w:rsidR="00F71599" w14:paraId="16AF99FD" w14:textId="77777777">
        <w:trPr>
          <w:trHeight w:hRule="exact" w:val="227"/>
        </w:trPr>
        <w:tc>
          <w:tcPr>
            <w:tcW w:w="236" w:type="dxa"/>
          </w:tcPr>
          <w:p w14:paraId="291F8BEC" w14:textId="77777777" w:rsidR="00F71599" w:rsidRDefault="00F71599"/>
        </w:tc>
        <w:tc>
          <w:tcPr>
            <w:tcW w:w="236" w:type="dxa"/>
          </w:tcPr>
          <w:p w14:paraId="3A47A0FF" w14:textId="77777777" w:rsidR="00F71599" w:rsidRDefault="00F71599"/>
        </w:tc>
        <w:tc>
          <w:tcPr>
            <w:tcW w:w="236" w:type="dxa"/>
          </w:tcPr>
          <w:p w14:paraId="68F81C51" w14:textId="77777777" w:rsidR="00F71599" w:rsidRDefault="00F71599"/>
        </w:tc>
        <w:tc>
          <w:tcPr>
            <w:tcW w:w="236" w:type="dxa"/>
          </w:tcPr>
          <w:p w14:paraId="11634CC9" w14:textId="77777777" w:rsidR="00F71599" w:rsidRDefault="00F71599"/>
        </w:tc>
        <w:tc>
          <w:tcPr>
            <w:tcW w:w="236" w:type="dxa"/>
          </w:tcPr>
          <w:p w14:paraId="29856A14" w14:textId="77777777" w:rsidR="00F71599" w:rsidRDefault="00F71599"/>
        </w:tc>
        <w:tc>
          <w:tcPr>
            <w:tcW w:w="236" w:type="dxa"/>
          </w:tcPr>
          <w:p w14:paraId="7E43376F" w14:textId="77777777" w:rsidR="00F71599" w:rsidRDefault="00F71599"/>
        </w:tc>
        <w:tc>
          <w:tcPr>
            <w:tcW w:w="236" w:type="dxa"/>
          </w:tcPr>
          <w:p w14:paraId="73B2AA09" w14:textId="77777777" w:rsidR="00F71599" w:rsidRDefault="00F71599"/>
        </w:tc>
        <w:tc>
          <w:tcPr>
            <w:tcW w:w="236" w:type="dxa"/>
          </w:tcPr>
          <w:p w14:paraId="28322045" w14:textId="77777777" w:rsidR="00F71599" w:rsidRDefault="00F71599"/>
        </w:tc>
        <w:tc>
          <w:tcPr>
            <w:tcW w:w="236" w:type="dxa"/>
          </w:tcPr>
          <w:p w14:paraId="260CBA6E" w14:textId="77777777" w:rsidR="00F71599" w:rsidRDefault="00F71599"/>
        </w:tc>
        <w:tc>
          <w:tcPr>
            <w:tcW w:w="236" w:type="dxa"/>
          </w:tcPr>
          <w:p w14:paraId="5158CCC0" w14:textId="77777777" w:rsidR="00F71599" w:rsidRDefault="00F71599"/>
        </w:tc>
        <w:tc>
          <w:tcPr>
            <w:tcW w:w="236" w:type="dxa"/>
          </w:tcPr>
          <w:p w14:paraId="56B3C3D4" w14:textId="77777777" w:rsidR="00F71599" w:rsidRDefault="00F71599"/>
        </w:tc>
        <w:tc>
          <w:tcPr>
            <w:tcW w:w="236" w:type="dxa"/>
          </w:tcPr>
          <w:p w14:paraId="496C934D" w14:textId="77777777" w:rsidR="00F71599" w:rsidRDefault="00F71599"/>
        </w:tc>
        <w:tc>
          <w:tcPr>
            <w:tcW w:w="236" w:type="dxa"/>
          </w:tcPr>
          <w:p w14:paraId="655BD167" w14:textId="77777777" w:rsidR="00F71599" w:rsidRDefault="00F71599"/>
        </w:tc>
        <w:tc>
          <w:tcPr>
            <w:tcW w:w="236" w:type="dxa"/>
          </w:tcPr>
          <w:p w14:paraId="0E7D53DB" w14:textId="77777777" w:rsidR="00F71599" w:rsidRDefault="00F71599"/>
        </w:tc>
        <w:tc>
          <w:tcPr>
            <w:tcW w:w="236" w:type="dxa"/>
          </w:tcPr>
          <w:p w14:paraId="7906C090" w14:textId="77777777" w:rsidR="00F71599" w:rsidRDefault="00F71599"/>
        </w:tc>
        <w:tc>
          <w:tcPr>
            <w:tcW w:w="236" w:type="dxa"/>
          </w:tcPr>
          <w:p w14:paraId="13164382" w14:textId="77777777" w:rsidR="00F71599" w:rsidRDefault="00F71599"/>
        </w:tc>
        <w:tc>
          <w:tcPr>
            <w:tcW w:w="236" w:type="dxa"/>
          </w:tcPr>
          <w:p w14:paraId="58289AFB" w14:textId="77777777" w:rsidR="00F71599" w:rsidRDefault="00F71599"/>
        </w:tc>
        <w:tc>
          <w:tcPr>
            <w:tcW w:w="236" w:type="dxa"/>
          </w:tcPr>
          <w:p w14:paraId="28CE7756" w14:textId="77777777" w:rsidR="00F71599" w:rsidRDefault="00F71599"/>
        </w:tc>
        <w:tc>
          <w:tcPr>
            <w:tcW w:w="236" w:type="dxa"/>
          </w:tcPr>
          <w:p w14:paraId="13C4E427" w14:textId="77777777" w:rsidR="00F71599" w:rsidRDefault="00F71599"/>
        </w:tc>
        <w:tc>
          <w:tcPr>
            <w:tcW w:w="236" w:type="dxa"/>
          </w:tcPr>
          <w:p w14:paraId="037171B5" w14:textId="77777777" w:rsidR="00F71599" w:rsidRDefault="00F71599"/>
        </w:tc>
        <w:tc>
          <w:tcPr>
            <w:tcW w:w="236" w:type="dxa"/>
          </w:tcPr>
          <w:p w14:paraId="3223CF72" w14:textId="77777777" w:rsidR="00F71599" w:rsidRDefault="00F71599"/>
        </w:tc>
        <w:tc>
          <w:tcPr>
            <w:tcW w:w="236" w:type="dxa"/>
          </w:tcPr>
          <w:p w14:paraId="22DA2614" w14:textId="77777777" w:rsidR="00F71599" w:rsidRDefault="00F71599"/>
        </w:tc>
        <w:tc>
          <w:tcPr>
            <w:tcW w:w="236" w:type="dxa"/>
          </w:tcPr>
          <w:p w14:paraId="25F382B1" w14:textId="77777777" w:rsidR="00F71599" w:rsidRDefault="00F71599"/>
        </w:tc>
        <w:tc>
          <w:tcPr>
            <w:tcW w:w="236" w:type="dxa"/>
          </w:tcPr>
          <w:p w14:paraId="09E98756" w14:textId="77777777" w:rsidR="00F71599" w:rsidRDefault="00F71599"/>
        </w:tc>
        <w:tc>
          <w:tcPr>
            <w:tcW w:w="236" w:type="dxa"/>
          </w:tcPr>
          <w:p w14:paraId="5EF9A936" w14:textId="77777777" w:rsidR="00F71599" w:rsidRDefault="00F71599"/>
        </w:tc>
        <w:tc>
          <w:tcPr>
            <w:tcW w:w="236" w:type="dxa"/>
          </w:tcPr>
          <w:p w14:paraId="2ADD5496" w14:textId="77777777" w:rsidR="00F71599" w:rsidRDefault="00F71599"/>
        </w:tc>
        <w:tc>
          <w:tcPr>
            <w:tcW w:w="236" w:type="dxa"/>
          </w:tcPr>
          <w:p w14:paraId="0802BB6A" w14:textId="77777777" w:rsidR="00F71599" w:rsidRDefault="00F71599"/>
        </w:tc>
        <w:tc>
          <w:tcPr>
            <w:tcW w:w="236" w:type="dxa"/>
          </w:tcPr>
          <w:p w14:paraId="6BDC7878" w14:textId="77777777" w:rsidR="00F71599" w:rsidRDefault="00F71599"/>
        </w:tc>
        <w:tc>
          <w:tcPr>
            <w:tcW w:w="236" w:type="dxa"/>
          </w:tcPr>
          <w:p w14:paraId="04067ED2" w14:textId="77777777" w:rsidR="00F71599" w:rsidRDefault="00F71599"/>
        </w:tc>
        <w:tc>
          <w:tcPr>
            <w:tcW w:w="236" w:type="dxa"/>
          </w:tcPr>
          <w:p w14:paraId="083BEF12" w14:textId="77777777" w:rsidR="00F71599" w:rsidRDefault="00F71599"/>
        </w:tc>
        <w:tc>
          <w:tcPr>
            <w:tcW w:w="236" w:type="dxa"/>
          </w:tcPr>
          <w:p w14:paraId="7E4F4287" w14:textId="77777777" w:rsidR="00F71599" w:rsidRDefault="00F71599"/>
        </w:tc>
        <w:tc>
          <w:tcPr>
            <w:tcW w:w="236" w:type="dxa"/>
          </w:tcPr>
          <w:p w14:paraId="41B82FB3" w14:textId="77777777" w:rsidR="00F71599" w:rsidRDefault="00F71599"/>
        </w:tc>
        <w:tc>
          <w:tcPr>
            <w:tcW w:w="236" w:type="dxa"/>
          </w:tcPr>
          <w:p w14:paraId="520ACD34" w14:textId="77777777" w:rsidR="00F71599" w:rsidRDefault="00F71599"/>
        </w:tc>
        <w:tc>
          <w:tcPr>
            <w:tcW w:w="236" w:type="dxa"/>
          </w:tcPr>
          <w:p w14:paraId="036F224E" w14:textId="77777777" w:rsidR="00F71599" w:rsidRDefault="00F71599"/>
        </w:tc>
        <w:tc>
          <w:tcPr>
            <w:tcW w:w="236" w:type="dxa"/>
          </w:tcPr>
          <w:p w14:paraId="5983B8B7" w14:textId="77777777" w:rsidR="00F71599" w:rsidRDefault="00F71599"/>
        </w:tc>
        <w:tc>
          <w:tcPr>
            <w:tcW w:w="236" w:type="dxa"/>
          </w:tcPr>
          <w:p w14:paraId="2D522F08" w14:textId="77777777" w:rsidR="00F71599" w:rsidRDefault="00F71599"/>
        </w:tc>
        <w:tc>
          <w:tcPr>
            <w:tcW w:w="236" w:type="dxa"/>
          </w:tcPr>
          <w:p w14:paraId="44E3049F" w14:textId="77777777" w:rsidR="00F71599" w:rsidRDefault="00F71599"/>
        </w:tc>
        <w:tc>
          <w:tcPr>
            <w:tcW w:w="236" w:type="dxa"/>
          </w:tcPr>
          <w:p w14:paraId="543522E0" w14:textId="77777777" w:rsidR="00F71599" w:rsidRDefault="00F71599"/>
        </w:tc>
        <w:tc>
          <w:tcPr>
            <w:tcW w:w="236" w:type="dxa"/>
          </w:tcPr>
          <w:p w14:paraId="1587C06C" w14:textId="77777777" w:rsidR="00F71599" w:rsidRDefault="00F71599"/>
        </w:tc>
        <w:tc>
          <w:tcPr>
            <w:tcW w:w="236" w:type="dxa"/>
          </w:tcPr>
          <w:p w14:paraId="13EDA8EF" w14:textId="77777777" w:rsidR="00F71599" w:rsidRDefault="00F71599"/>
        </w:tc>
        <w:tc>
          <w:tcPr>
            <w:tcW w:w="236" w:type="dxa"/>
          </w:tcPr>
          <w:p w14:paraId="1F76870F" w14:textId="77777777" w:rsidR="00F71599" w:rsidRDefault="00F71599"/>
        </w:tc>
        <w:tc>
          <w:tcPr>
            <w:tcW w:w="236" w:type="dxa"/>
          </w:tcPr>
          <w:p w14:paraId="212800B3" w14:textId="77777777" w:rsidR="00F71599" w:rsidRDefault="00F71599"/>
        </w:tc>
      </w:tr>
      <w:tr w:rsidR="00F71599" w14:paraId="466411BA" w14:textId="77777777">
        <w:trPr>
          <w:trHeight w:hRule="exact" w:val="227"/>
        </w:trPr>
        <w:tc>
          <w:tcPr>
            <w:tcW w:w="236" w:type="dxa"/>
          </w:tcPr>
          <w:p w14:paraId="69B332E8" w14:textId="77777777" w:rsidR="00F71599" w:rsidRDefault="00F71599"/>
        </w:tc>
        <w:tc>
          <w:tcPr>
            <w:tcW w:w="236" w:type="dxa"/>
          </w:tcPr>
          <w:p w14:paraId="1AB4F0BC" w14:textId="77777777" w:rsidR="00F71599" w:rsidRDefault="00F71599"/>
        </w:tc>
        <w:tc>
          <w:tcPr>
            <w:tcW w:w="236" w:type="dxa"/>
          </w:tcPr>
          <w:p w14:paraId="2A8418D7" w14:textId="77777777" w:rsidR="00F71599" w:rsidRDefault="00F71599"/>
        </w:tc>
        <w:tc>
          <w:tcPr>
            <w:tcW w:w="236" w:type="dxa"/>
          </w:tcPr>
          <w:p w14:paraId="28B9C0F4" w14:textId="77777777" w:rsidR="00F71599" w:rsidRDefault="00F71599"/>
        </w:tc>
        <w:tc>
          <w:tcPr>
            <w:tcW w:w="236" w:type="dxa"/>
          </w:tcPr>
          <w:p w14:paraId="792C2A1A" w14:textId="77777777" w:rsidR="00F71599" w:rsidRDefault="00F71599"/>
        </w:tc>
        <w:tc>
          <w:tcPr>
            <w:tcW w:w="236" w:type="dxa"/>
          </w:tcPr>
          <w:p w14:paraId="2E582301" w14:textId="77777777" w:rsidR="00F71599" w:rsidRDefault="00F71599"/>
        </w:tc>
        <w:tc>
          <w:tcPr>
            <w:tcW w:w="236" w:type="dxa"/>
          </w:tcPr>
          <w:p w14:paraId="0643A513" w14:textId="77777777" w:rsidR="00F71599" w:rsidRDefault="00F71599"/>
        </w:tc>
        <w:tc>
          <w:tcPr>
            <w:tcW w:w="236" w:type="dxa"/>
          </w:tcPr>
          <w:p w14:paraId="6C2076DB" w14:textId="77777777" w:rsidR="00F71599" w:rsidRDefault="00F71599"/>
        </w:tc>
        <w:tc>
          <w:tcPr>
            <w:tcW w:w="236" w:type="dxa"/>
          </w:tcPr>
          <w:p w14:paraId="347CAF2A" w14:textId="77777777" w:rsidR="00F71599" w:rsidRDefault="00F71599"/>
        </w:tc>
        <w:tc>
          <w:tcPr>
            <w:tcW w:w="236" w:type="dxa"/>
          </w:tcPr>
          <w:p w14:paraId="2E589E9F" w14:textId="77777777" w:rsidR="00F71599" w:rsidRDefault="00F71599"/>
        </w:tc>
        <w:tc>
          <w:tcPr>
            <w:tcW w:w="236" w:type="dxa"/>
          </w:tcPr>
          <w:p w14:paraId="18CA14BA" w14:textId="77777777" w:rsidR="00F71599" w:rsidRDefault="00F71599"/>
        </w:tc>
        <w:tc>
          <w:tcPr>
            <w:tcW w:w="236" w:type="dxa"/>
          </w:tcPr>
          <w:p w14:paraId="1B89EAAE" w14:textId="77777777" w:rsidR="00F71599" w:rsidRDefault="00F71599"/>
        </w:tc>
        <w:tc>
          <w:tcPr>
            <w:tcW w:w="236" w:type="dxa"/>
          </w:tcPr>
          <w:p w14:paraId="14FCD727" w14:textId="77777777" w:rsidR="00F71599" w:rsidRDefault="00F71599"/>
        </w:tc>
        <w:tc>
          <w:tcPr>
            <w:tcW w:w="236" w:type="dxa"/>
          </w:tcPr>
          <w:p w14:paraId="42D6A0A6" w14:textId="77777777" w:rsidR="00F71599" w:rsidRDefault="00F71599"/>
        </w:tc>
        <w:tc>
          <w:tcPr>
            <w:tcW w:w="236" w:type="dxa"/>
          </w:tcPr>
          <w:p w14:paraId="3EDDE3F6" w14:textId="77777777" w:rsidR="00F71599" w:rsidRDefault="00F71599"/>
        </w:tc>
        <w:tc>
          <w:tcPr>
            <w:tcW w:w="236" w:type="dxa"/>
          </w:tcPr>
          <w:p w14:paraId="617F1E2B" w14:textId="77777777" w:rsidR="00F71599" w:rsidRDefault="00F71599"/>
        </w:tc>
        <w:tc>
          <w:tcPr>
            <w:tcW w:w="236" w:type="dxa"/>
          </w:tcPr>
          <w:p w14:paraId="64B55499" w14:textId="77777777" w:rsidR="00F71599" w:rsidRDefault="00F71599"/>
        </w:tc>
        <w:tc>
          <w:tcPr>
            <w:tcW w:w="236" w:type="dxa"/>
          </w:tcPr>
          <w:p w14:paraId="1B7B70E3" w14:textId="77777777" w:rsidR="00F71599" w:rsidRDefault="00F71599"/>
        </w:tc>
        <w:tc>
          <w:tcPr>
            <w:tcW w:w="236" w:type="dxa"/>
          </w:tcPr>
          <w:p w14:paraId="69A67F3E" w14:textId="77777777" w:rsidR="00F71599" w:rsidRDefault="00F71599"/>
        </w:tc>
        <w:tc>
          <w:tcPr>
            <w:tcW w:w="236" w:type="dxa"/>
          </w:tcPr>
          <w:p w14:paraId="336C5201" w14:textId="77777777" w:rsidR="00F71599" w:rsidRDefault="00F71599"/>
        </w:tc>
        <w:tc>
          <w:tcPr>
            <w:tcW w:w="236" w:type="dxa"/>
          </w:tcPr>
          <w:p w14:paraId="5D92BA17" w14:textId="77777777" w:rsidR="00F71599" w:rsidRDefault="00F71599"/>
        </w:tc>
        <w:tc>
          <w:tcPr>
            <w:tcW w:w="236" w:type="dxa"/>
          </w:tcPr>
          <w:p w14:paraId="60F9FA5E" w14:textId="77777777" w:rsidR="00F71599" w:rsidRDefault="00F71599"/>
        </w:tc>
        <w:tc>
          <w:tcPr>
            <w:tcW w:w="236" w:type="dxa"/>
          </w:tcPr>
          <w:p w14:paraId="7106C535" w14:textId="77777777" w:rsidR="00F71599" w:rsidRDefault="00F71599"/>
        </w:tc>
        <w:tc>
          <w:tcPr>
            <w:tcW w:w="236" w:type="dxa"/>
          </w:tcPr>
          <w:p w14:paraId="2BC87306" w14:textId="77777777" w:rsidR="00F71599" w:rsidRDefault="00F71599"/>
        </w:tc>
        <w:tc>
          <w:tcPr>
            <w:tcW w:w="236" w:type="dxa"/>
          </w:tcPr>
          <w:p w14:paraId="43F16EE4" w14:textId="77777777" w:rsidR="00F71599" w:rsidRDefault="00F71599"/>
        </w:tc>
        <w:tc>
          <w:tcPr>
            <w:tcW w:w="236" w:type="dxa"/>
          </w:tcPr>
          <w:p w14:paraId="20380622" w14:textId="77777777" w:rsidR="00F71599" w:rsidRDefault="00F71599"/>
        </w:tc>
        <w:tc>
          <w:tcPr>
            <w:tcW w:w="236" w:type="dxa"/>
          </w:tcPr>
          <w:p w14:paraId="20501002" w14:textId="77777777" w:rsidR="00F71599" w:rsidRDefault="00F71599"/>
        </w:tc>
        <w:tc>
          <w:tcPr>
            <w:tcW w:w="236" w:type="dxa"/>
          </w:tcPr>
          <w:p w14:paraId="3A82E568" w14:textId="77777777" w:rsidR="00F71599" w:rsidRDefault="00F71599"/>
        </w:tc>
        <w:tc>
          <w:tcPr>
            <w:tcW w:w="236" w:type="dxa"/>
          </w:tcPr>
          <w:p w14:paraId="4AA7A7F7" w14:textId="77777777" w:rsidR="00F71599" w:rsidRDefault="00F71599"/>
        </w:tc>
        <w:tc>
          <w:tcPr>
            <w:tcW w:w="236" w:type="dxa"/>
          </w:tcPr>
          <w:p w14:paraId="1CE378C3" w14:textId="77777777" w:rsidR="00F71599" w:rsidRDefault="00F71599"/>
        </w:tc>
        <w:tc>
          <w:tcPr>
            <w:tcW w:w="236" w:type="dxa"/>
          </w:tcPr>
          <w:p w14:paraId="5D9C95FF" w14:textId="77777777" w:rsidR="00F71599" w:rsidRDefault="00F71599"/>
        </w:tc>
        <w:tc>
          <w:tcPr>
            <w:tcW w:w="236" w:type="dxa"/>
          </w:tcPr>
          <w:p w14:paraId="5B334A93" w14:textId="77777777" w:rsidR="00F71599" w:rsidRDefault="00F71599"/>
        </w:tc>
        <w:tc>
          <w:tcPr>
            <w:tcW w:w="236" w:type="dxa"/>
          </w:tcPr>
          <w:p w14:paraId="59C0DBAB" w14:textId="77777777" w:rsidR="00F71599" w:rsidRDefault="00F71599"/>
        </w:tc>
        <w:tc>
          <w:tcPr>
            <w:tcW w:w="236" w:type="dxa"/>
          </w:tcPr>
          <w:p w14:paraId="56B80909" w14:textId="77777777" w:rsidR="00F71599" w:rsidRDefault="00F71599"/>
        </w:tc>
        <w:tc>
          <w:tcPr>
            <w:tcW w:w="236" w:type="dxa"/>
          </w:tcPr>
          <w:p w14:paraId="6D3F76E8" w14:textId="77777777" w:rsidR="00F71599" w:rsidRDefault="00F71599"/>
        </w:tc>
        <w:tc>
          <w:tcPr>
            <w:tcW w:w="236" w:type="dxa"/>
          </w:tcPr>
          <w:p w14:paraId="36C19DEA" w14:textId="77777777" w:rsidR="00F71599" w:rsidRDefault="00F71599"/>
        </w:tc>
        <w:tc>
          <w:tcPr>
            <w:tcW w:w="236" w:type="dxa"/>
          </w:tcPr>
          <w:p w14:paraId="3CD3E8C2" w14:textId="77777777" w:rsidR="00F71599" w:rsidRDefault="00F71599"/>
        </w:tc>
        <w:tc>
          <w:tcPr>
            <w:tcW w:w="236" w:type="dxa"/>
          </w:tcPr>
          <w:p w14:paraId="289530A5" w14:textId="77777777" w:rsidR="00F71599" w:rsidRDefault="00F71599"/>
        </w:tc>
        <w:tc>
          <w:tcPr>
            <w:tcW w:w="236" w:type="dxa"/>
          </w:tcPr>
          <w:p w14:paraId="7E77FF6E" w14:textId="77777777" w:rsidR="00F71599" w:rsidRDefault="00F71599"/>
        </w:tc>
        <w:tc>
          <w:tcPr>
            <w:tcW w:w="236" w:type="dxa"/>
          </w:tcPr>
          <w:p w14:paraId="5C8F28D4" w14:textId="77777777" w:rsidR="00F71599" w:rsidRDefault="00F71599"/>
        </w:tc>
        <w:tc>
          <w:tcPr>
            <w:tcW w:w="236" w:type="dxa"/>
          </w:tcPr>
          <w:p w14:paraId="7B1E2F3E" w14:textId="77777777" w:rsidR="00F71599" w:rsidRDefault="00F71599"/>
        </w:tc>
        <w:tc>
          <w:tcPr>
            <w:tcW w:w="236" w:type="dxa"/>
          </w:tcPr>
          <w:p w14:paraId="500762BF" w14:textId="77777777" w:rsidR="00F71599" w:rsidRDefault="00F71599"/>
        </w:tc>
      </w:tr>
      <w:tr w:rsidR="00F71599" w14:paraId="3FACC3F0" w14:textId="77777777">
        <w:trPr>
          <w:trHeight w:hRule="exact" w:val="227"/>
        </w:trPr>
        <w:tc>
          <w:tcPr>
            <w:tcW w:w="236" w:type="dxa"/>
          </w:tcPr>
          <w:p w14:paraId="0808EC55" w14:textId="77777777" w:rsidR="00F71599" w:rsidRDefault="00F71599"/>
        </w:tc>
        <w:tc>
          <w:tcPr>
            <w:tcW w:w="236" w:type="dxa"/>
          </w:tcPr>
          <w:p w14:paraId="595F3199" w14:textId="77777777" w:rsidR="00F71599" w:rsidRDefault="00F71599"/>
        </w:tc>
        <w:tc>
          <w:tcPr>
            <w:tcW w:w="236" w:type="dxa"/>
          </w:tcPr>
          <w:p w14:paraId="33FEA7AE" w14:textId="77777777" w:rsidR="00F71599" w:rsidRDefault="00F71599"/>
        </w:tc>
        <w:tc>
          <w:tcPr>
            <w:tcW w:w="236" w:type="dxa"/>
          </w:tcPr>
          <w:p w14:paraId="4B7383AB" w14:textId="77777777" w:rsidR="00F71599" w:rsidRDefault="00F71599"/>
        </w:tc>
        <w:tc>
          <w:tcPr>
            <w:tcW w:w="236" w:type="dxa"/>
          </w:tcPr>
          <w:p w14:paraId="298F1F93" w14:textId="77777777" w:rsidR="00F71599" w:rsidRDefault="00F71599"/>
        </w:tc>
        <w:tc>
          <w:tcPr>
            <w:tcW w:w="236" w:type="dxa"/>
          </w:tcPr>
          <w:p w14:paraId="72BB05D1" w14:textId="77777777" w:rsidR="00F71599" w:rsidRDefault="00F71599"/>
        </w:tc>
        <w:tc>
          <w:tcPr>
            <w:tcW w:w="236" w:type="dxa"/>
          </w:tcPr>
          <w:p w14:paraId="0BDB24B5" w14:textId="77777777" w:rsidR="00F71599" w:rsidRDefault="00F71599"/>
        </w:tc>
        <w:tc>
          <w:tcPr>
            <w:tcW w:w="236" w:type="dxa"/>
          </w:tcPr>
          <w:p w14:paraId="711BD7F1" w14:textId="77777777" w:rsidR="00F71599" w:rsidRDefault="00F71599"/>
        </w:tc>
        <w:tc>
          <w:tcPr>
            <w:tcW w:w="236" w:type="dxa"/>
          </w:tcPr>
          <w:p w14:paraId="54382E7D" w14:textId="77777777" w:rsidR="00F71599" w:rsidRDefault="00F71599"/>
        </w:tc>
        <w:tc>
          <w:tcPr>
            <w:tcW w:w="236" w:type="dxa"/>
          </w:tcPr>
          <w:p w14:paraId="0A5C47A8" w14:textId="77777777" w:rsidR="00F71599" w:rsidRDefault="00F71599"/>
        </w:tc>
        <w:tc>
          <w:tcPr>
            <w:tcW w:w="236" w:type="dxa"/>
          </w:tcPr>
          <w:p w14:paraId="1135AE22" w14:textId="77777777" w:rsidR="00F71599" w:rsidRDefault="00F71599"/>
        </w:tc>
        <w:tc>
          <w:tcPr>
            <w:tcW w:w="236" w:type="dxa"/>
          </w:tcPr>
          <w:p w14:paraId="5366075F" w14:textId="77777777" w:rsidR="00F71599" w:rsidRDefault="00F71599"/>
        </w:tc>
        <w:tc>
          <w:tcPr>
            <w:tcW w:w="236" w:type="dxa"/>
          </w:tcPr>
          <w:p w14:paraId="0C35AA1F" w14:textId="77777777" w:rsidR="00F71599" w:rsidRDefault="00F71599"/>
        </w:tc>
        <w:tc>
          <w:tcPr>
            <w:tcW w:w="236" w:type="dxa"/>
          </w:tcPr>
          <w:p w14:paraId="01CC1C3D" w14:textId="77777777" w:rsidR="00F71599" w:rsidRDefault="00F71599"/>
        </w:tc>
        <w:tc>
          <w:tcPr>
            <w:tcW w:w="236" w:type="dxa"/>
          </w:tcPr>
          <w:p w14:paraId="0E6413C0" w14:textId="77777777" w:rsidR="00F71599" w:rsidRDefault="00F71599"/>
        </w:tc>
        <w:tc>
          <w:tcPr>
            <w:tcW w:w="236" w:type="dxa"/>
          </w:tcPr>
          <w:p w14:paraId="30565A16" w14:textId="77777777" w:rsidR="00F71599" w:rsidRDefault="00F71599"/>
        </w:tc>
        <w:tc>
          <w:tcPr>
            <w:tcW w:w="236" w:type="dxa"/>
          </w:tcPr>
          <w:p w14:paraId="7BCAC459" w14:textId="77777777" w:rsidR="00F71599" w:rsidRDefault="00F71599"/>
        </w:tc>
        <w:tc>
          <w:tcPr>
            <w:tcW w:w="236" w:type="dxa"/>
          </w:tcPr>
          <w:p w14:paraId="2CDB79AD" w14:textId="77777777" w:rsidR="00F71599" w:rsidRDefault="00F71599"/>
        </w:tc>
        <w:tc>
          <w:tcPr>
            <w:tcW w:w="236" w:type="dxa"/>
          </w:tcPr>
          <w:p w14:paraId="7AD7B8B0" w14:textId="77777777" w:rsidR="00F71599" w:rsidRDefault="00F71599"/>
        </w:tc>
        <w:tc>
          <w:tcPr>
            <w:tcW w:w="236" w:type="dxa"/>
          </w:tcPr>
          <w:p w14:paraId="40D525C8" w14:textId="77777777" w:rsidR="00F71599" w:rsidRDefault="00F71599"/>
        </w:tc>
        <w:tc>
          <w:tcPr>
            <w:tcW w:w="236" w:type="dxa"/>
          </w:tcPr>
          <w:p w14:paraId="4C174E96" w14:textId="77777777" w:rsidR="00F71599" w:rsidRDefault="00F71599"/>
        </w:tc>
        <w:tc>
          <w:tcPr>
            <w:tcW w:w="236" w:type="dxa"/>
          </w:tcPr>
          <w:p w14:paraId="352E9DAB" w14:textId="77777777" w:rsidR="00F71599" w:rsidRDefault="00F71599"/>
        </w:tc>
        <w:tc>
          <w:tcPr>
            <w:tcW w:w="236" w:type="dxa"/>
          </w:tcPr>
          <w:p w14:paraId="58638668" w14:textId="77777777" w:rsidR="00F71599" w:rsidRDefault="00F71599"/>
        </w:tc>
        <w:tc>
          <w:tcPr>
            <w:tcW w:w="236" w:type="dxa"/>
          </w:tcPr>
          <w:p w14:paraId="7D282316" w14:textId="77777777" w:rsidR="00F71599" w:rsidRDefault="00F71599"/>
        </w:tc>
        <w:tc>
          <w:tcPr>
            <w:tcW w:w="236" w:type="dxa"/>
          </w:tcPr>
          <w:p w14:paraId="07D704FF" w14:textId="77777777" w:rsidR="00F71599" w:rsidRDefault="00F71599"/>
        </w:tc>
        <w:tc>
          <w:tcPr>
            <w:tcW w:w="236" w:type="dxa"/>
          </w:tcPr>
          <w:p w14:paraId="5EE763CE" w14:textId="77777777" w:rsidR="00F71599" w:rsidRDefault="00F71599"/>
        </w:tc>
        <w:tc>
          <w:tcPr>
            <w:tcW w:w="236" w:type="dxa"/>
          </w:tcPr>
          <w:p w14:paraId="6DECC660" w14:textId="77777777" w:rsidR="00F71599" w:rsidRDefault="00F71599"/>
        </w:tc>
        <w:tc>
          <w:tcPr>
            <w:tcW w:w="236" w:type="dxa"/>
          </w:tcPr>
          <w:p w14:paraId="2F834A56" w14:textId="77777777" w:rsidR="00F71599" w:rsidRDefault="00F71599"/>
        </w:tc>
        <w:tc>
          <w:tcPr>
            <w:tcW w:w="236" w:type="dxa"/>
          </w:tcPr>
          <w:p w14:paraId="5AC789A7" w14:textId="77777777" w:rsidR="00F71599" w:rsidRDefault="00F71599"/>
        </w:tc>
        <w:tc>
          <w:tcPr>
            <w:tcW w:w="236" w:type="dxa"/>
          </w:tcPr>
          <w:p w14:paraId="33F89F4A" w14:textId="77777777" w:rsidR="00F71599" w:rsidRDefault="00F71599"/>
        </w:tc>
        <w:tc>
          <w:tcPr>
            <w:tcW w:w="236" w:type="dxa"/>
          </w:tcPr>
          <w:p w14:paraId="6403A8A1" w14:textId="77777777" w:rsidR="00F71599" w:rsidRDefault="00F71599"/>
        </w:tc>
        <w:tc>
          <w:tcPr>
            <w:tcW w:w="236" w:type="dxa"/>
          </w:tcPr>
          <w:p w14:paraId="7B692504" w14:textId="77777777" w:rsidR="00F71599" w:rsidRDefault="00F71599"/>
        </w:tc>
        <w:tc>
          <w:tcPr>
            <w:tcW w:w="236" w:type="dxa"/>
          </w:tcPr>
          <w:p w14:paraId="0BBE0650" w14:textId="77777777" w:rsidR="00F71599" w:rsidRDefault="00F71599"/>
        </w:tc>
        <w:tc>
          <w:tcPr>
            <w:tcW w:w="236" w:type="dxa"/>
          </w:tcPr>
          <w:p w14:paraId="1404E848" w14:textId="77777777" w:rsidR="00F71599" w:rsidRDefault="00F71599"/>
        </w:tc>
        <w:tc>
          <w:tcPr>
            <w:tcW w:w="236" w:type="dxa"/>
          </w:tcPr>
          <w:p w14:paraId="1B4FD4FF" w14:textId="77777777" w:rsidR="00F71599" w:rsidRDefault="00F71599"/>
        </w:tc>
        <w:tc>
          <w:tcPr>
            <w:tcW w:w="236" w:type="dxa"/>
          </w:tcPr>
          <w:p w14:paraId="60AAEF03" w14:textId="77777777" w:rsidR="00F71599" w:rsidRDefault="00F71599"/>
        </w:tc>
        <w:tc>
          <w:tcPr>
            <w:tcW w:w="236" w:type="dxa"/>
          </w:tcPr>
          <w:p w14:paraId="18A01EA8" w14:textId="77777777" w:rsidR="00F71599" w:rsidRDefault="00F71599"/>
        </w:tc>
        <w:tc>
          <w:tcPr>
            <w:tcW w:w="236" w:type="dxa"/>
          </w:tcPr>
          <w:p w14:paraId="51C4E155" w14:textId="77777777" w:rsidR="00F71599" w:rsidRDefault="00F71599"/>
        </w:tc>
        <w:tc>
          <w:tcPr>
            <w:tcW w:w="236" w:type="dxa"/>
          </w:tcPr>
          <w:p w14:paraId="09054C9A" w14:textId="77777777" w:rsidR="00F71599" w:rsidRDefault="00F71599"/>
        </w:tc>
        <w:tc>
          <w:tcPr>
            <w:tcW w:w="236" w:type="dxa"/>
          </w:tcPr>
          <w:p w14:paraId="2B5877CE" w14:textId="77777777" w:rsidR="00F71599" w:rsidRDefault="00F71599"/>
        </w:tc>
        <w:tc>
          <w:tcPr>
            <w:tcW w:w="236" w:type="dxa"/>
          </w:tcPr>
          <w:p w14:paraId="7BF8D4BA" w14:textId="77777777" w:rsidR="00F71599" w:rsidRDefault="00F71599"/>
        </w:tc>
        <w:tc>
          <w:tcPr>
            <w:tcW w:w="236" w:type="dxa"/>
          </w:tcPr>
          <w:p w14:paraId="1405DAEF" w14:textId="77777777" w:rsidR="00F71599" w:rsidRDefault="00F71599"/>
        </w:tc>
      </w:tr>
      <w:tr w:rsidR="00F71599" w14:paraId="45A0F549" w14:textId="77777777">
        <w:trPr>
          <w:trHeight w:hRule="exact" w:val="227"/>
        </w:trPr>
        <w:tc>
          <w:tcPr>
            <w:tcW w:w="236" w:type="dxa"/>
          </w:tcPr>
          <w:p w14:paraId="61E5A21B" w14:textId="77777777" w:rsidR="00F71599" w:rsidRDefault="00F71599"/>
        </w:tc>
        <w:tc>
          <w:tcPr>
            <w:tcW w:w="236" w:type="dxa"/>
          </w:tcPr>
          <w:p w14:paraId="4188D06F" w14:textId="77777777" w:rsidR="00F71599" w:rsidRDefault="00F71599"/>
        </w:tc>
        <w:tc>
          <w:tcPr>
            <w:tcW w:w="236" w:type="dxa"/>
          </w:tcPr>
          <w:p w14:paraId="38B0F802" w14:textId="77777777" w:rsidR="00F71599" w:rsidRDefault="00F71599"/>
        </w:tc>
        <w:tc>
          <w:tcPr>
            <w:tcW w:w="236" w:type="dxa"/>
          </w:tcPr>
          <w:p w14:paraId="78273BB7" w14:textId="77777777" w:rsidR="00F71599" w:rsidRDefault="00F71599"/>
        </w:tc>
        <w:tc>
          <w:tcPr>
            <w:tcW w:w="236" w:type="dxa"/>
          </w:tcPr>
          <w:p w14:paraId="142AD744" w14:textId="77777777" w:rsidR="00F71599" w:rsidRDefault="00F71599"/>
        </w:tc>
        <w:tc>
          <w:tcPr>
            <w:tcW w:w="236" w:type="dxa"/>
          </w:tcPr>
          <w:p w14:paraId="4A9101E0" w14:textId="77777777" w:rsidR="00F71599" w:rsidRDefault="00F71599"/>
        </w:tc>
        <w:tc>
          <w:tcPr>
            <w:tcW w:w="236" w:type="dxa"/>
          </w:tcPr>
          <w:p w14:paraId="3801D4BA" w14:textId="77777777" w:rsidR="00F71599" w:rsidRDefault="00F71599"/>
        </w:tc>
        <w:tc>
          <w:tcPr>
            <w:tcW w:w="236" w:type="dxa"/>
          </w:tcPr>
          <w:p w14:paraId="394AC20E" w14:textId="77777777" w:rsidR="00F71599" w:rsidRDefault="00F71599"/>
        </w:tc>
        <w:tc>
          <w:tcPr>
            <w:tcW w:w="236" w:type="dxa"/>
          </w:tcPr>
          <w:p w14:paraId="04036ECD" w14:textId="77777777" w:rsidR="00F71599" w:rsidRDefault="00F71599"/>
        </w:tc>
        <w:tc>
          <w:tcPr>
            <w:tcW w:w="236" w:type="dxa"/>
          </w:tcPr>
          <w:p w14:paraId="12BE6E8A" w14:textId="77777777" w:rsidR="00F71599" w:rsidRDefault="00F71599"/>
        </w:tc>
        <w:tc>
          <w:tcPr>
            <w:tcW w:w="236" w:type="dxa"/>
          </w:tcPr>
          <w:p w14:paraId="2EA36339" w14:textId="77777777" w:rsidR="00F71599" w:rsidRDefault="00F71599"/>
        </w:tc>
        <w:tc>
          <w:tcPr>
            <w:tcW w:w="236" w:type="dxa"/>
          </w:tcPr>
          <w:p w14:paraId="4D22594C" w14:textId="77777777" w:rsidR="00F71599" w:rsidRDefault="00F71599"/>
        </w:tc>
        <w:tc>
          <w:tcPr>
            <w:tcW w:w="236" w:type="dxa"/>
          </w:tcPr>
          <w:p w14:paraId="39C89F69" w14:textId="77777777" w:rsidR="00F71599" w:rsidRDefault="00F71599"/>
        </w:tc>
        <w:tc>
          <w:tcPr>
            <w:tcW w:w="236" w:type="dxa"/>
          </w:tcPr>
          <w:p w14:paraId="60986113" w14:textId="77777777" w:rsidR="00F71599" w:rsidRDefault="00F71599"/>
        </w:tc>
        <w:tc>
          <w:tcPr>
            <w:tcW w:w="236" w:type="dxa"/>
          </w:tcPr>
          <w:p w14:paraId="50D0FF40" w14:textId="77777777" w:rsidR="00F71599" w:rsidRDefault="00F71599"/>
        </w:tc>
        <w:tc>
          <w:tcPr>
            <w:tcW w:w="236" w:type="dxa"/>
          </w:tcPr>
          <w:p w14:paraId="7CDD22EC" w14:textId="77777777" w:rsidR="00F71599" w:rsidRDefault="00F71599"/>
        </w:tc>
        <w:tc>
          <w:tcPr>
            <w:tcW w:w="236" w:type="dxa"/>
          </w:tcPr>
          <w:p w14:paraId="4A91AE6C" w14:textId="77777777" w:rsidR="00F71599" w:rsidRDefault="00F71599"/>
        </w:tc>
        <w:tc>
          <w:tcPr>
            <w:tcW w:w="236" w:type="dxa"/>
          </w:tcPr>
          <w:p w14:paraId="51DD3448" w14:textId="77777777" w:rsidR="00F71599" w:rsidRDefault="00F71599"/>
        </w:tc>
        <w:tc>
          <w:tcPr>
            <w:tcW w:w="236" w:type="dxa"/>
          </w:tcPr>
          <w:p w14:paraId="2E2BA033" w14:textId="77777777" w:rsidR="00F71599" w:rsidRDefault="00F71599"/>
        </w:tc>
        <w:tc>
          <w:tcPr>
            <w:tcW w:w="236" w:type="dxa"/>
          </w:tcPr>
          <w:p w14:paraId="5AAD8989" w14:textId="77777777" w:rsidR="00F71599" w:rsidRDefault="00F71599"/>
        </w:tc>
        <w:tc>
          <w:tcPr>
            <w:tcW w:w="236" w:type="dxa"/>
          </w:tcPr>
          <w:p w14:paraId="4E8231C6" w14:textId="77777777" w:rsidR="00F71599" w:rsidRDefault="00F71599"/>
        </w:tc>
        <w:tc>
          <w:tcPr>
            <w:tcW w:w="236" w:type="dxa"/>
          </w:tcPr>
          <w:p w14:paraId="73BC4D12" w14:textId="77777777" w:rsidR="00F71599" w:rsidRDefault="00F71599"/>
        </w:tc>
        <w:tc>
          <w:tcPr>
            <w:tcW w:w="236" w:type="dxa"/>
          </w:tcPr>
          <w:p w14:paraId="19E5AB12" w14:textId="77777777" w:rsidR="00F71599" w:rsidRDefault="00F71599"/>
        </w:tc>
        <w:tc>
          <w:tcPr>
            <w:tcW w:w="236" w:type="dxa"/>
          </w:tcPr>
          <w:p w14:paraId="1AE08B03" w14:textId="77777777" w:rsidR="00F71599" w:rsidRDefault="00F71599"/>
        </w:tc>
        <w:tc>
          <w:tcPr>
            <w:tcW w:w="236" w:type="dxa"/>
          </w:tcPr>
          <w:p w14:paraId="3341B1C8" w14:textId="77777777" w:rsidR="00F71599" w:rsidRDefault="00F71599"/>
        </w:tc>
        <w:tc>
          <w:tcPr>
            <w:tcW w:w="236" w:type="dxa"/>
          </w:tcPr>
          <w:p w14:paraId="7A4E0844" w14:textId="77777777" w:rsidR="00F71599" w:rsidRDefault="00F71599"/>
        </w:tc>
        <w:tc>
          <w:tcPr>
            <w:tcW w:w="236" w:type="dxa"/>
          </w:tcPr>
          <w:p w14:paraId="1EA004E7" w14:textId="77777777" w:rsidR="00F71599" w:rsidRDefault="00F71599"/>
        </w:tc>
        <w:tc>
          <w:tcPr>
            <w:tcW w:w="236" w:type="dxa"/>
          </w:tcPr>
          <w:p w14:paraId="7BE8D07B" w14:textId="77777777" w:rsidR="00F71599" w:rsidRDefault="00F71599"/>
        </w:tc>
        <w:tc>
          <w:tcPr>
            <w:tcW w:w="236" w:type="dxa"/>
          </w:tcPr>
          <w:p w14:paraId="2D92F239" w14:textId="77777777" w:rsidR="00F71599" w:rsidRDefault="00F71599"/>
        </w:tc>
        <w:tc>
          <w:tcPr>
            <w:tcW w:w="236" w:type="dxa"/>
          </w:tcPr>
          <w:p w14:paraId="79635224" w14:textId="77777777" w:rsidR="00F71599" w:rsidRDefault="00F71599"/>
        </w:tc>
        <w:tc>
          <w:tcPr>
            <w:tcW w:w="236" w:type="dxa"/>
          </w:tcPr>
          <w:p w14:paraId="72531C52" w14:textId="77777777" w:rsidR="00F71599" w:rsidRDefault="00F71599"/>
        </w:tc>
        <w:tc>
          <w:tcPr>
            <w:tcW w:w="236" w:type="dxa"/>
          </w:tcPr>
          <w:p w14:paraId="79726FB2" w14:textId="77777777" w:rsidR="00F71599" w:rsidRDefault="00F71599"/>
        </w:tc>
        <w:tc>
          <w:tcPr>
            <w:tcW w:w="236" w:type="dxa"/>
          </w:tcPr>
          <w:p w14:paraId="3633EDE2" w14:textId="77777777" w:rsidR="00F71599" w:rsidRDefault="00F71599"/>
        </w:tc>
        <w:tc>
          <w:tcPr>
            <w:tcW w:w="236" w:type="dxa"/>
          </w:tcPr>
          <w:p w14:paraId="0139D870" w14:textId="77777777" w:rsidR="00F71599" w:rsidRDefault="00F71599"/>
        </w:tc>
        <w:tc>
          <w:tcPr>
            <w:tcW w:w="236" w:type="dxa"/>
          </w:tcPr>
          <w:p w14:paraId="2330F24B" w14:textId="77777777" w:rsidR="00F71599" w:rsidRDefault="00F71599"/>
        </w:tc>
        <w:tc>
          <w:tcPr>
            <w:tcW w:w="236" w:type="dxa"/>
          </w:tcPr>
          <w:p w14:paraId="27CBE42A" w14:textId="77777777" w:rsidR="00F71599" w:rsidRDefault="00F71599"/>
        </w:tc>
        <w:tc>
          <w:tcPr>
            <w:tcW w:w="236" w:type="dxa"/>
          </w:tcPr>
          <w:p w14:paraId="53FCF816" w14:textId="77777777" w:rsidR="00F71599" w:rsidRDefault="00F71599"/>
        </w:tc>
        <w:tc>
          <w:tcPr>
            <w:tcW w:w="236" w:type="dxa"/>
          </w:tcPr>
          <w:p w14:paraId="2AC63780" w14:textId="77777777" w:rsidR="00F71599" w:rsidRDefault="00F71599"/>
        </w:tc>
        <w:tc>
          <w:tcPr>
            <w:tcW w:w="236" w:type="dxa"/>
          </w:tcPr>
          <w:p w14:paraId="114C0105" w14:textId="77777777" w:rsidR="00F71599" w:rsidRDefault="00F71599"/>
        </w:tc>
        <w:tc>
          <w:tcPr>
            <w:tcW w:w="236" w:type="dxa"/>
          </w:tcPr>
          <w:p w14:paraId="2BCFD64A" w14:textId="77777777" w:rsidR="00F71599" w:rsidRDefault="00F71599"/>
        </w:tc>
        <w:tc>
          <w:tcPr>
            <w:tcW w:w="236" w:type="dxa"/>
          </w:tcPr>
          <w:p w14:paraId="5F5C9492" w14:textId="77777777" w:rsidR="00F71599" w:rsidRDefault="00F71599"/>
        </w:tc>
        <w:tc>
          <w:tcPr>
            <w:tcW w:w="236" w:type="dxa"/>
          </w:tcPr>
          <w:p w14:paraId="7DBC8E03" w14:textId="77777777" w:rsidR="00F71599" w:rsidRDefault="00F71599"/>
        </w:tc>
      </w:tr>
      <w:tr w:rsidR="00F71599" w14:paraId="7288C994" w14:textId="77777777">
        <w:trPr>
          <w:trHeight w:hRule="exact" w:val="227"/>
        </w:trPr>
        <w:tc>
          <w:tcPr>
            <w:tcW w:w="236" w:type="dxa"/>
          </w:tcPr>
          <w:p w14:paraId="4AEED673" w14:textId="77777777" w:rsidR="00F71599" w:rsidRDefault="00F71599"/>
        </w:tc>
        <w:tc>
          <w:tcPr>
            <w:tcW w:w="236" w:type="dxa"/>
          </w:tcPr>
          <w:p w14:paraId="47A5C6F4" w14:textId="77777777" w:rsidR="00F71599" w:rsidRDefault="00F71599"/>
        </w:tc>
        <w:tc>
          <w:tcPr>
            <w:tcW w:w="236" w:type="dxa"/>
          </w:tcPr>
          <w:p w14:paraId="3DCE5BED" w14:textId="77777777" w:rsidR="00F71599" w:rsidRDefault="00F71599"/>
        </w:tc>
        <w:tc>
          <w:tcPr>
            <w:tcW w:w="236" w:type="dxa"/>
          </w:tcPr>
          <w:p w14:paraId="30A97268" w14:textId="77777777" w:rsidR="00F71599" w:rsidRDefault="00F71599"/>
        </w:tc>
        <w:tc>
          <w:tcPr>
            <w:tcW w:w="236" w:type="dxa"/>
          </w:tcPr>
          <w:p w14:paraId="6F96DB6A" w14:textId="77777777" w:rsidR="00F71599" w:rsidRDefault="00F71599"/>
        </w:tc>
        <w:tc>
          <w:tcPr>
            <w:tcW w:w="236" w:type="dxa"/>
          </w:tcPr>
          <w:p w14:paraId="096C7755" w14:textId="77777777" w:rsidR="00F71599" w:rsidRDefault="00F71599"/>
        </w:tc>
        <w:tc>
          <w:tcPr>
            <w:tcW w:w="236" w:type="dxa"/>
          </w:tcPr>
          <w:p w14:paraId="212ABB3E" w14:textId="77777777" w:rsidR="00F71599" w:rsidRDefault="00F71599"/>
        </w:tc>
        <w:tc>
          <w:tcPr>
            <w:tcW w:w="236" w:type="dxa"/>
          </w:tcPr>
          <w:p w14:paraId="7F5DF84F" w14:textId="77777777" w:rsidR="00F71599" w:rsidRDefault="00F71599"/>
        </w:tc>
        <w:tc>
          <w:tcPr>
            <w:tcW w:w="236" w:type="dxa"/>
          </w:tcPr>
          <w:p w14:paraId="530BF725" w14:textId="77777777" w:rsidR="00F71599" w:rsidRDefault="00F71599"/>
        </w:tc>
        <w:tc>
          <w:tcPr>
            <w:tcW w:w="236" w:type="dxa"/>
          </w:tcPr>
          <w:p w14:paraId="0D151771" w14:textId="77777777" w:rsidR="00F71599" w:rsidRDefault="00F71599"/>
        </w:tc>
        <w:tc>
          <w:tcPr>
            <w:tcW w:w="236" w:type="dxa"/>
          </w:tcPr>
          <w:p w14:paraId="7D310B16" w14:textId="77777777" w:rsidR="00F71599" w:rsidRDefault="00F71599"/>
        </w:tc>
        <w:tc>
          <w:tcPr>
            <w:tcW w:w="236" w:type="dxa"/>
          </w:tcPr>
          <w:p w14:paraId="5D833E4E" w14:textId="77777777" w:rsidR="00F71599" w:rsidRDefault="00F71599"/>
        </w:tc>
        <w:tc>
          <w:tcPr>
            <w:tcW w:w="236" w:type="dxa"/>
          </w:tcPr>
          <w:p w14:paraId="0EFA2528" w14:textId="77777777" w:rsidR="00F71599" w:rsidRDefault="00F71599"/>
        </w:tc>
        <w:tc>
          <w:tcPr>
            <w:tcW w:w="236" w:type="dxa"/>
          </w:tcPr>
          <w:p w14:paraId="2D703BCF" w14:textId="77777777" w:rsidR="00F71599" w:rsidRDefault="00F71599"/>
        </w:tc>
        <w:tc>
          <w:tcPr>
            <w:tcW w:w="236" w:type="dxa"/>
          </w:tcPr>
          <w:p w14:paraId="45B34A97" w14:textId="77777777" w:rsidR="00F71599" w:rsidRDefault="00F71599"/>
        </w:tc>
        <w:tc>
          <w:tcPr>
            <w:tcW w:w="236" w:type="dxa"/>
          </w:tcPr>
          <w:p w14:paraId="0A416D42" w14:textId="77777777" w:rsidR="00F71599" w:rsidRDefault="00F71599"/>
        </w:tc>
        <w:tc>
          <w:tcPr>
            <w:tcW w:w="236" w:type="dxa"/>
          </w:tcPr>
          <w:p w14:paraId="0B092DC2" w14:textId="77777777" w:rsidR="00F71599" w:rsidRDefault="00F71599"/>
        </w:tc>
        <w:tc>
          <w:tcPr>
            <w:tcW w:w="236" w:type="dxa"/>
          </w:tcPr>
          <w:p w14:paraId="7A2D2877" w14:textId="77777777" w:rsidR="00F71599" w:rsidRDefault="00F71599"/>
        </w:tc>
        <w:tc>
          <w:tcPr>
            <w:tcW w:w="236" w:type="dxa"/>
          </w:tcPr>
          <w:p w14:paraId="317657E4" w14:textId="77777777" w:rsidR="00F71599" w:rsidRDefault="00F71599"/>
        </w:tc>
        <w:tc>
          <w:tcPr>
            <w:tcW w:w="236" w:type="dxa"/>
          </w:tcPr>
          <w:p w14:paraId="241686A5" w14:textId="77777777" w:rsidR="00F71599" w:rsidRDefault="00F71599"/>
        </w:tc>
        <w:tc>
          <w:tcPr>
            <w:tcW w:w="236" w:type="dxa"/>
          </w:tcPr>
          <w:p w14:paraId="0F381FFE" w14:textId="77777777" w:rsidR="00F71599" w:rsidRDefault="00F71599"/>
        </w:tc>
        <w:tc>
          <w:tcPr>
            <w:tcW w:w="236" w:type="dxa"/>
          </w:tcPr>
          <w:p w14:paraId="773001A7" w14:textId="77777777" w:rsidR="00F71599" w:rsidRDefault="00F71599"/>
        </w:tc>
        <w:tc>
          <w:tcPr>
            <w:tcW w:w="236" w:type="dxa"/>
          </w:tcPr>
          <w:p w14:paraId="07BC4E38" w14:textId="77777777" w:rsidR="00F71599" w:rsidRDefault="00F71599"/>
        </w:tc>
        <w:tc>
          <w:tcPr>
            <w:tcW w:w="236" w:type="dxa"/>
          </w:tcPr>
          <w:p w14:paraId="5E117935" w14:textId="77777777" w:rsidR="00F71599" w:rsidRDefault="00F71599"/>
        </w:tc>
        <w:tc>
          <w:tcPr>
            <w:tcW w:w="236" w:type="dxa"/>
          </w:tcPr>
          <w:p w14:paraId="5F63CF4D" w14:textId="77777777" w:rsidR="00F71599" w:rsidRDefault="00F71599"/>
        </w:tc>
        <w:tc>
          <w:tcPr>
            <w:tcW w:w="236" w:type="dxa"/>
          </w:tcPr>
          <w:p w14:paraId="1314B024" w14:textId="77777777" w:rsidR="00F71599" w:rsidRDefault="00F71599"/>
        </w:tc>
        <w:tc>
          <w:tcPr>
            <w:tcW w:w="236" w:type="dxa"/>
          </w:tcPr>
          <w:p w14:paraId="1BB60F86" w14:textId="77777777" w:rsidR="00F71599" w:rsidRDefault="00F71599"/>
        </w:tc>
        <w:tc>
          <w:tcPr>
            <w:tcW w:w="236" w:type="dxa"/>
          </w:tcPr>
          <w:p w14:paraId="327E553B" w14:textId="77777777" w:rsidR="00F71599" w:rsidRDefault="00F71599"/>
        </w:tc>
        <w:tc>
          <w:tcPr>
            <w:tcW w:w="236" w:type="dxa"/>
          </w:tcPr>
          <w:p w14:paraId="33989233" w14:textId="77777777" w:rsidR="00F71599" w:rsidRDefault="00F71599"/>
        </w:tc>
        <w:tc>
          <w:tcPr>
            <w:tcW w:w="236" w:type="dxa"/>
          </w:tcPr>
          <w:p w14:paraId="7F2D793A" w14:textId="77777777" w:rsidR="00F71599" w:rsidRDefault="00F71599"/>
        </w:tc>
        <w:tc>
          <w:tcPr>
            <w:tcW w:w="236" w:type="dxa"/>
          </w:tcPr>
          <w:p w14:paraId="0E90A9F3" w14:textId="77777777" w:rsidR="00F71599" w:rsidRDefault="00F71599"/>
        </w:tc>
        <w:tc>
          <w:tcPr>
            <w:tcW w:w="236" w:type="dxa"/>
          </w:tcPr>
          <w:p w14:paraId="5ED476C3" w14:textId="77777777" w:rsidR="00F71599" w:rsidRDefault="00F71599"/>
        </w:tc>
        <w:tc>
          <w:tcPr>
            <w:tcW w:w="236" w:type="dxa"/>
          </w:tcPr>
          <w:p w14:paraId="17DD0C7B" w14:textId="77777777" w:rsidR="00F71599" w:rsidRDefault="00F71599"/>
        </w:tc>
        <w:tc>
          <w:tcPr>
            <w:tcW w:w="236" w:type="dxa"/>
          </w:tcPr>
          <w:p w14:paraId="163484E8" w14:textId="77777777" w:rsidR="00F71599" w:rsidRDefault="00F71599"/>
        </w:tc>
        <w:tc>
          <w:tcPr>
            <w:tcW w:w="236" w:type="dxa"/>
          </w:tcPr>
          <w:p w14:paraId="77DB70ED" w14:textId="77777777" w:rsidR="00F71599" w:rsidRDefault="00F71599"/>
        </w:tc>
        <w:tc>
          <w:tcPr>
            <w:tcW w:w="236" w:type="dxa"/>
          </w:tcPr>
          <w:p w14:paraId="38881A3A" w14:textId="77777777" w:rsidR="00F71599" w:rsidRDefault="00F71599"/>
        </w:tc>
        <w:tc>
          <w:tcPr>
            <w:tcW w:w="236" w:type="dxa"/>
          </w:tcPr>
          <w:p w14:paraId="5862ECB9" w14:textId="77777777" w:rsidR="00F71599" w:rsidRDefault="00F71599"/>
        </w:tc>
        <w:tc>
          <w:tcPr>
            <w:tcW w:w="236" w:type="dxa"/>
          </w:tcPr>
          <w:p w14:paraId="66206440" w14:textId="77777777" w:rsidR="00F71599" w:rsidRDefault="00F71599"/>
        </w:tc>
        <w:tc>
          <w:tcPr>
            <w:tcW w:w="236" w:type="dxa"/>
          </w:tcPr>
          <w:p w14:paraId="03B2CC70" w14:textId="77777777" w:rsidR="00F71599" w:rsidRDefault="00F71599"/>
        </w:tc>
        <w:tc>
          <w:tcPr>
            <w:tcW w:w="236" w:type="dxa"/>
          </w:tcPr>
          <w:p w14:paraId="7D59885A" w14:textId="77777777" w:rsidR="00F71599" w:rsidRDefault="00F71599"/>
        </w:tc>
        <w:tc>
          <w:tcPr>
            <w:tcW w:w="236" w:type="dxa"/>
          </w:tcPr>
          <w:p w14:paraId="6ED0D037" w14:textId="77777777" w:rsidR="00F71599" w:rsidRDefault="00F71599"/>
        </w:tc>
        <w:tc>
          <w:tcPr>
            <w:tcW w:w="236" w:type="dxa"/>
          </w:tcPr>
          <w:p w14:paraId="5BD0C0FE" w14:textId="77777777" w:rsidR="00F71599" w:rsidRDefault="00F71599"/>
        </w:tc>
      </w:tr>
    </w:tbl>
    <w:p w14:paraId="04AA35E5" w14:textId="77777777" w:rsidR="00F71599" w:rsidRDefault="00F71599" w:rsidP="00F71599">
      <w:pPr>
        <w:rPr>
          <w:lang w:val="de-DE"/>
        </w:rPr>
      </w:pPr>
    </w:p>
    <w:p w14:paraId="10E240E0" w14:textId="77777777" w:rsidR="00F71599" w:rsidRDefault="00F71599" w:rsidP="00F71599">
      <w:pPr>
        <w:pStyle w:val="berschrift2"/>
        <w:rPr>
          <w:lang w:val="de-DE"/>
        </w:rPr>
      </w:pPr>
      <w:r>
        <w:rPr>
          <w:lang w:val="de-DE"/>
        </w:rPr>
        <w:br w:type="page"/>
      </w:r>
      <w:bookmarkStart w:id="3" w:name="_Toc460916185"/>
      <w:r>
        <w:rPr>
          <w:lang w:val="de-DE"/>
        </w:rPr>
        <w:lastRenderedPageBreak/>
        <w:t>Beispiel einer CSV-Datei</w:t>
      </w:r>
      <w:bookmarkEnd w:id="3"/>
    </w:p>
    <w:p w14:paraId="52DF8B12" w14:textId="0F061E40" w:rsidR="00F71599" w:rsidRDefault="006650ED" w:rsidP="00F71599">
      <w:pPr>
        <w:rPr>
          <w:i/>
          <w:sz w:val="16"/>
          <w:szCs w:val="16"/>
        </w:rPr>
      </w:pPr>
      <w:r>
        <w:rPr>
          <w:b/>
          <w:noProof/>
          <w:lang w:eastAsia="de-CH"/>
        </w:rPr>
        <w:drawing>
          <wp:inline distT="0" distB="0" distL="0" distR="0" wp14:anchorId="5735264E" wp14:editId="2D0B6A02">
            <wp:extent cx="5901055" cy="2353945"/>
            <wp:effectExtent l="25400" t="25400" r="17145" b="33655"/>
            <wp:docPr id="2" name="Bild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46" t="38997" r="2711" b="263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1055" cy="2353945"/>
                    </a:xfrm>
                    <a:prstGeom prst="rect">
                      <a:avLst/>
                    </a:prstGeom>
                    <a:noFill/>
                    <a:ln w="63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r w:rsidR="00F71599">
        <w:rPr>
          <w:b/>
        </w:rPr>
        <w:br/>
      </w:r>
      <w:r w:rsidR="00F71599" w:rsidRPr="00FB0AF0">
        <w:rPr>
          <w:i/>
          <w:sz w:val="16"/>
          <w:szCs w:val="16"/>
        </w:rPr>
        <w:t>Quelle</w:t>
      </w:r>
      <w:r w:rsidR="00592DDE">
        <w:rPr>
          <w:i/>
          <w:sz w:val="16"/>
          <w:szCs w:val="16"/>
        </w:rPr>
        <w:t>:</w:t>
      </w:r>
      <w:r w:rsidR="00F71599" w:rsidRPr="00FB0AF0">
        <w:rPr>
          <w:i/>
          <w:sz w:val="16"/>
          <w:szCs w:val="16"/>
        </w:rPr>
        <w:t xml:space="preserve"> Wikipedia</w:t>
      </w:r>
    </w:p>
    <w:p w14:paraId="64E70622" w14:textId="77777777" w:rsidR="00E75C9D" w:rsidRPr="00FB0AF0" w:rsidRDefault="00E75C9D" w:rsidP="00F71599">
      <w:pPr>
        <w:rPr>
          <w:lang w:val="de-DE"/>
        </w:rPr>
      </w:pPr>
    </w:p>
    <w:p w14:paraId="0DE322F7" w14:textId="5ADAE091" w:rsidR="00F71599" w:rsidRDefault="00F71599" w:rsidP="00E75C9D">
      <w:pPr>
        <w:pStyle w:val="berschrift1"/>
        <w:rPr>
          <w:lang w:val="de-DE"/>
        </w:rPr>
      </w:pPr>
      <w:bookmarkStart w:id="4" w:name="_Toc460916186"/>
      <w:r>
        <w:rPr>
          <w:lang w:val="de-DE"/>
        </w:rPr>
        <w:t xml:space="preserve">Die Verarbeitung von CSV </w:t>
      </w:r>
      <w:r w:rsidR="00592DDE">
        <w:rPr>
          <w:lang w:val="de-DE"/>
        </w:rPr>
        <w:t>Daten</w:t>
      </w:r>
      <w:bookmarkEnd w:id="4"/>
    </w:p>
    <w:p w14:paraId="74E4D8CD" w14:textId="77777777" w:rsidR="00F71599" w:rsidRDefault="00F71599" w:rsidP="00F71599">
      <w:pPr>
        <w:rPr>
          <w:lang w:val="de-DE"/>
        </w:rPr>
      </w:pPr>
    </w:p>
    <w:p w14:paraId="59F71499" w14:textId="77777777" w:rsidR="00F71599" w:rsidRDefault="00F71599" w:rsidP="00E75C9D">
      <w:pPr>
        <w:pStyle w:val="berschrift2"/>
        <w:rPr>
          <w:lang w:val="de-DE"/>
        </w:rPr>
      </w:pPr>
      <w:bookmarkStart w:id="5" w:name="_Toc460916187"/>
      <w:r>
        <w:rPr>
          <w:lang w:val="de-DE"/>
        </w:rPr>
        <w:t>Split Methode der Klasse String</w:t>
      </w:r>
      <w:bookmarkEnd w:id="5"/>
    </w:p>
    <w:p w14:paraId="76DE0CD7" w14:textId="0BFA6FB9" w:rsidR="00F71599" w:rsidRDefault="00F71599" w:rsidP="00F71599">
      <w:pPr>
        <w:rPr>
          <w:lang w:val="de-DE"/>
        </w:rPr>
      </w:pPr>
      <w:r>
        <w:rPr>
          <w:lang w:val="de-DE"/>
        </w:rPr>
        <w:t xml:space="preserve">Die Methode </w:t>
      </w:r>
      <w:r w:rsidRPr="00B8224A">
        <w:rPr>
          <w:rFonts w:ascii="Courier New" w:hAnsi="Courier New" w:cs="Courier New"/>
          <w:lang w:val="de-DE"/>
        </w:rPr>
        <w:t>Split</w:t>
      </w:r>
      <w:r>
        <w:rPr>
          <w:lang w:val="de-DE"/>
        </w:rPr>
        <w:t xml:space="preserve"> der Klas</w:t>
      </w:r>
      <w:r w:rsidR="00F57FD0">
        <w:rPr>
          <w:lang w:val="de-DE"/>
        </w:rPr>
        <w:t>se String bietet einen einfach</w:t>
      </w:r>
      <w:r>
        <w:rPr>
          <w:lang w:val="de-DE"/>
        </w:rPr>
        <w:t xml:space="preserve">en Weg die Zeile </w:t>
      </w:r>
      <w:proofErr w:type="spellStart"/>
      <w:r w:rsidR="00E07FB8">
        <w:rPr>
          <w:rFonts w:ascii="Courier New" w:hAnsi="Courier New" w:cs="Courier New"/>
          <w:lang w:val="en-GB"/>
        </w:rPr>
        <w:t>inputLine</w:t>
      </w:r>
      <w:proofErr w:type="spellEnd"/>
      <w:r w:rsidR="00E07FB8">
        <w:rPr>
          <w:lang w:val="de-DE"/>
        </w:rPr>
        <w:t xml:space="preserve"> </w:t>
      </w:r>
      <w:r w:rsidR="00F57FD0">
        <w:rPr>
          <w:lang w:val="de-DE"/>
        </w:rPr>
        <w:t xml:space="preserve">in einzelne Felder </w:t>
      </w:r>
      <w:r>
        <w:rPr>
          <w:lang w:val="de-DE"/>
        </w:rPr>
        <w:t>zu zerlegen. Beim Aufruf der Methode erzeugt die Methode ein Array</w:t>
      </w:r>
      <w:r w:rsidR="00F57FD0">
        <w:rPr>
          <w:lang w:val="de-DE"/>
        </w:rPr>
        <w:t xml:space="preserve"> </w:t>
      </w:r>
      <w:r>
        <w:rPr>
          <w:lang w:val="de-DE"/>
        </w:rPr>
        <w:t>in welchem die Ei</w:t>
      </w:r>
      <w:r>
        <w:rPr>
          <w:lang w:val="de-DE"/>
        </w:rPr>
        <w:t>n</w:t>
      </w:r>
      <w:r>
        <w:rPr>
          <w:lang w:val="de-DE"/>
        </w:rPr>
        <w:t xml:space="preserve">träge den Feldern der Zeile </w:t>
      </w:r>
      <w:r w:rsidR="00F57FD0">
        <w:rPr>
          <w:lang w:val="de-DE"/>
        </w:rPr>
        <w:t>zu finden sind</w:t>
      </w:r>
      <w:r>
        <w:rPr>
          <w:lang w:val="de-DE"/>
        </w:rPr>
        <w:t>.</w:t>
      </w:r>
    </w:p>
    <w:p w14:paraId="3F9F9D73" w14:textId="77777777" w:rsidR="00F71599" w:rsidRDefault="00F71599" w:rsidP="00F71599">
      <w:pPr>
        <w:rPr>
          <w:lang w:val="de-DE"/>
        </w:rPr>
      </w:pPr>
    </w:p>
    <w:p w14:paraId="69681CAB" w14:textId="77777777" w:rsidR="00F71599" w:rsidRDefault="00F71599" w:rsidP="00F71599">
      <w:pPr>
        <w:rPr>
          <w:rFonts w:ascii="Courier New" w:hAnsi="Courier New" w:cs="Courier New"/>
          <w:lang w:val="en-GB"/>
        </w:rPr>
      </w:pPr>
      <w:r w:rsidRPr="00733190">
        <w:rPr>
          <w:rFonts w:ascii="Courier New" w:hAnsi="Courier New" w:cs="Courier New"/>
          <w:lang w:val="en-GB"/>
        </w:rPr>
        <w:t xml:space="preserve">String </w:t>
      </w:r>
      <w:proofErr w:type="spellStart"/>
      <w:r w:rsidRPr="00733190">
        <w:rPr>
          <w:rFonts w:ascii="Courier New" w:hAnsi="Courier New" w:cs="Courier New"/>
          <w:lang w:val="en-GB"/>
        </w:rPr>
        <w:t>inputLine</w:t>
      </w:r>
      <w:proofErr w:type="spellEnd"/>
      <w:r w:rsidRPr="00733190">
        <w:rPr>
          <w:rFonts w:ascii="Courier New" w:hAnsi="Courier New" w:cs="Courier New"/>
          <w:lang w:val="en-GB"/>
        </w:rPr>
        <w:t xml:space="preserve"> = </w:t>
      </w:r>
      <w:proofErr w:type="spellStart"/>
      <w:proofErr w:type="gramStart"/>
      <w:r w:rsidRPr="00733190">
        <w:rPr>
          <w:rFonts w:ascii="Courier New" w:hAnsi="Courier New" w:cs="Courier New"/>
          <w:lang w:val="en-GB"/>
        </w:rPr>
        <w:t>reader.readLine</w:t>
      </w:r>
      <w:proofErr w:type="spellEnd"/>
      <w:r w:rsidRPr="00733190">
        <w:rPr>
          <w:rFonts w:ascii="Courier New" w:hAnsi="Courier New" w:cs="Courier New"/>
          <w:lang w:val="en-GB"/>
        </w:rPr>
        <w:t>(</w:t>
      </w:r>
      <w:proofErr w:type="gramEnd"/>
      <w:r w:rsidRPr="00733190">
        <w:rPr>
          <w:rFonts w:ascii="Courier New" w:hAnsi="Courier New" w:cs="Courier New"/>
          <w:lang w:val="en-GB"/>
        </w:rPr>
        <w:t>);</w:t>
      </w:r>
      <w:bookmarkStart w:id="6" w:name="_GoBack"/>
      <w:bookmarkEnd w:id="6"/>
    </w:p>
    <w:p w14:paraId="5A20A86E" w14:textId="77777777" w:rsidR="00F71599" w:rsidRDefault="00F71599" w:rsidP="00F71599">
      <w:pPr>
        <w:rPr>
          <w:rFonts w:ascii="Courier New" w:hAnsi="Courier New" w:cs="Courier New"/>
          <w:lang w:val="en-GB"/>
        </w:rPr>
      </w:pPr>
      <w:proofErr w:type="gramStart"/>
      <w:r>
        <w:rPr>
          <w:rFonts w:ascii="Courier New" w:hAnsi="Courier New" w:cs="Courier New"/>
          <w:lang w:val="en-GB"/>
        </w:rPr>
        <w:t>String[</w:t>
      </w:r>
      <w:proofErr w:type="gramEnd"/>
      <w:r>
        <w:rPr>
          <w:rFonts w:ascii="Courier New" w:hAnsi="Courier New" w:cs="Courier New"/>
          <w:lang w:val="en-GB"/>
        </w:rPr>
        <w:t xml:space="preserve">] tokens = </w:t>
      </w:r>
      <w:proofErr w:type="spellStart"/>
      <w:r>
        <w:rPr>
          <w:rFonts w:ascii="Courier New" w:hAnsi="Courier New" w:cs="Courier New"/>
          <w:lang w:val="en-GB"/>
        </w:rPr>
        <w:t>inputLine.split</w:t>
      </w:r>
      <w:proofErr w:type="spellEnd"/>
      <w:r>
        <w:rPr>
          <w:rFonts w:ascii="Courier New" w:hAnsi="Courier New" w:cs="Courier New"/>
          <w:lang w:val="en-GB"/>
        </w:rPr>
        <w:t>(</w:t>
      </w:r>
      <w:r w:rsidRPr="00733190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;</w:t>
      </w:r>
      <w:r w:rsidRPr="00733190">
        <w:rPr>
          <w:rFonts w:ascii="Courier New" w:hAnsi="Courier New" w:cs="Courier New"/>
          <w:lang w:val="en-GB"/>
        </w:rPr>
        <w:t>"</w:t>
      </w:r>
      <w:r>
        <w:rPr>
          <w:rFonts w:ascii="Courier New" w:hAnsi="Courier New" w:cs="Courier New"/>
          <w:lang w:val="en-GB"/>
        </w:rPr>
        <w:t>);</w:t>
      </w:r>
    </w:p>
    <w:p w14:paraId="31EA7BC6" w14:textId="77777777" w:rsidR="00F71599" w:rsidRPr="00291DE8" w:rsidRDefault="00F71599" w:rsidP="00F7159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lang w:val="en-US" w:eastAsia="de-CH"/>
        </w:rPr>
      </w:pPr>
      <w:proofErr w:type="gramStart"/>
      <w:r w:rsidRPr="00291DE8">
        <w:rPr>
          <w:rFonts w:ascii="Courier New" w:hAnsi="Courier New" w:cs="Courier New"/>
          <w:b/>
          <w:bCs/>
          <w:color w:val="7F0055"/>
          <w:lang w:val="en-US" w:eastAsia="de-CH"/>
        </w:rPr>
        <w:t>for</w:t>
      </w:r>
      <w:proofErr w:type="gramEnd"/>
      <w:r w:rsidRPr="00291DE8">
        <w:rPr>
          <w:rFonts w:ascii="Courier New" w:hAnsi="Courier New" w:cs="Courier New"/>
          <w:color w:val="000000"/>
          <w:lang w:val="en-US" w:eastAsia="de-CH"/>
        </w:rPr>
        <w:t xml:space="preserve"> (String </w:t>
      </w:r>
      <w:r w:rsidRPr="00291DE8">
        <w:rPr>
          <w:rFonts w:ascii="Courier New" w:hAnsi="Courier New" w:cs="Courier New"/>
          <w:color w:val="000000"/>
          <w:highlight w:val="yellow"/>
          <w:lang w:val="en-US" w:eastAsia="de-CH"/>
        </w:rPr>
        <w:t>token</w:t>
      </w:r>
      <w:r w:rsidRPr="00291DE8">
        <w:rPr>
          <w:rFonts w:ascii="Courier New" w:hAnsi="Courier New" w:cs="Courier New"/>
          <w:color w:val="000000"/>
          <w:lang w:val="en-US" w:eastAsia="de-CH"/>
        </w:rPr>
        <w:t xml:space="preserve"> : tokens) {</w:t>
      </w:r>
    </w:p>
    <w:p w14:paraId="0B9B1F6B" w14:textId="77777777" w:rsidR="00F71599" w:rsidRPr="00291DE8" w:rsidRDefault="00F71599" w:rsidP="00F7159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lang w:val="en-US" w:eastAsia="de-CH"/>
        </w:rPr>
      </w:pPr>
      <w:r w:rsidRPr="00291DE8">
        <w:rPr>
          <w:rFonts w:ascii="Courier New" w:hAnsi="Courier New" w:cs="Courier New"/>
          <w:color w:val="000000"/>
          <w:lang w:val="en-US" w:eastAsia="de-CH"/>
        </w:rPr>
        <w:tab/>
      </w:r>
      <w:proofErr w:type="spellStart"/>
      <w:r w:rsidRPr="00291DE8">
        <w:rPr>
          <w:rFonts w:ascii="Courier New" w:hAnsi="Courier New" w:cs="Courier New"/>
          <w:color w:val="000000"/>
          <w:lang w:val="en-US" w:eastAsia="de-CH"/>
        </w:rPr>
        <w:t>System.</w:t>
      </w:r>
      <w:r w:rsidRPr="00291DE8">
        <w:rPr>
          <w:rFonts w:ascii="Courier New" w:hAnsi="Courier New" w:cs="Courier New"/>
          <w:i/>
          <w:iCs/>
          <w:color w:val="0000C0"/>
          <w:lang w:val="en-US" w:eastAsia="de-CH"/>
        </w:rPr>
        <w:t>out</w:t>
      </w:r>
      <w:r w:rsidRPr="00291DE8">
        <w:rPr>
          <w:rFonts w:ascii="Courier New" w:hAnsi="Courier New" w:cs="Courier New"/>
          <w:color w:val="000000"/>
          <w:lang w:val="en-US" w:eastAsia="de-CH"/>
        </w:rPr>
        <w:t>.println</w:t>
      </w:r>
      <w:proofErr w:type="spellEnd"/>
      <w:r w:rsidRPr="00291DE8">
        <w:rPr>
          <w:rFonts w:ascii="Courier New" w:hAnsi="Courier New" w:cs="Courier New"/>
          <w:color w:val="000000"/>
          <w:lang w:val="en-US" w:eastAsia="de-CH"/>
        </w:rPr>
        <w:t>(</w:t>
      </w:r>
      <w:r w:rsidRPr="0043032B">
        <w:rPr>
          <w:rFonts w:ascii="Courier New" w:hAnsi="Courier New" w:cs="Courier New"/>
          <w:color w:val="000000"/>
          <w:lang w:val="en-US" w:eastAsia="de-CH"/>
        </w:rPr>
        <w:t>token</w:t>
      </w:r>
      <w:r w:rsidRPr="00291DE8">
        <w:rPr>
          <w:rFonts w:ascii="Courier New" w:hAnsi="Courier New" w:cs="Courier New"/>
          <w:color w:val="000000"/>
          <w:lang w:val="en-US" w:eastAsia="de-CH"/>
        </w:rPr>
        <w:t>);</w:t>
      </w:r>
    </w:p>
    <w:p w14:paraId="59110018" w14:textId="77777777" w:rsidR="00F71599" w:rsidRPr="00733190" w:rsidRDefault="00F71599" w:rsidP="00F71599">
      <w:pPr>
        <w:rPr>
          <w:rFonts w:ascii="Courier New" w:hAnsi="Courier New" w:cs="Courier New"/>
          <w:lang w:val="de-DE"/>
        </w:rPr>
      </w:pPr>
      <w:r w:rsidRPr="00733190">
        <w:rPr>
          <w:rFonts w:ascii="Courier New" w:hAnsi="Courier New" w:cs="Courier New"/>
          <w:lang w:val="en-GB"/>
        </w:rPr>
        <w:tab/>
      </w:r>
      <w:r w:rsidRPr="00733190">
        <w:rPr>
          <w:rFonts w:ascii="Courier New" w:hAnsi="Courier New" w:cs="Courier New"/>
          <w:lang w:val="de-DE"/>
        </w:rPr>
        <w:t>// Das Feld kann hier in den aktuellen Datensatz eingefügt werden</w:t>
      </w:r>
    </w:p>
    <w:p w14:paraId="7C3D89B5" w14:textId="77777777" w:rsidR="00F71599" w:rsidRPr="00733190" w:rsidRDefault="00F71599" w:rsidP="00F71599">
      <w:pPr>
        <w:rPr>
          <w:rFonts w:ascii="Courier New" w:hAnsi="Courier New" w:cs="Courier New"/>
          <w:lang w:val="de-DE"/>
        </w:rPr>
      </w:pPr>
      <w:r w:rsidRPr="00733190">
        <w:rPr>
          <w:rFonts w:ascii="Courier New" w:hAnsi="Courier New" w:cs="Courier New"/>
          <w:lang w:val="de-DE"/>
        </w:rPr>
        <w:tab/>
        <w:t>// ...</w:t>
      </w:r>
    </w:p>
    <w:p w14:paraId="5FD8E1A8" w14:textId="77777777" w:rsidR="00F71599" w:rsidRDefault="00F71599" w:rsidP="00F7159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lang w:eastAsia="de-CH"/>
        </w:rPr>
      </w:pPr>
      <w:r>
        <w:rPr>
          <w:rFonts w:ascii="Courier New" w:hAnsi="Courier New" w:cs="Courier New"/>
          <w:lang w:eastAsia="de-CH"/>
        </w:rPr>
        <w:t>}</w:t>
      </w:r>
    </w:p>
    <w:p w14:paraId="18DAB8E8" w14:textId="77777777" w:rsidR="00E07FB8" w:rsidRDefault="00E07FB8" w:rsidP="00F71599">
      <w:pPr>
        <w:autoSpaceDE w:val="0"/>
        <w:autoSpaceDN w:val="0"/>
        <w:adjustRightInd w:val="0"/>
        <w:spacing w:after="0"/>
        <w:jc w:val="left"/>
        <w:rPr>
          <w:rFonts w:ascii="Courier New" w:hAnsi="Courier New" w:cs="Courier New"/>
          <w:lang w:eastAsia="de-CH"/>
        </w:rPr>
      </w:pPr>
    </w:p>
    <w:p w14:paraId="1E55E272" w14:textId="77777777" w:rsidR="00AC63F2" w:rsidRDefault="00AC63F2" w:rsidP="00102B77">
      <w:pPr>
        <w:pStyle w:val="berschrift2"/>
        <w:rPr>
          <w:lang w:val="de-DE"/>
        </w:rPr>
      </w:pPr>
      <w:r>
        <w:rPr>
          <w:lang w:val="de-DE"/>
        </w:rPr>
        <w:br w:type="page"/>
      </w:r>
      <w:bookmarkStart w:id="7" w:name="_Toc460916188"/>
      <w:r>
        <w:rPr>
          <w:lang w:val="de-DE"/>
        </w:rPr>
        <w:lastRenderedPageBreak/>
        <w:t>Aufgaben - Mit File und String Operationen</w:t>
      </w:r>
      <w:bookmarkEnd w:id="7"/>
    </w:p>
    <w:p w14:paraId="5FDCDEEB" w14:textId="780546D4" w:rsidR="00AC63F2" w:rsidRDefault="00AC63F2" w:rsidP="00102B77">
      <w:pPr>
        <w:pStyle w:val="berschrift3"/>
        <w:rPr>
          <w:lang w:val="de-DE"/>
        </w:rPr>
      </w:pPr>
      <w:bookmarkStart w:id="8" w:name="_Toc460916189"/>
      <w:r>
        <w:rPr>
          <w:lang w:val="de-DE"/>
        </w:rPr>
        <w:t xml:space="preserve">Aufgabe 1 – Einfaches </w:t>
      </w:r>
      <w:r w:rsidR="00B500C2">
        <w:rPr>
          <w:lang w:val="de-DE"/>
        </w:rPr>
        <w:t xml:space="preserve">lesen der </w:t>
      </w:r>
      <w:r>
        <w:rPr>
          <w:lang w:val="de-DE"/>
        </w:rPr>
        <w:t>Date</w:t>
      </w:r>
      <w:r w:rsidR="00B500C2">
        <w:rPr>
          <w:lang w:val="de-DE"/>
        </w:rPr>
        <w:t>i</w:t>
      </w:r>
      <w:bookmarkEnd w:id="8"/>
    </w:p>
    <w:p w14:paraId="3760BD5B" w14:textId="3B79DD8F" w:rsidR="00AC63F2" w:rsidRDefault="00AC63F2" w:rsidP="00AC63F2">
      <w:pPr>
        <w:rPr>
          <w:lang w:val="de-DE"/>
        </w:rPr>
      </w:pPr>
      <w:r w:rsidRPr="00626BF9">
        <w:rPr>
          <w:lang w:val="de-DE"/>
        </w:rPr>
        <w:t xml:space="preserve">Kopieren Sie </w:t>
      </w:r>
      <w:r w:rsidR="00E07FB8">
        <w:rPr>
          <w:lang w:val="de-DE"/>
        </w:rPr>
        <w:t xml:space="preserve">die Datei </w:t>
      </w:r>
      <w:r w:rsidR="00E07FB8" w:rsidRPr="00E07FB8">
        <w:rPr>
          <w:rFonts w:ascii="Courier New" w:hAnsi="Courier New" w:cs="Courier New"/>
          <w:lang w:val="de-DE"/>
        </w:rPr>
        <w:t>realtime.csv</w:t>
      </w:r>
      <w:r w:rsidRPr="00626BF9">
        <w:rPr>
          <w:lang w:val="de-DE"/>
        </w:rPr>
        <w:t xml:space="preserve"> mit den CSV-Daten </w:t>
      </w:r>
      <w:r w:rsidR="00E07FB8">
        <w:rPr>
          <w:lang w:val="de-DE"/>
        </w:rPr>
        <w:t>auf Ihre Festplatte</w:t>
      </w:r>
      <w:r w:rsidRPr="00626BF9">
        <w:rPr>
          <w:lang w:val="de-DE"/>
        </w:rPr>
        <w:t xml:space="preserve"> und schreiben Sie eine Java Klasse, welche dieses File liest und für alle Wettkämpfe </w:t>
      </w:r>
      <w:r>
        <w:rPr>
          <w:lang w:val="de-DE"/>
        </w:rPr>
        <w:t xml:space="preserve">vom </w:t>
      </w:r>
      <w:r w:rsidRPr="00626BF9">
        <w:rPr>
          <w:lang w:val="de-DE"/>
        </w:rPr>
        <w:t xml:space="preserve">19. </w:t>
      </w:r>
      <w:r>
        <w:rPr>
          <w:lang w:val="de-DE"/>
        </w:rPr>
        <w:t>bis zum 25. November</w:t>
      </w:r>
      <w:r w:rsidRPr="00626BF9">
        <w:rPr>
          <w:lang w:val="de-DE"/>
        </w:rPr>
        <w:t xml:space="preserve"> 20</w:t>
      </w:r>
      <w:r w:rsidR="00EE744B">
        <w:rPr>
          <w:lang w:val="de-DE"/>
        </w:rPr>
        <w:t>13</w:t>
      </w:r>
      <w:r w:rsidRPr="00626BF9">
        <w:rPr>
          <w:lang w:val="de-DE"/>
        </w:rPr>
        <w:t xml:space="preserve"> den Ort und den Titel auf </w:t>
      </w:r>
      <w:r w:rsidR="0074186C">
        <w:rPr>
          <w:lang w:val="de-DE"/>
        </w:rPr>
        <w:t>die</w:t>
      </w:r>
      <w:r w:rsidRPr="00626BF9">
        <w:rPr>
          <w:lang w:val="de-DE"/>
        </w:rPr>
        <w:t xml:space="preserve"> Konsole </w:t>
      </w:r>
      <w:r w:rsidR="0074186C">
        <w:rPr>
          <w:lang w:val="de-DE"/>
        </w:rPr>
        <w:t>schreibt</w:t>
      </w:r>
      <w:r w:rsidRPr="00626BF9">
        <w:rPr>
          <w:lang w:val="de-DE"/>
        </w:rPr>
        <w:t>.</w:t>
      </w:r>
    </w:p>
    <w:p w14:paraId="154D19B0" w14:textId="65BFD6E9" w:rsidR="00AC63F2" w:rsidRDefault="00DE0A11" w:rsidP="00AC63F2">
      <w:pPr>
        <w:rPr>
          <w:lang w:val="de-DE"/>
        </w:rPr>
      </w:pPr>
      <w:r w:rsidRPr="00DE0A11"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EC7E196" wp14:editId="49266580">
                <wp:simplePos x="0" y="0"/>
                <wp:positionH relativeFrom="column">
                  <wp:posOffset>150768</wp:posOffset>
                </wp:positionH>
                <wp:positionV relativeFrom="paragraph">
                  <wp:posOffset>99332</wp:posOffset>
                </wp:positionV>
                <wp:extent cx="209278" cy="198483"/>
                <wp:effectExtent l="0" t="0" r="19685" b="30480"/>
                <wp:wrapNone/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9278" cy="19848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F1A064" w14:textId="44FC7D17" w:rsidR="00DE0A11" w:rsidRDefault="00DE0A11">
                            <w:r>
                              <w:t>Tipp für das Dateilesen:</w:t>
                            </w:r>
                          </w:p>
                          <w:p w14:paraId="681CE603" w14:textId="5ACFB4E4" w:rsidR="00DE0A11" w:rsidRPr="00906215" w:rsidRDefault="00DE0A11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BufferedReader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reader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new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BufferedReader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(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new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FileReader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("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filename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"));</w:t>
                            </w:r>
                          </w:p>
                          <w:p w14:paraId="4F02E484" w14:textId="77777777" w:rsidR="00FB400D" w:rsidRDefault="00FB400D" w:rsidP="00FB400D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</w:p>
                          <w:p w14:paraId="3D057664" w14:textId="0A668937" w:rsidR="00FB400D" w:rsidRPr="00FB400D" w:rsidRDefault="00FB400D" w:rsidP="00FB400D">
                            <w:pPr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SimpleDateFormat</w:t>
                            </w:r>
                            <w:proofErr w:type="spellEnd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 format = </w:t>
                            </w:r>
                            <w:r w:rsidR="00B05903"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new </w:t>
                            </w: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SimpleDateFormat</w:t>
                            </w:r>
                            <w:proofErr w:type="spellEnd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("</w:t>
                            </w: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dd.MM.yyyy</w:t>
                            </w:r>
                            <w:proofErr w:type="spellEnd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");</w:t>
                            </w:r>
                          </w:p>
                          <w:p w14:paraId="57EDD9F7" w14:textId="77777777" w:rsidR="00DE0A11" w:rsidRPr="00FB400D" w:rsidRDefault="00DE0A11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  <w:lang w:val="fr-CH"/>
                              </w:rPr>
                            </w:pPr>
                          </w:p>
                          <w:p w14:paraId="6D5B78B3" w14:textId="4C517EBD" w:rsidR="00DE0A11" w:rsidRPr="00906215" w:rsidRDefault="00DE0A11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String 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line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;</w:t>
                            </w:r>
                          </w:p>
                          <w:p w14:paraId="69325E1D" w14:textId="6D20D889" w:rsidR="00DE0A11" w:rsidRPr="00906215" w:rsidRDefault="00DE0A11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while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( (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line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=</w:t>
                            </w:r>
                            <w:proofErr w:type="spell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reader.readLin</w:t>
                            </w:r>
                            <w:r w:rsidR="0040675D" w:rsidRPr="00906215">
                              <w:rPr>
                                <w:rFonts w:ascii="Courier New" w:hAnsi="Courier New"/>
                                <w:b/>
                              </w:rPr>
                              <w:t>e</w:t>
                            </w:r>
                            <w:proofErr w:type="spell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()</w:t>
                            </w:r>
                            <w:r w:rsidR="00906215" w:rsidRPr="00906215">
                              <w:rPr>
                                <w:rFonts w:ascii="Courier New" w:hAnsi="Courier New"/>
                                <w:b/>
                              </w:rPr>
                              <w:t>)</w:t>
                            </w:r>
                            <w:proofErr w:type="gramStart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!=</w:t>
                            </w:r>
                            <w:proofErr w:type="gramEnd"/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null) {</w:t>
                            </w:r>
                            <w:r w:rsidR="00906215"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 // </w:t>
                            </w:r>
                            <w:proofErr w:type="spellStart"/>
                            <w:r w:rsidR="00906215" w:rsidRPr="00906215">
                              <w:rPr>
                                <w:rFonts w:ascii="Courier New" w:hAnsi="Courier New"/>
                                <w:b/>
                              </w:rPr>
                              <w:t>while</w:t>
                            </w:r>
                            <w:proofErr w:type="spellEnd"/>
                            <w:r w:rsidR="00906215" w:rsidRPr="00906215">
                              <w:rPr>
                                <w:rFonts w:ascii="Courier New" w:hAnsi="Courier New"/>
                                <w:b/>
                              </w:rPr>
                              <w:t xml:space="preserve"> not </w:t>
                            </w:r>
                            <w:proofErr w:type="spellStart"/>
                            <w:r w:rsidR="00906215" w:rsidRPr="00906215">
                              <w:rPr>
                                <w:rFonts w:ascii="Courier New" w:hAnsi="Courier New"/>
                                <w:b/>
                              </w:rPr>
                              <w:t>eof</w:t>
                            </w:r>
                            <w:proofErr w:type="spellEnd"/>
                          </w:p>
                          <w:p w14:paraId="1B9D7E60" w14:textId="380BF383" w:rsidR="00DE0A11" w:rsidRDefault="0040675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ab/>
                            </w:r>
                          </w:p>
                          <w:p w14:paraId="087C056F" w14:textId="77777777" w:rsidR="00907CC5" w:rsidRDefault="00907CC5" w:rsidP="00907CC5">
                            <w:pPr>
                              <w:ind w:firstLine="709"/>
                              <w:rPr>
                                <w:rFonts w:ascii="Courier New" w:hAnsi="Courier New" w:cs="Courier New"/>
                                <w:lang w:val="en-GB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String[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 xml:space="preserve">] tokens =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inputLine.split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(</w:t>
                            </w:r>
                            <w:r w:rsidRPr="00733190">
                              <w:rPr>
                                <w:rFonts w:ascii="Courier New" w:hAnsi="Courier New" w:cs="Courier New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;</w:t>
                            </w:r>
                            <w:r w:rsidRPr="00733190">
                              <w:rPr>
                                <w:rFonts w:ascii="Courier New" w:hAnsi="Courier New" w:cs="Courier New"/>
                                <w:lang w:val="en-GB"/>
                              </w:rPr>
                              <w:t>"</w:t>
                            </w:r>
                            <w:r>
                              <w:rPr>
                                <w:rFonts w:ascii="Courier New" w:hAnsi="Courier New" w:cs="Courier New"/>
                                <w:lang w:val="en-GB"/>
                              </w:rPr>
                              <w:t>);</w:t>
                            </w:r>
                          </w:p>
                          <w:p w14:paraId="0291F992" w14:textId="2CE7ADCA" w:rsidR="00907CC5" w:rsidRPr="00E75281" w:rsidRDefault="00907CC5" w:rsidP="00FB400D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tokens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 xml:space="preserve">[3]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entpricht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 xml:space="preserve"> dem Datum</w:t>
                            </w:r>
                          </w:p>
                          <w:p w14:paraId="7F7D40BE" w14:textId="21156477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  <w:t xml:space="preserve">Date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datefrom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 xml:space="preserve"> = </w:t>
                            </w: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format.parse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tokens</w:t>
                            </w:r>
                            <w:proofErr w:type="spellEnd"/>
                            <w:r w:rsidR="00B05903">
                              <w:rPr>
                                <w:rFonts w:ascii="Courier New" w:hAnsi="Courier New"/>
                                <w:b/>
                              </w:rPr>
                              <w:t>[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3</w:t>
                            </w:r>
                            <w:r w:rsidR="00B05903">
                              <w:rPr>
                                <w:rFonts w:ascii="Courier New" w:hAnsi="Courier New"/>
                                <w:b/>
                              </w:rPr>
                              <w:t>]</w:t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>);</w:t>
                            </w:r>
                          </w:p>
                          <w:p w14:paraId="612FBFEE" w14:textId="77777777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if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datefrom.after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(</w:t>
                            </w: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format.parse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("19.11.2013") &amp;&amp;</w:t>
                            </w:r>
                          </w:p>
                          <w:p w14:paraId="4C7AF62D" w14:textId="46A7FC3A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/>
                                <w:b/>
                              </w:rPr>
                              <w:t>datefrom.before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(</w:t>
                            </w:r>
                            <w:proofErr w:type="spellStart"/>
                            <w:r w:rsidRPr="00FB400D">
                              <w:rPr>
                                <w:rFonts w:ascii="Courier New" w:hAnsi="Courier New" w:cs="Courier New"/>
                                <w:lang w:val="en-GB"/>
                              </w:rPr>
                              <w:t>format.parse</w:t>
                            </w:r>
                            <w:proofErr w:type="spellEnd"/>
                            <w:r>
                              <w:rPr>
                                <w:rFonts w:ascii="Courier New" w:hAnsi="Courier New"/>
                                <w:b/>
                              </w:rPr>
                              <w:t>("25.11.2013")) {</w:t>
                            </w:r>
                          </w:p>
                          <w:p w14:paraId="0238D8F0" w14:textId="0296B374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</w: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  <w:t>...</w:t>
                            </w:r>
                          </w:p>
                          <w:p w14:paraId="35840634" w14:textId="74F55132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  <w:t>}</w:t>
                            </w:r>
                          </w:p>
                          <w:p w14:paraId="23A65F61" w14:textId="357B95D4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>
                              <w:rPr>
                                <w:rFonts w:ascii="Courier New" w:hAnsi="Courier New"/>
                                <w:b/>
                              </w:rPr>
                              <w:tab/>
                            </w:r>
                          </w:p>
                          <w:p w14:paraId="0329AF1D" w14:textId="77777777" w:rsidR="00FB400D" w:rsidRDefault="00FB400D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</w:p>
                          <w:p w14:paraId="07FC72ED" w14:textId="7AD1AA69" w:rsidR="00DE0A11" w:rsidRPr="00906215" w:rsidRDefault="00DE0A11" w:rsidP="00906215">
                            <w:pPr>
                              <w:jc w:val="left"/>
                              <w:rPr>
                                <w:rFonts w:ascii="Courier New" w:hAnsi="Courier New"/>
                                <w:b/>
                              </w:rPr>
                            </w:pPr>
                            <w:r w:rsidRPr="00906215">
                              <w:rPr>
                                <w:rFonts w:ascii="Courier New" w:hAnsi="Courier New"/>
                                <w:b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 xmlns:mv="urn:schemas-microsoft-com:mac:vml" xmlns:mo="http://schemas.microsoft.com/office/mac/office/2008/main">
            <w:pict>
              <v:shape w14:anchorId="7EC7E196" id="Textfeld 2" o:spid="_x0000_s1027" type="#_x0000_t202" style="position:absolute;left:0;text-align:left;margin-left:11.85pt;margin-top:7.8pt;width:16.5pt;height:15.6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" fillcolor="white [3212]">
                <v:textbox>
                  <w:txbxContent>
                    <w:p w14:paraId="38F1A064" w14:textId="44FC7D17" w:rsidR="00DE0A11" w:rsidRDefault="00DE0A11">
                      <w:r>
                        <w:t>Tipp für das Dateilesen:</w:t>
                      </w:r>
                    </w:p>
                    <w:p w14:paraId="681CE603" w14:textId="5ACFB4E4" w:rsidR="00DE0A11" w:rsidRPr="00906215" w:rsidRDefault="00DE0A11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BufferedReader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 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reader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 = 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new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 </w:t>
                      </w:r>
                      <w:proofErr w:type="spellStart"/>
                      <w:proofErr w:type="gramStart"/>
                      <w:r w:rsidRPr="00906215">
                        <w:rPr>
                          <w:rFonts w:ascii="Courier New" w:hAnsi="Courier New"/>
                          <w:b/>
                        </w:rPr>
                        <w:t>BufferedReader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( 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new</w:t>
                      </w:r>
                      <w:proofErr w:type="spellEnd"/>
                      <w:proofErr w:type="gram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 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FileReader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>("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filename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>"));</w:t>
                      </w:r>
                    </w:p>
                    <w:p w14:paraId="4F02E484" w14:textId="77777777" w:rsidR="00FB400D" w:rsidRDefault="00FB400D" w:rsidP="00FB400D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</w:p>
                    <w:p w14:paraId="3D057664" w14:textId="0A668937" w:rsidR="00FB400D" w:rsidRPr="00FB400D" w:rsidRDefault="00FB400D" w:rsidP="00FB400D">
                      <w:pPr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spell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SimpleDateFormat</w:t>
                      </w:r>
                      <w:proofErr w:type="spellEnd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 xml:space="preserve"> format = </w:t>
                      </w:r>
                      <w:r w:rsidR="00B05903">
                        <w:rPr>
                          <w:rFonts w:ascii="Courier New" w:hAnsi="Courier New" w:cs="Courier New"/>
                          <w:lang w:val="en-GB"/>
                        </w:rPr>
                        <w:t xml:space="preserve">new </w:t>
                      </w:r>
                      <w:proofErr w:type="spell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SimpleDateFormat</w:t>
                      </w:r>
                      <w:proofErr w:type="spellEnd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("</w:t>
                      </w:r>
                      <w:proofErr w:type="spell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dd.MM.yyyy</w:t>
                      </w:r>
                      <w:proofErr w:type="spellEnd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");</w:t>
                      </w:r>
                    </w:p>
                    <w:p w14:paraId="57EDD9F7" w14:textId="77777777" w:rsidR="00DE0A11" w:rsidRPr="00FB400D" w:rsidRDefault="00DE0A11" w:rsidP="00906215">
                      <w:pPr>
                        <w:jc w:val="left"/>
                        <w:rPr>
                          <w:rFonts w:ascii="Courier New" w:hAnsi="Courier New"/>
                          <w:b/>
                          <w:lang w:val="fr-CH"/>
                        </w:rPr>
                      </w:pPr>
                    </w:p>
                    <w:p w14:paraId="6D5B78B3" w14:textId="4C517EBD" w:rsidR="00DE0A11" w:rsidRPr="00906215" w:rsidRDefault="00DE0A11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String 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line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>;</w:t>
                      </w:r>
                    </w:p>
                    <w:p w14:paraId="69325E1D" w14:textId="6D20D889" w:rsidR="00DE0A11" w:rsidRPr="00906215" w:rsidRDefault="00DE0A11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while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 xml:space="preserve"> </w:t>
                      </w:r>
                      <w:proofErr w:type="gramStart"/>
                      <w:r w:rsidRPr="00906215">
                        <w:rPr>
                          <w:rFonts w:ascii="Courier New" w:hAnsi="Courier New"/>
                          <w:b/>
                        </w:rPr>
                        <w:t>( (</w:t>
                      </w:r>
                      <w:proofErr w:type="spellStart"/>
                      <w:proofErr w:type="gramEnd"/>
                      <w:r w:rsidRPr="00906215">
                        <w:rPr>
                          <w:rFonts w:ascii="Courier New" w:hAnsi="Courier New"/>
                          <w:b/>
                        </w:rPr>
                        <w:t>line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>=</w:t>
                      </w:r>
                      <w:proofErr w:type="spellStart"/>
                      <w:r w:rsidRPr="00906215">
                        <w:rPr>
                          <w:rFonts w:ascii="Courier New" w:hAnsi="Courier New"/>
                          <w:b/>
                        </w:rPr>
                        <w:t>reader.readLin</w:t>
                      </w:r>
                      <w:r w:rsidR="0040675D" w:rsidRPr="00906215">
                        <w:rPr>
                          <w:rFonts w:ascii="Courier New" w:hAnsi="Courier New"/>
                          <w:b/>
                        </w:rPr>
                        <w:t>e</w:t>
                      </w:r>
                      <w:proofErr w:type="spellEnd"/>
                      <w:r w:rsidRPr="00906215">
                        <w:rPr>
                          <w:rFonts w:ascii="Courier New" w:hAnsi="Courier New"/>
                          <w:b/>
                        </w:rPr>
                        <w:t>()</w:t>
                      </w:r>
                      <w:r w:rsidR="00906215" w:rsidRPr="00906215">
                        <w:rPr>
                          <w:rFonts w:ascii="Courier New" w:hAnsi="Courier New"/>
                          <w:b/>
                        </w:rPr>
                        <w:t>)</w:t>
                      </w:r>
                      <w:r w:rsidRPr="00906215">
                        <w:rPr>
                          <w:rFonts w:ascii="Courier New" w:hAnsi="Courier New"/>
                          <w:b/>
                        </w:rPr>
                        <w:t>!= null) {</w:t>
                      </w:r>
                      <w:r w:rsidR="00906215" w:rsidRPr="00906215">
                        <w:rPr>
                          <w:rFonts w:ascii="Courier New" w:hAnsi="Courier New"/>
                          <w:b/>
                        </w:rPr>
                        <w:t xml:space="preserve">  // </w:t>
                      </w:r>
                      <w:proofErr w:type="spellStart"/>
                      <w:r w:rsidR="00906215" w:rsidRPr="00906215">
                        <w:rPr>
                          <w:rFonts w:ascii="Courier New" w:hAnsi="Courier New"/>
                          <w:b/>
                        </w:rPr>
                        <w:t>while</w:t>
                      </w:r>
                      <w:proofErr w:type="spellEnd"/>
                      <w:r w:rsidR="00906215" w:rsidRPr="00906215">
                        <w:rPr>
                          <w:rFonts w:ascii="Courier New" w:hAnsi="Courier New"/>
                          <w:b/>
                        </w:rPr>
                        <w:t xml:space="preserve"> not </w:t>
                      </w:r>
                      <w:proofErr w:type="spellStart"/>
                      <w:r w:rsidR="00906215" w:rsidRPr="00906215">
                        <w:rPr>
                          <w:rFonts w:ascii="Courier New" w:hAnsi="Courier New"/>
                          <w:b/>
                        </w:rPr>
                        <w:t>eof</w:t>
                      </w:r>
                      <w:proofErr w:type="spellEnd"/>
                    </w:p>
                    <w:p w14:paraId="1B9D7E60" w14:textId="380BF383" w:rsidR="00DE0A11" w:rsidRDefault="0040675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 w:rsidRPr="00906215">
                        <w:rPr>
                          <w:rFonts w:ascii="Courier New" w:hAnsi="Courier New"/>
                          <w:b/>
                        </w:rPr>
                        <w:tab/>
                      </w:r>
                    </w:p>
                    <w:p w14:paraId="087C056F" w14:textId="77777777" w:rsidR="00907CC5" w:rsidRDefault="00907CC5" w:rsidP="00907CC5">
                      <w:pPr>
                        <w:ind w:firstLine="709"/>
                        <w:rPr>
                          <w:rFonts w:ascii="Courier New" w:hAnsi="Courier New" w:cs="Courier New"/>
                          <w:lang w:val="en-GB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String[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lang w:val="en-GB"/>
                        </w:rPr>
                        <w:t xml:space="preserve">] tokens =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lang w:val="en-GB"/>
                        </w:rPr>
                        <w:t>inputLine.split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lang w:val="en-GB"/>
                        </w:rPr>
                        <w:t>(</w:t>
                      </w:r>
                      <w:r w:rsidRPr="00733190">
                        <w:rPr>
                          <w:rFonts w:ascii="Courier New" w:hAnsi="Courier New" w:cs="Courier New"/>
                          <w:lang w:val="en-GB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;</w:t>
                      </w:r>
                      <w:r w:rsidRPr="00733190">
                        <w:rPr>
                          <w:rFonts w:ascii="Courier New" w:hAnsi="Courier New" w:cs="Courier New"/>
                          <w:lang w:val="en-GB"/>
                        </w:rPr>
                        <w:t>"</w:t>
                      </w:r>
                      <w:r>
                        <w:rPr>
                          <w:rFonts w:ascii="Courier New" w:hAnsi="Courier New" w:cs="Courier New"/>
                          <w:lang w:val="en-GB"/>
                        </w:rPr>
                        <w:t>);</w:t>
                      </w:r>
                    </w:p>
                    <w:p w14:paraId="0291F992" w14:textId="2CE7ADCA" w:rsidR="00907CC5" w:rsidRPr="00907CC5" w:rsidRDefault="00907CC5" w:rsidP="00FB400D">
                      <w:pPr>
                        <w:jc w:val="left"/>
                        <w:rPr>
                          <w:rFonts w:ascii="Courier New" w:hAnsi="Courier New"/>
                          <w:b/>
                          <w:lang w:val="fr-CH"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  <w:t xml:space="preserve">//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b/>
                        </w:rPr>
                        <w:t>tokens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/>
                          <w:b/>
                        </w:rPr>
                        <w:t xml:space="preserve">3]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</w:rPr>
                        <w:t>entpricht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 xml:space="preserve"> dem Datum</w:t>
                      </w:r>
                    </w:p>
                    <w:p w14:paraId="7F7D40BE" w14:textId="21156477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  <w:t xml:space="preserve">Date 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</w:rPr>
                        <w:t>datefrom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 xml:space="preserve"> = </w:t>
                      </w:r>
                      <w:proofErr w:type="spellStart"/>
                      <w:proofErr w:type="gram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format.parse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b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</w:rPr>
                        <w:t>tokens</w:t>
                      </w:r>
                      <w:proofErr w:type="spellEnd"/>
                      <w:r w:rsidR="00B05903">
                        <w:rPr>
                          <w:rFonts w:ascii="Courier New" w:hAnsi="Courier New"/>
                          <w:b/>
                        </w:rPr>
                        <w:t>[</w:t>
                      </w:r>
                      <w:r>
                        <w:rPr>
                          <w:rFonts w:ascii="Courier New" w:hAnsi="Courier New"/>
                          <w:b/>
                        </w:rPr>
                        <w:t>3</w:t>
                      </w:r>
                      <w:r w:rsidR="00B05903">
                        <w:rPr>
                          <w:rFonts w:ascii="Courier New" w:hAnsi="Courier New"/>
                          <w:b/>
                        </w:rPr>
                        <w:t>]</w:t>
                      </w:r>
                      <w:r>
                        <w:rPr>
                          <w:rFonts w:ascii="Courier New" w:hAnsi="Courier New"/>
                          <w:b/>
                        </w:rPr>
                        <w:t>);</w:t>
                      </w:r>
                    </w:p>
                    <w:p w14:paraId="612FBFEE" w14:textId="77777777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/>
                          <w:b/>
                        </w:rPr>
                        <w:t>if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b/>
                        </w:rPr>
                        <w:t>datefrom.after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b/>
                        </w:rPr>
                        <w:t>(</w:t>
                      </w:r>
                      <w:proofErr w:type="spell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format.parse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>("19.11.2013") &amp;&amp;</w:t>
                      </w:r>
                    </w:p>
                    <w:p w14:paraId="4C7AF62D" w14:textId="46A7FC3A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  <w:t xml:space="preserve">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/>
                          <w:b/>
                        </w:rPr>
                        <w:t>datefrom.before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/>
                          <w:b/>
                        </w:rPr>
                        <w:t>(</w:t>
                      </w:r>
                      <w:proofErr w:type="spellStart"/>
                      <w:r w:rsidRPr="00FB400D">
                        <w:rPr>
                          <w:rFonts w:ascii="Courier New" w:hAnsi="Courier New" w:cs="Courier New"/>
                          <w:lang w:val="en-GB"/>
                        </w:rPr>
                        <w:t>format.parse</w:t>
                      </w:r>
                      <w:proofErr w:type="spellEnd"/>
                      <w:r>
                        <w:rPr>
                          <w:rFonts w:ascii="Courier New" w:hAnsi="Courier New"/>
                          <w:b/>
                        </w:rPr>
                        <w:t>("25.11.2013")) {</w:t>
                      </w:r>
                    </w:p>
                    <w:p w14:paraId="0238D8F0" w14:textId="0296B374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</w:r>
                      <w:r>
                        <w:rPr>
                          <w:rFonts w:ascii="Courier New" w:hAnsi="Courier New"/>
                          <w:b/>
                        </w:rPr>
                        <w:tab/>
                        <w:t>...</w:t>
                      </w:r>
                    </w:p>
                    <w:p w14:paraId="35840634" w14:textId="74F55132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  <w:t>}</w:t>
                      </w:r>
                    </w:p>
                    <w:p w14:paraId="23A65F61" w14:textId="357B95D4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>
                        <w:rPr>
                          <w:rFonts w:ascii="Courier New" w:hAnsi="Courier New"/>
                          <w:b/>
                        </w:rPr>
                        <w:tab/>
                      </w:r>
                    </w:p>
                    <w:p w14:paraId="0329AF1D" w14:textId="77777777" w:rsidR="00FB400D" w:rsidRDefault="00FB400D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</w:p>
                    <w:p w14:paraId="07FC72ED" w14:textId="7AD1AA69" w:rsidR="00DE0A11" w:rsidRPr="00906215" w:rsidRDefault="00DE0A11" w:rsidP="00906215">
                      <w:pPr>
                        <w:jc w:val="left"/>
                        <w:rPr>
                          <w:rFonts w:ascii="Courier New" w:hAnsi="Courier New"/>
                          <w:b/>
                        </w:rPr>
                      </w:pPr>
                      <w:r w:rsidRPr="00906215">
                        <w:rPr>
                          <w:rFonts w:ascii="Courier New" w:hAnsi="Courier New"/>
                          <w:b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C63F2" w14:paraId="43796794" w14:textId="77777777" w:rsidTr="00102B77">
        <w:trPr>
          <w:trHeight w:hRule="exact" w:val="227"/>
        </w:trPr>
        <w:tc>
          <w:tcPr>
            <w:tcW w:w="236" w:type="dxa"/>
          </w:tcPr>
          <w:p w14:paraId="49DF2F4E" w14:textId="77777777" w:rsidR="00AC63F2" w:rsidRDefault="00AC63F2" w:rsidP="00102B77"/>
        </w:tc>
        <w:tc>
          <w:tcPr>
            <w:tcW w:w="236" w:type="dxa"/>
          </w:tcPr>
          <w:p w14:paraId="1226B049" w14:textId="77777777" w:rsidR="00AC63F2" w:rsidRDefault="00AC63F2" w:rsidP="00102B77"/>
        </w:tc>
        <w:tc>
          <w:tcPr>
            <w:tcW w:w="236" w:type="dxa"/>
          </w:tcPr>
          <w:p w14:paraId="7145980A" w14:textId="77777777" w:rsidR="00AC63F2" w:rsidRDefault="00AC63F2" w:rsidP="00102B77"/>
        </w:tc>
        <w:tc>
          <w:tcPr>
            <w:tcW w:w="236" w:type="dxa"/>
          </w:tcPr>
          <w:p w14:paraId="15E6A854" w14:textId="77777777" w:rsidR="00AC63F2" w:rsidRDefault="00AC63F2" w:rsidP="00102B77"/>
        </w:tc>
        <w:tc>
          <w:tcPr>
            <w:tcW w:w="236" w:type="dxa"/>
          </w:tcPr>
          <w:p w14:paraId="4CD4592F" w14:textId="77777777" w:rsidR="00AC63F2" w:rsidRDefault="00AC63F2" w:rsidP="00102B77"/>
        </w:tc>
        <w:tc>
          <w:tcPr>
            <w:tcW w:w="236" w:type="dxa"/>
          </w:tcPr>
          <w:p w14:paraId="096E4289" w14:textId="77777777" w:rsidR="00AC63F2" w:rsidRDefault="00AC63F2" w:rsidP="00102B77"/>
        </w:tc>
        <w:tc>
          <w:tcPr>
            <w:tcW w:w="236" w:type="dxa"/>
          </w:tcPr>
          <w:p w14:paraId="65FB28CE" w14:textId="77777777" w:rsidR="00AC63F2" w:rsidRDefault="00AC63F2" w:rsidP="00102B77"/>
        </w:tc>
        <w:tc>
          <w:tcPr>
            <w:tcW w:w="236" w:type="dxa"/>
          </w:tcPr>
          <w:p w14:paraId="6F595906" w14:textId="77777777" w:rsidR="00AC63F2" w:rsidRDefault="00AC63F2" w:rsidP="00102B77"/>
        </w:tc>
        <w:tc>
          <w:tcPr>
            <w:tcW w:w="236" w:type="dxa"/>
          </w:tcPr>
          <w:p w14:paraId="51B9347D" w14:textId="77777777" w:rsidR="00AC63F2" w:rsidRDefault="00AC63F2" w:rsidP="00102B77"/>
        </w:tc>
        <w:tc>
          <w:tcPr>
            <w:tcW w:w="236" w:type="dxa"/>
          </w:tcPr>
          <w:p w14:paraId="491F7C3F" w14:textId="77777777" w:rsidR="00AC63F2" w:rsidRDefault="00AC63F2" w:rsidP="00102B77"/>
        </w:tc>
        <w:tc>
          <w:tcPr>
            <w:tcW w:w="236" w:type="dxa"/>
          </w:tcPr>
          <w:p w14:paraId="57EE58BF" w14:textId="77777777" w:rsidR="00AC63F2" w:rsidRDefault="00AC63F2" w:rsidP="00102B77"/>
        </w:tc>
        <w:tc>
          <w:tcPr>
            <w:tcW w:w="236" w:type="dxa"/>
          </w:tcPr>
          <w:p w14:paraId="6DCF8BBF" w14:textId="77777777" w:rsidR="00AC63F2" w:rsidRDefault="00AC63F2" w:rsidP="00102B77"/>
        </w:tc>
        <w:tc>
          <w:tcPr>
            <w:tcW w:w="236" w:type="dxa"/>
          </w:tcPr>
          <w:p w14:paraId="4E3121F6" w14:textId="77777777" w:rsidR="00AC63F2" w:rsidRDefault="00AC63F2" w:rsidP="00102B77"/>
        </w:tc>
        <w:tc>
          <w:tcPr>
            <w:tcW w:w="236" w:type="dxa"/>
          </w:tcPr>
          <w:p w14:paraId="4DF0B2B5" w14:textId="77777777" w:rsidR="00AC63F2" w:rsidRDefault="00AC63F2" w:rsidP="00102B77"/>
        </w:tc>
        <w:tc>
          <w:tcPr>
            <w:tcW w:w="236" w:type="dxa"/>
          </w:tcPr>
          <w:p w14:paraId="2604A984" w14:textId="77777777" w:rsidR="00AC63F2" w:rsidRDefault="00AC63F2" w:rsidP="00102B77"/>
        </w:tc>
        <w:tc>
          <w:tcPr>
            <w:tcW w:w="236" w:type="dxa"/>
          </w:tcPr>
          <w:p w14:paraId="1BE7E5AD" w14:textId="77777777" w:rsidR="00AC63F2" w:rsidRDefault="00AC63F2" w:rsidP="00102B77"/>
        </w:tc>
        <w:tc>
          <w:tcPr>
            <w:tcW w:w="236" w:type="dxa"/>
          </w:tcPr>
          <w:p w14:paraId="2A62E495" w14:textId="77777777" w:rsidR="00AC63F2" w:rsidRDefault="00AC63F2" w:rsidP="00102B77"/>
        </w:tc>
        <w:tc>
          <w:tcPr>
            <w:tcW w:w="236" w:type="dxa"/>
          </w:tcPr>
          <w:p w14:paraId="2EE7ED97" w14:textId="77777777" w:rsidR="00AC63F2" w:rsidRDefault="00AC63F2" w:rsidP="00102B77"/>
        </w:tc>
        <w:tc>
          <w:tcPr>
            <w:tcW w:w="236" w:type="dxa"/>
          </w:tcPr>
          <w:p w14:paraId="12927BF2" w14:textId="77777777" w:rsidR="00AC63F2" w:rsidRDefault="00AC63F2" w:rsidP="00102B77"/>
        </w:tc>
        <w:tc>
          <w:tcPr>
            <w:tcW w:w="236" w:type="dxa"/>
          </w:tcPr>
          <w:p w14:paraId="18A9AE56" w14:textId="77777777" w:rsidR="00AC63F2" w:rsidRDefault="00AC63F2" w:rsidP="00102B77"/>
        </w:tc>
        <w:tc>
          <w:tcPr>
            <w:tcW w:w="236" w:type="dxa"/>
          </w:tcPr>
          <w:p w14:paraId="4091CE4B" w14:textId="77777777" w:rsidR="00AC63F2" w:rsidRDefault="00AC63F2" w:rsidP="00102B77"/>
        </w:tc>
        <w:tc>
          <w:tcPr>
            <w:tcW w:w="236" w:type="dxa"/>
          </w:tcPr>
          <w:p w14:paraId="34A3DDCD" w14:textId="77777777" w:rsidR="00AC63F2" w:rsidRDefault="00AC63F2" w:rsidP="00102B77"/>
        </w:tc>
        <w:tc>
          <w:tcPr>
            <w:tcW w:w="236" w:type="dxa"/>
          </w:tcPr>
          <w:p w14:paraId="0D80D10D" w14:textId="77777777" w:rsidR="00AC63F2" w:rsidRDefault="00AC63F2" w:rsidP="00102B77"/>
        </w:tc>
        <w:tc>
          <w:tcPr>
            <w:tcW w:w="236" w:type="dxa"/>
          </w:tcPr>
          <w:p w14:paraId="21E08F74" w14:textId="77777777" w:rsidR="00AC63F2" w:rsidRDefault="00AC63F2" w:rsidP="00102B77"/>
        </w:tc>
        <w:tc>
          <w:tcPr>
            <w:tcW w:w="236" w:type="dxa"/>
          </w:tcPr>
          <w:p w14:paraId="3EEC23AA" w14:textId="77777777" w:rsidR="00AC63F2" w:rsidRDefault="00AC63F2" w:rsidP="00102B77"/>
        </w:tc>
        <w:tc>
          <w:tcPr>
            <w:tcW w:w="236" w:type="dxa"/>
          </w:tcPr>
          <w:p w14:paraId="04211863" w14:textId="77777777" w:rsidR="00AC63F2" w:rsidRDefault="00AC63F2" w:rsidP="00102B77"/>
        </w:tc>
        <w:tc>
          <w:tcPr>
            <w:tcW w:w="236" w:type="dxa"/>
          </w:tcPr>
          <w:p w14:paraId="04B14976" w14:textId="77777777" w:rsidR="00AC63F2" w:rsidRDefault="00AC63F2" w:rsidP="00102B77"/>
        </w:tc>
        <w:tc>
          <w:tcPr>
            <w:tcW w:w="236" w:type="dxa"/>
          </w:tcPr>
          <w:p w14:paraId="205BEFE3" w14:textId="77777777" w:rsidR="00AC63F2" w:rsidRDefault="00AC63F2" w:rsidP="00102B77"/>
        </w:tc>
        <w:tc>
          <w:tcPr>
            <w:tcW w:w="236" w:type="dxa"/>
          </w:tcPr>
          <w:p w14:paraId="020E9DE7" w14:textId="77777777" w:rsidR="00AC63F2" w:rsidRDefault="00AC63F2" w:rsidP="00102B77"/>
        </w:tc>
        <w:tc>
          <w:tcPr>
            <w:tcW w:w="236" w:type="dxa"/>
          </w:tcPr>
          <w:p w14:paraId="05CC5082" w14:textId="77777777" w:rsidR="00AC63F2" w:rsidRDefault="00AC63F2" w:rsidP="00102B77"/>
        </w:tc>
        <w:tc>
          <w:tcPr>
            <w:tcW w:w="236" w:type="dxa"/>
          </w:tcPr>
          <w:p w14:paraId="0A393771" w14:textId="77777777" w:rsidR="00AC63F2" w:rsidRDefault="00AC63F2" w:rsidP="00102B77"/>
        </w:tc>
        <w:tc>
          <w:tcPr>
            <w:tcW w:w="236" w:type="dxa"/>
          </w:tcPr>
          <w:p w14:paraId="5010949A" w14:textId="77777777" w:rsidR="00AC63F2" w:rsidRDefault="00AC63F2" w:rsidP="00102B77"/>
        </w:tc>
        <w:tc>
          <w:tcPr>
            <w:tcW w:w="236" w:type="dxa"/>
          </w:tcPr>
          <w:p w14:paraId="2721A91F" w14:textId="77777777" w:rsidR="00AC63F2" w:rsidRDefault="00AC63F2" w:rsidP="00102B77"/>
        </w:tc>
        <w:tc>
          <w:tcPr>
            <w:tcW w:w="236" w:type="dxa"/>
          </w:tcPr>
          <w:p w14:paraId="5161E0A7" w14:textId="77777777" w:rsidR="00AC63F2" w:rsidRDefault="00AC63F2" w:rsidP="00102B77"/>
        </w:tc>
        <w:tc>
          <w:tcPr>
            <w:tcW w:w="236" w:type="dxa"/>
          </w:tcPr>
          <w:p w14:paraId="32F45111" w14:textId="77777777" w:rsidR="00AC63F2" w:rsidRDefault="00AC63F2" w:rsidP="00102B77"/>
        </w:tc>
        <w:tc>
          <w:tcPr>
            <w:tcW w:w="236" w:type="dxa"/>
          </w:tcPr>
          <w:p w14:paraId="61D6D051" w14:textId="77777777" w:rsidR="00AC63F2" w:rsidRDefault="00AC63F2" w:rsidP="00102B77"/>
        </w:tc>
        <w:tc>
          <w:tcPr>
            <w:tcW w:w="236" w:type="dxa"/>
          </w:tcPr>
          <w:p w14:paraId="090296C9" w14:textId="77777777" w:rsidR="00AC63F2" w:rsidRDefault="00AC63F2" w:rsidP="00102B77"/>
        </w:tc>
        <w:tc>
          <w:tcPr>
            <w:tcW w:w="236" w:type="dxa"/>
          </w:tcPr>
          <w:p w14:paraId="435F4AF3" w14:textId="77777777" w:rsidR="00AC63F2" w:rsidRDefault="00AC63F2" w:rsidP="00102B77"/>
        </w:tc>
        <w:tc>
          <w:tcPr>
            <w:tcW w:w="236" w:type="dxa"/>
          </w:tcPr>
          <w:p w14:paraId="39CB3361" w14:textId="77777777" w:rsidR="00AC63F2" w:rsidRDefault="00AC63F2" w:rsidP="00102B77"/>
        </w:tc>
        <w:tc>
          <w:tcPr>
            <w:tcW w:w="236" w:type="dxa"/>
          </w:tcPr>
          <w:p w14:paraId="437EE7AE" w14:textId="77777777" w:rsidR="00AC63F2" w:rsidRDefault="00AC63F2" w:rsidP="00102B77"/>
        </w:tc>
        <w:tc>
          <w:tcPr>
            <w:tcW w:w="236" w:type="dxa"/>
          </w:tcPr>
          <w:p w14:paraId="768AD713" w14:textId="77777777" w:rsidR="00AC63F2" w:rsidRDefault="00AC63F2" w:rsidP="00102B77"/>
        </w:tc>
        <w:tc>
          <w:tcPr>
            <w:tcW w:w="236" w:type="dxa"/>
          </w:tcPr>
          <w:p w14:paraId="4769DE13" w14:textId="77777777" w:rsidR="00AC63F2" w:rsidRDefault="00AC63F2" w:rsidP="00102B77"/>
        </w:tc>
      </w:tr>
      <w:tr w:rsidR="00AC63F2" w14:paraId="7651BFB8" w14:textId="77777777" w:rsidTr="00102B77">
        <w:trPr>
          <w:trHeight w:hRule="exact" w:val="227"/>
        </w:trPr>
        <w:tc>
          <w:tcPr>
            <w:tcW w:w="236" w:type="dxa"/>
          </w:tcPr>
          <w:p w14:paraId="23876917" w14:textId="77777777" w:rsidR="00AC63F2" w:rsidRDefault="00AC63F2" w:rsidP="00102B77"/>
        </w:tc>
        <w:tc>
          <w:tcPr>
            <w:tcW w:w="236" w:type="dxa"/>
          </w:tcPr>
          <w:p w14:paraId="1CD76668" w14:textId="77777777" w:rsidR="00AC63F2" w:rsidRDefault="00AC63F2" w:rsidP="00102B77"/>
        </w:tc>
        <w:tc>
          <w:tcPr>
            <w:tcW w:w="236" w:type="dxa"/>
          </w:tcPr>
          <w:p w14:paraId="0E806F76" w14:textId="77777777" w:rsidR="00AC63F2" w:rsidRDefault="00AC63F2" w:rsidP="00102B77"/>
        </w:tc>
        <w:tc>
          <w:tcPr>
            <w:tcW w:w="236" w:type="dxa"/>
          </w:tcPr>
          <w:p w14:paraId="7040C6E0" w14:textId="77777777" w:rsidR="00AC63F2" w:rsidRDefault="00AC63F2" w:rsidP="00102B77"/>
        </w:tc>
        <w:tc>
          <w:tcPr>
            <w:tcW w:w="236" w:type="dxa"/>
          </w:tcPr>
          <w:p w14:paraId="001A6462" w14:textId="77777777" w:rsidR="00AC63F2" w:rsidRDefault="00AC63F2" w:rsidP="00102B77"/>
        </w:tc>
        <w:tc>
          <w:tcPr>
            <w:tcW w:w="236" w:type="dxa"/>
          </w:tcPr>
          <w:p w14:paraId="0F89B163" w14:textId="77777777" w:rsidR="00AC63F2" w:rsidRDefault="00AC63F2" w:rsidP="00102B77"/>
        </w:tc>
        <w:tc>
          <w:tcPr>
            <w:tcW w:w="236" w:type="dxa"/>
          </w:tcPr>
          <w:p w14:paraId="3066D5C5" w14:textId="77777777" w:rsidR="00AC63F2" w:rsidRDefault="00AC63F2" w:rsidP="00102B77"/>
        </w:tc>
        <w:tc>
          <w:tcPr>
            <w:tcW w:w="236" w:type="dxa"/>
          </w:tcPr>
          <w:p w14:paraId="7423AE40" w14:textId="77777777" w:rsidR="00AC63F2" w:rsidRDefault="00AC63F2" w:rsidP="00102B77"/>
        </w:tc>
        <w:tc>
          <w:tcPr>
            <w:tcW w:w="236" w:type="dxa"/>
          </w:tcPr>
          <w:p w14:paraId="17E0CECE" w14:textId="77777777" w:rsidR="00AC63F2" w:rsidRDefault="00AC63F2" w:rsidP="00102B77"/>
        </w:tc>
        <w:tc>
          <w:tcPr>
            <w:tcW w:w="236" w:type="dxa"/>
          </w:tcPr>
          <w:p w14:paraId="266A6A90" w14:textId="77777777" w:rsidR="00AC63F2" w:rsidRDefault="00AC63F2" w:rsidP="00102B77"/>
        </w:tc>
        <w:tc>
          <w:tcPr>
            <w:tcW w:w="236" w:type="dxa"/>
          </w:tcPr>
          <w:p w14:paraId="5B86D2DA" w14:textId="77777777" w:rsidR="00AC63F2" w:rsidRDefault="00AC63F2" w:rsidP="00102B77"/>
        </w:tc>
        <w:tc>
          <w:tcPr>
            <w:tcW w:w="236" w:type="dxa"/>
          </w:tcPr>
          <w:p w14:paraId="5E53EC68" w14:textId="77777777" w:rsidR="00AC63F2" w:rsidRDefault="00AC63F2" w:rsidP="00102B77"/>
        </w:tc>
        <w:tc>
          <w:tcPr>
            <w:tcW w:w="236" w:type="dxa"/>
          </w:tcPr>
          <w:p w14:paraId="54A12B3F" w14:textId="77777777" w:rsidR="00AC63F2" w:rsidRDefault="00AC63F2" w:rsidP="00102B77"/>
        </w:tc>
        <w:tc>
          <w:tcPr>
            <w:tcW w:w="236" w:type="dxa"/>
          </w:tcPr>
          <w:p w14:paraId="4604E515" w14:textId="77777777" w:rsidR="00AC63F2" w:rsidRDefault="00AC63F2" w:rsidP="00102B77"/>
        </w:tc>
        <w:tc>
          <w:tcPr>
            <w:tcW w:w="236" w:type="dxa"/>
          </w:tcPr>
          <w:p w14:paraId="44D51E43" w14:textId="77777777" w:rsidR="00AC63F2" w:rsidRDefault="00AC63F2" w:rsidP="00102B77"/>
        </w:tc>
        <w:tc>
          <w:tcPr>
            <w:tcW w:w="236" w:type="dxa"/>
          </w:tcPr>
          <w:p w14:paraId="3EF6BCB1" w14:textId="77777777" w:rsidR="00AC63F2" w:rsidRDefault="00AC63F2" w:rsidP="00102B77"/>
        </w:tc>
        <w:tc>
          <w:tcPr>
            <w:tcW w:w="236" w:type="dxa"/>
          </w:tcPr>
          <w:p w14:paraId="1AB1AFAA" w14:textId="77777777" w:rsidR="00AC63F2" w:rsidRDefault="00AC63F2" w:rsidP="00102B77"/>
        </w:tc>
        <w:tc>
          <w:tcPr>
            <w:tcW w:w="236" w:type="dxa"/>
          </w:tcPr>
          <w:p w14:paraId="2DACCCAC" w14:textId="77777777" w:rsidR="00AC63F2" w:rsidRDefault="00AC63F2" w:rsidP="00102B77"/>
        </w:tc>
        <w:tc>
          <w:tcPr>
            <w:tcW w:w="236" w:type="dxa"/>
          </w:tcPr>
          <w:p w14:paraId="5934BA00" w14:textId="77777777" w:rsidR="00AC63F2" w:rsidRDefault="00AC63F2" w:rsidP="00102B77"/>
        </w:tc>
        <w:tc>
          <w:tcPr>
            <w:tcW w:w="236" w:type="dxa"/>
          </w:tcPr>
          <w:p w14:paraId="56D071D5" w14:textId="77777777" w:rsidR="00AC63F2" w:rsidRDefault="00AC63F2" w:rsidP="00102B77"/>
        </w:tc>
        <w:tc>
          <w:tcPr>
            <w:tcW w:w="236" w:type="dxa"/>
          </w:tcPr>
          <w:p w14:paraId="15ABDE6F" w14:textId="77777777" w:rsidR="00AC63F2" w:rsidRDefault="00AC63F2" w:rsidP="00102B77"/>
        </w:tc>
        <w:tc>
          <w:tcPr>
            <w:tcW w:w="236" w:type="dxa"/>
          </w:tcPr>
          <w:p w14:paraId="7D810AEF" w14:textId="77777777" w:rsidR="00AC63F2" w:rsidRDefault="00AC63F2" w:rsidP="00102B77"/>
        </w:tc>
        <w:tc>
          <w:tcPr>
            <w:tcW w:w="236" w:type="dxa"/>
          </w:tcPr>
          <w:p w14:paraId="5A8D5F05" w14:textId="77777777" w:rsidR="00AC63F2" w:rsidRDefault="00AC63F2" w:rsidP="00102B77"/>
        </w:tc>
        <w:tc>
          <w:tcPr>
            <w:tcW w:w="236" w:type="dxa"/>
          </w:tcPr>
          <w:p w14:paraId="7C8327BE" w14:textId="77777777" w:rsidR="00AC63F2" w:rsidRDefault="00AC63F2" w:rsidP="00102B77"/>
        </w:tc>
        <w:tc>
          <w:tcPr>
            <w:tcW w:w="236" w:type="dxa"/>
          </w:tcPr>
          <w:p w14:paraId="4E989790" w14:textId="77777777" w:rsidR="00AC63F2" w:rsidRDefault="00AC63F2" w:rsidP="00102B77"/>
        </w:tc>
        <w:tc>
          <w:tcPr>
            <w:tcW w:w="236" w:type="dxa"/>
          </w:tcPr>
          <w:p w14:paraId="4EFB4CBF" w14:textId="77777777" w:rsidR="00AC63F2" w:rsidRDefault="00AC63F2" w:rsidP="00102B77"/>
        </w:tc>
        <w:tc>
          <w:tcPr>
            <w:tcW w:w="236" w:type="dxa"/>
          </w:tcPr>
          <w:p w14:paraId="19BC28A3" w14:textId="77777777" w:rsidR="00AC63F2" w:rsidRDefault="00AC63F2" w:rsidP="00102B77"/>
        </w:tc>
        <w:tc>
          <w:tcPr>
            <w:tcW w:w="236" w:type="dxa"/>
          </w:tcPr>
          <w:p w14:paraId="626FA23F" w14:textId="77777777" w:rsidR="00AC63F2" w:rsidRDefault="00AC63F2" w:rsidP="00102B77"/>
        </w:tc>
        <w:tc>
          <w:tcPr>
            <w:tcW w:w="236" w:type="dxa"/>
          </w:tcPr>
          <w:p w14:paraId="6FB02B18" w14:textId="77777777" w:rsidR="00AC63F2" w:rsidRDefault="00AC63F2" w:rsidP="00102B77"/>
        </w:tc>
        <w:tc>
          <w:tcPr>
            <w:tcW w:w="236" w:type="dxa"/>
          </w:tcPr>
          <w:p w14:paraId="54721A40" w14:textId="77777777" w:rsidR="00AC63F2" w:rsidRDefault="00AC63F2" w:rsidP="00102B77"/>
        </w:tc>
        <w:tc>
          <w:tcPr>
            <w:tcW w:w="236" w:type="dxa"/>
          </w:tcPr>
          <w:p w14:paraId="3865DDB2" w14:textId="77777777" w:rsidR="00AC63F2" w:rsidRDefault="00AC63F2" w:rsidP="00102B77"/>
        </w:tc>
        <w:tc>
          <w:tcPr>
            <w:tcW w:w="236" w:type="dxa"/>
          </w:tcPr>
          <w:p w14:paraId="36F6C457" w14:textId="77777777" w:rsidR="00AC63F2" w:rsidRDefault="00AC63F2" w:rsidP="00102B77"/>
        </w:tc>
        <w:tc>
          <w:tcPr>
            <w:tcW w:w="236" w:type="dxa"/>
          </w:tcPr>
          <w:p w14:paraId="33D70CCE" w14:textId="77777777" w:rsidR="00AC63F2" w:rsidRDefault="00AC63F2" w:rsidP="00102B77"/>
        </w:tc>
        <w:tc>
          <w:tcPr>
            <w:tcW w:w="236" w:type="dxa"/>
          </w:tcPr>
          <w:p w14:paraId="5C131473" w14:textId="77777777" w:rsidR="00AC63F2" w:rsidRDefault="00AC63F2" w:rsidP="00102B77"/>
        </w:tc>
        <w:tc>
          <w:tcPr>
            <w:tcW w:w="236" w:type="dxa"/>
          </w:tcPr>
          <w:p w14:paraId="630462E8" w14:textId="77777777" w:rsidR="00AC63F2" w:rsidRDefault="00AC63F2" w:rsidP="00102B77"/>
        </w:tc>
        <w:tc>
          <w:tcPr>
            <w:tcW w:w="236" w:type="dxa"/>
          </w:tcPr>
          <w:p w14:paraId="3A534409" w14:textId="77777777" w:rsidR="00AC63F2" w:rsidRDefault="00AC63F2" w:rsidP="00102B77"/>
        </w:tc>
        <w:tc>
          <w:tcPr>
            <w:tcW w:w="236" w:type="dxa"/>
          </w:tcPr>
          <w:p w14:paraId="2765DA5F" w14:textId="77777777" w:rsidR="00AC63F2" w:rsidRDefault="00AC63F2" w:rsidP="00102B77"/>
        </w:tc>
        <w:tc>
          <w:tcPr>
            <w:tcW w:w="236" w:type="dxa"/>
          </w:tcPr>
          <w:p w14:paraId="097744D5" w14:textId="77777777" w:rsidR="00AC63F2" w:rsidRDefault="00AC63F2" w:rsidP="00102B77"/>
        </w:tc>
        <w:tc>
          <w:tcPr>
            <w:tcW w:w="236" w:type="dxa"/>
          </w:tcPr>
          <w:p w14:paraId="3F985C72" w14:textId="77777777" w:rsidR="00AC63F2" w:rsidRDefault="00AC63F2" w:rsidP="00102B77"/>
        </w:tc>
        <w:tc>
          <w:tcPr>
            <w:tcW w:w="236" w:type="dxa"/>
          </w:tcPr>
          <w:p w14:paraId="531F5CAD" w14:textId="77777777" w:rsidR="00AC63F2" w:rsidRDefault="00AC63F2" w:rsidP="00102B77"/>
        </w:tc>
        <w:tc>
          <w:tcPr>
            <w:tcW w:w="236" w:type="dxa"/>
          </w:tcPr>
          <w:p w14:paraId="75333BD3" w14:textId="77777777" w:rsidR="00AC63F2" w:rsidRDefault="00AC63F2" w:rsidP="00102B77"/>
        </w:tc>
        <w:tc>
          <w:tcPr>
            <w:tcW w:w="236" w:type="dxa"/>
          </w:tcPr>
          <w:p w14:paraId="498B0BD5" w14:textId="77777777" w:rsidR="00AC63F2" w:rsidRDefault="00AC63F2" w:rsidP="00102B77"/>
        </w:tc>
      </w:tr>
      <w:tr w:rsidR="00AC63F2" w14:paraId="62C338DA" w14:textId="77777777" w:rsidTr="00102B77">
        <w:trPr>
          <w:trHeight w:hRule="exact" w:val="227"/>
        </w:trPr>
        <w:tc>
          <w:tcPr>
            <w:tcW w:w="236" w:type="dxa"/>
          </w:tcPr>
          <w:p w14:paraId="3934F1C7" w14:textId="77777777" w:rsidR="00AC63F2" w:rsidRDefault="00AC63F2" w:rsidP="00102B77"/>
        </w:tc>
        <w:tc>
          <w:tcPr>
            <w:tcW w:w="236" w:type="dxa"/>
          </w:tcPr>
          <w:p w14:paraId="3F2C238E" w14:textId="77777777" w:rsidR="00AC63F2" w:rsidRDefault="00AC63F2" w:rsidP="00102B77"/>
        </w:tc>
        <w:tc>
          <w:tcPr>
            <w:tcW w:w="236" w:type="dxa"/>
          </w:tcPr>
          <w:p w14:paraId="1B5CC446" w14:textId="77777777" w:rsidR="00AC63F2" w:rsidRDefault="00AC63F2" w:rsidP="00102B77"/>
        </w:tc>
        <w:tc>
          <w:tcPr>
            <w:tcW w:w="236" w:type="dxa"/>
          </w:tcPr>
          <w:p w14:paraId="50E2620F" w14:textId="77777777" w:rsidR="00AC63F2" w:rsidRDefault="00AC63F2" w:rsidP="00102B77"/>
        </w:tc>
        <w:tc>
          <w:tcPr>
            <w:tcW w:w="236" w:type="dxa"/>
          </w:tcPr>
          <w:p w14:paraId="17D8AEDF" w14:textId="77777777" w:rsidR="00AC63F2" w:rsidRDefault="00AC63F2" w:rsidP="00102B77"/>
        </w:tc>
        <w:tc>
          <w:tcPr>
            <w:tcW w:w="236" w:type="dxa"/>
          </w:tcPr>
          <w:p w14:paraId="6EB9572F" w14:textId="77777777" w:rsidR="00AC63F2" w:rsidRDefault="00AC63F2" w:rsidP="00102B77"/>
        </w:tc>
        <w:tc>
          <w:tcPr>
            <w:tcW w:w="236" w:type="dxa"/>
          </w:tcPr>
          <w:p w14:paraId="57528C6D" w14:textId="77777777" w:rsidR="00AC63F2" w:rsidRDefault="00AC63F2" w:rsidP="00102B77"/>
        </w:tc>
        <w:tc>
          <w:tcPr>
            <w:tcW w:w="236" w:type="dxa"/>
          </w:tcPr>
          <w:p w14:paraId="14E2103C" w14:textId="77777777" w:rsidR="00AC63F2" w:rsidRDefault="00AC63F2" w:rsidP="00102B77"/>
        </w:tc>
        <w:tc>
          <w:tcPr>
            <w:tcW w:w="236" w:type="dxa"/>
          </w:tcPr>
          <w:p w14:paraId="3F959115" w14:textId="77777777" w:rsidR="00AC63F2" w:rsidRDefault="00AC63F2" w:rsidP="00102B77"/>
        </w:tc>
        <w:tc>
          <w:tcPr>
            <w:tcW w:w="236" w:type="dxa"/>
          </w:tcPr>
          <w:p w14:paraId="67EBB0D0" w14:textId="77777777" w:rsidR="00AC63F2" w:rsidRDefault="00AC63F2" w:rsidP="00102B77"/>
        </w:tc>
        <w:tc>
          <w:tcPr>
            <w:tcW w:w="236" w:type="dxa"/>
          </w:tcPr>
          <w:p w14:paraId="57EB01C3" w14:textId="77777777" w:rsidR="00AC63F2" w:rsidRDefault="00AC63F2" w:rsidP="00102B77"/>
        </w:tc>
        <w:tc>
          <w:tcPr>
            <w:tcW w:w="236" w:type="dxa"/>
          </w:tcPr>
          <w:p w14:paraId="6DAF8CC0" w14:textId="77777777" w:rsidR="00AC63F2" w:rsidRDefault="00AC63F2" w:rsidP="00102B77"/>
        </w:tc>
        <w:tc>
          <w:tcPr>
            <w:tcW w:w="236" w:type="dxa"/>
          </w:tcPr>
          <w:p w14:paraId="02B785B5" w14:textId="77777777" w:rsidR="00AC63F2" w:rsidRDefault="00AC63F2" w:rsidP="00102B77"/>
        </w:tc>
        <w:tc>
          <w:tcPr>
            <w:tcW w:w="236" w:type="dxa"/>
          </w:tcPr>
          <w:p w14:paraId="55913038" w14:textId="77777777" w:rsidR="00AC63F2" w:rsidRDefault="00AC63F2" w:rsidP="00102B77"/>
        </w:tc>
        <w:tc>
          <w:tcPr>
            <w:tcW w:w="236" w:type="dxa"/>
          </w:tcPr>
          <w:p w14:paraId="3DF3A86B" w14:textId="77777777" w:rsidR="00AC63F2" w:rsidRDefault="00AC63F2" w:rsidP="00102B77"/>
        </w:tc>
        <w:tc>
          <w:tcPr>
            <w:tcW w:w="236" w:type="dxa"/>
          </w:tcPr>
          <w:p w14:paraId="4790D3B5" w14:textId="77777777" w:rsidR="00AC63F2" w:rsidRDefault="00AC63F2" w:rsidP="00102B77"/>
        </w:tc>
        <w:tc>
          <w:tcPr>
            <w:tcW w:w="236" w:type="dxa"/>
          </w:tcPr>
          <w:p w14:paraId="1A16A17F" w14:textId="77777777" w:rsidR="00AC63F2" w:rsidRDefault="00AC63F2" w:rsidP="00102B77"/>
        </w:tc>
        <w:tc>
          <w:tcPr>
            <w:tcW w:w="236" w:type="dxa"/>
          </w:tcPr>
          <w:p w14:paraId="713E3756" w14:textId="77777777" w:rsidR="00AC63F2" w:rsidRDefault="00AC63F2" w:rsidP="00102B77"/>
        </w:tc>
        <w:tc>
          <w:tcPr>
            <w:tcW w:w="236" w:type="dxa"/>
          </w:tcPr>
          <w:p w14:paraId="7ADDD2E7" w14:textId="77777777" w:rsidR="00AC63F2" w:rsidRDefault="00AC63F2" w:rsidP="00102B77"/>
        </w:tc>
        <w:tc>
          <w:tcPr>
            <w:tcW w:w="236" w:type="dxa"/>
          </w:tcPr>
          <w:p w14:paraId="2AF0E114" w14:textId="77777777" w:rsidR="00AC63F2" w:rsidRDefault="00AC63F2" w:rsidP="00102B77"/>
        </w:tc>
        <w:tc>
          <w:tcPr>
            <w:tcW w:w="236" w:type="dxa"/>
          </w:tcPr>
          <w:p w14:paraId="75F78B2A" w14:textId="77777777" w:rsidR="00AC63F2" w:rsidRDefault="00AC63F2" w:rsidP="00102B77"/>
        </w:tc>
        <w:tc>
          <w:tcPr>
            <w:tcW w:w="236" w:type="dxa"/>
          </w:tcPr>
          <w:p w14:paraId="34A2AE5D" w14:textId="77777777" w:rsidR="00AC63F2" w:rsidRDefault="00AC63F2" w:rsidP="00102B77"/>
        </w:tc>
        <w:tc>
          <w:tcPr>
            <w:tcW w:w="236" w:type="dxa"/>
          </w:tcPr>
          <w:p w14:paraId="6007F309" w14:textId="77777777" w:rsidR="00AC63F2" w:rsidRDefault="00AC63F2" w:rsidP="00102B77"/>
        </w:tc>
        <w:tc>
          <w:tcPr>
            <w:tcW w:w="236" w:type="dxa"/>
          </w:tcPr>
          <w:p w14:paraId="2C038486" w14:textId="77777777" w:rsidR="00AC63F2" w:rsidRDefault="00AC63F2" w:rsidP="00102B77"/>
        </w:tc>
        <w:tc>
          <w:tcPr>
            <w:tcW w:w="236" w:type="dxa"/>
          </w:tcPr>
          <w:p w14:paraId="1DFFE3DF" w14:textId="77777777" w:rsidR="00AC63F2" w:rsidRDefault="00AC63F2" w:rsidP="00102B77"/>
        </w:tc>
        <w:tc>
          <w:tcPr>
            <w:tcW w:w="236" w:type="dxa"/>
          </w:tcPr>
          <w:p w14:paraId="7CD597A8" w14:textId="77777777" w:rsidR="00AC63F2" w:rsidRDefault="00AC63F2" w:rsidP="00102B77"/>
        </w:tc>
        <w:tc>
          <w:tcPr>
            <w:tcW w:w="236" w:type="dxa"/>
          </w:tcPr>
          <w:p w14:paraId="29280A55" w14:textId="77777777" w:rsidR="00AC63F2" w:rsidRDefault="00AC63F2" w:rsidP="00102B77"/>
        </w:tc>
        <w:tc>
          <w:tcPr>
            <w:tcW w:w="236" w:type="dxa"/>
          </w:tcPr>
          <w:p w14:paraId="002133ED" w14:textId="77777777" w:rsidR="00AC63F2" w:rsidRDefault="00AC63F2" w:rsidP="00102B77"/>
        </w:tc>
        <w:tc>
          <w:tcPr>
            <w:tcW w:w="236" w:type="dxa"/>
          </w:tcPr>
          <w:p w14:paraId="14D1C4CC" w14:textId="77777777" w:rsidR="00AC63F2" w:rsidRDefault="00AC63F2" w:rsidP="00102B77"/>
        </w:tc>
        <w:tc>
          <w:tcPr>
            <w:tcW w:w="236" w:type="dxa"/>
          </w:tcPr>
          <w:p w14:paraId="4E777457" w14:textId="77777777" w:rsidR="00AC63F2" w:rsidRDefault="00AC63F2" w:rsidP="00102B77"/>
        </w:tc>
        <w:tc>
          <w:tcPr>
            <w:tcW w:w="236" w:type="dxa"/>
          </w:tcPr>
          <w:p w14:paraId="57B71895" w14:textId="77777777" w:rsidR="00AC63F2" w:rsidRDefault="00AC63F2" w:rsidP="00102B77"/>
        </w:tc>
        <w:tc>
          <w:tcPr>
            <w:tcW w:w="236" w:type="dxa"/>
          </w:tcPr>
          <w:p w14:paraId="2636FC86" w14:textId="77777777" w:rsidR="00AC63F2" w:rsidRDefault="00AC63F2" w:rsidP="00102B77"/>
        </w:tc>
        <w:tc>
          <w:tcPr>
            <w:tcW w:w="236" w:type="dxa"/>
          </w:tcPr>
          <w:p w14:paraId="268265D7" w14:textId="77777777" w:rsidR="00AC63F2" w:rsidRDefault="00AC63F2" w:rsidP="00102B77"/>
        </w:tc>
        <w:tc>
          <w:tcPr>
            <w:tcW w:w="236" w:type="dxa"/>
          </w:tcPr>
          <w:p w14:paraId="7389B5AE" w14:textId="77777777" w:rsidR="00AC63F2" w:rsidRDefault="00AC63F2" w:rsidP="00102B77"/>
        </w:tc>
        <w:tc>
          <w:tcPr>
            <w:tcW w:w="236" w:type="dxa"/>
          </w:tcPr>
          <w:p w14:paraId="050BC67B" w14:textId="77777777" w:rsidR="00AC63F2" w:rsidRDefault="00AC63F2" w:rsidP="00102B77"/>
        </w:tc>
        <w:tc>
          <w:tcPr>
            <w:tcW w:w="236" w:type="dxa"/>
          </w:tcPr>
          <w:p w14:paraId="2FCA104F" w14:textId="77777777" w:rsidR="00AC63F2" w:rsidRDefault="00AC63F2" w:rsidP="00102B77"/>
        </w:tc>
        <w:tc>
          <w:tcPr>
            <w:tcW w:w="236" w:type="dxa"/>
          </w:tcPr>
          <w:p w14:paraId="75E0864E" w14:textId="77777777" w:rsidR="00AC63F2" w:rsidRDefault="00AC63F2" w:rsidP="00102B77"/>
        </w:tc>
        <w:tc>
          <w:tcPr>
            <w:tcW w:w="236" w:type="dxa"/>
          </w:tcPr>
          <w:p w14:paraId="418D55D9" w14:textId="77777777" w:rsidR="00AC63F2" w:rsidRDefault="00AC63F2" w:rsidP="00102B77"/>
        </w:tc>
        <w:tc>
          <w:tcPr>
            <w:tcW w:w="236" w:type="dxa"/>
          </w:tcPr>
          <w:p w14:paraId="662334E1" w14:textId="77777777" w:rsidR="00AC63F2" w:rsidRDefault="00AC63F2" w:rsidP="00102B77"/>
        </w:tc>
        <w:tc>
          <w:tcPr>
            <w:tcW w:w="236" w:type="dxa"/>
          </w:tcPr>
          <w:p w14:paraId="6FB08DC7" w14:textId="77777777" w:rsidR="00AC63F2" w:rsidRDefault="00AC63F2" w:rsidP="00102B77"/>
        </w:tc>
        <w:tc>
          <w:tcPr>
            <w:tcW w:w="236" w:type="dxa"/>
          </w:tcPr>
          <w:p w14:paraId="633BF6AA" w14:textId="77777777" w:rsidR="00AC63F2" w:rsidRDefault="00AC63F2" w:rsidP="00102B77"/>
        </w:tc>
        <w:tc>
          <w:tcPr>
            <w:tcW w:w="236" w:type="dxa"/>
          </w:tcPr>
          <w:p w14:paraId="0E72BCD7" w14:textId="77777777" w:rsidR="00AC63F2" w:rsidRDefault="00AC63F2" w:rsidP="00102B77"/>
        </w:tc>
      </w:tr>
      <w:tr w:rsidR="00AC63F2" w14:paraId="44FC16C2" w14:textId="77777777" w:rsidTr="00102B77">
        <w:trPr>
          <w:trHeight w:hRule="exact" w:val="227"/>
        </w:trPr>
        <w:tc>
          <w:tcPr>
            <w:tcW w:w="236" w:type="dxa"/>
          </w:tcPr>
          <w:p w14:paraId="7668FE99" w14:textId="77777777" w:rsidR="00AC63F2" w:rsidRDefault="00AC63F2" w:rsidP="00102B77"/>
        </w:tc>
        <w:tc>
          <w:tcPr>
            <w:tcW w:w="236" w:type="dxa"/>
          </w:tcPr>
          <w:p w14:paraId="34FC3A01" w14:textId="77777777" w:rsidR="00AC63F2" w:rsidRDefault="00AC63F2" w:rsidP="00102B77"/>
        </w:tc>
        <w:tc>
          <w:tcPr>
            <w:tcW w:w="236" w:type="dxa"/>
          </w:tcPr>
          <w:p w14:paraId="4B4A0D1B" w14:textId="77777777" w:rsidR="00AC63F2" w:rsidRDefault="00AC63F2" w:rsidP="00102B77"/>
        </w:tc>
        <w:tc>
          <w:tcPr>
            <w:tcW w:w="236" w:type="dxa"/>
          </w:tcPr>
          <w:p w14:paraId="72E5AF5B" w14:textId="77777777" w:rsidR="00AC63F2" w:rsidRDefault="00AC63F2" w:rsidP="00102B77"/>
        </w:tc>
        <w:tc>
          <w:tcPr>
            <w:tcW w:w="236" w:type="dxa"/>
          </w:tcPr>
          <w:p w14:paraId="70851B22" w14:textId="77777777" w:rsidR="00AC63F2" w:rsidRDefault="00AC63F2" w:rsidP="00102B77"/>
        </w:tc>
        <w:tc>
          <w:tcPr>
            <w:tcW w:w="236" w:type="dxa"/>
          </w:tcPr>
          <w:p w14:paraId="3D6EE8E7" w14:textId="77777777" w:rsidR="00AC63F2" w:rsidRDefault="00AC63F2" w:rsidP="00102B77"/>
        </w:tc>
        <w:tc>
          <w:tcPr>
            <w:tcW w:w="236" w:type="dxa"/>
          </w:tcPr>
          <w:p w14:paraId="62E9C201" w14:textId="77777777" w:rsidR="00AC63F2" w:rsidRDefault="00AC63F2" w:rsidP="00102B77"/>
        </w:tc>
        <w:tc>
          <w:tcPr>
            <w:tcW w:w="236" w:type="dxa"/>
          </w:tcPr>
          <w:p w14:paraId="3CC48345" w14:textId="77777777" w:rsidR="00AC63F2" w:rsidRDefault="00AC63F2" w:rsidP="00102B77"/>
        </w:tc>
        <w:tc>
          <w:tcPr>
            <w:tcW w:w="236" w:type="dxa"/>
          </w:tcPr>
          <w:p w14:paraId="59ECBEEA" w14:textId="77777777" w:rsidR="00AC63F2" w:rsidRDefault="00AC63F2" w:rsidP="00102B77"/>
        </w:tc>
        <w:tc>
          <w:tcPr>
            <w:tcW w:w="236" w:type="dxa"/>
          </w:tcPr>
          <w:p w14:paraId="6A64F078" w14:textId="77777777" w:rsidR="00AC63F2" w:rsidRDefault="00AC63F2" w:rsidP="00102B77"/>
        </w:tc>
        <w:tc>
          <w:tcPr>
            <w:tcW w:w="236" w:type="dxa"/>
          </w:tcPr>
          <w:p w14:paraId="3D6A2727" w14:textId="77777777" w:rsidR="00AC63F2" w:rsidRDefault="00AC63F2" w:rsidP="00102B77"/>
        </w:tc>
        <w:tc>
          <w:tcPr>
            <w:tcW w:w="236" w:type="dxa"/>
          </w:tcPr>
          <w:p w14:paraId="2C6CCACD" w14:textId="77777777" w:rsidR="00AC63F2" w:rsidRDefault="00AC63F2" w:rsidP="00102B77"/>
        </w:tc>
        <w:tc>
          <w:tcPr>
            <w:tcW w:w="236" w:type="dxa"/>
          </w:tcPr>
          <w:p w14:paraId="64ACE6D3" w14:textId="77777777" w:rsidR="00AC63F2" w:rsidRDefault="00AC63F2" w:rsidP="00102B77"/>
        </w:tc>
        <w:tc>
          <w:tcPr>
            <w:tcW w:w="236" w:type="dxa"/>
          </w:tcPr>
          <w:p w14:paraId="58200A03" w14:textId="77777777" w:rsidR="00AC63F2" w:rsidRDefault="00AC63F2" w:rsidP="00102B77"/>
        </w:tc>
        <w:tc>
          <w:tcPr>
            <w:tcW w:w="236" w:type="dxa"/>
          </w:tcPr>
          <w:p w14:paraId="602CFB5E" w14:textId="77777777" w:rsidR="00AC63F2" w:rsidRDefault="00AC63F2" w:rsidP="00102B77"/>
        </w:tc>
        <w:tc>
          <w:tcPr>
            <w:tcW w:w="236" w:type="dxa"/>
          </w:tcPr>
          <w:p w14:paraId="38B41CAA" w14:textId="77777777" w:rsidR="00AC63F2" w:rsidRDefault="00AC63F2" w:rsidP="00102B77"/>
        </w:tc>
        <w:tc>
          <w:tcPr>
            <w:tcW w:w="236" w:type="dxa"/>
          </w:tcPr>
          <w:p w14:paraId="70BC8597" w14:textId="77777777" w:rsidR="00AC63F2" w:rsidRDefault="00AC63F2" w:rsidP="00102B77"/>
        </w:tc>
        <w:tc>
          <w:tcPr>
            <w:tcW w:w="236" w:type="dxa"/>
          </w:tcPr>
          <w:p w14:paraId="0B5DD7E9" w14:textId="77777777" w:rsidR="00AC63F2" w:rsidRDefault="00AC63F2" w:rsidP="00102B77"/>
        </w:tc>
        <w:tc>
          <w:tcPr>
            <w:tcW w:w="236" w:type="dxa"/>
          </w:tcPr>
          <w:p w14:paraId="2A30C868" w14:textId="77777777" w:rsidR="00AC63F2" w:rsidRDefault="00AC63F2" w:rsidP="00102B77"/>
        </w:tc>
        <w:tc>
          <w:tcPr>
            <w:tcW w:w="236" w:type="dxa"/>
          </w:tcPr>
          <w:p w14:paraId="2C85118D" w14:textId="77777777" w:rsidR="00AC63F2" w:rsidRDefault="00AC63F2" w:rsidP="00102B77"/>
        </w:tc>
        <w:tc>
          <w:tcPr>
            <w:tcW w:w="236" w:type="dxa"/>
          </w:tcPr>
          <w:p w14:paraId="07FF2AEA" w14:textId="77777777" w:rsidR="00AC63F2" w:rsidRDefault="00AC63F2" w:rsidP="00102B77"/>
        </w:tc>
        <w:tc>
          <w:tcPr>
            <w:tcW w:w="236" w:type="dxa"/>
          </w:tcPr>
          <w:p w14:paraId="631DFA91" w14:textId="77777777" w:rsidR="00AC63F2" w:rsidRDefault="00AC63F2" w:rsidP="00102B77"/>
        </w:tc>
        <w:tc>
          <w:tcPr>
            <w:tcW w:w="236" w:type="dxa"/>
          </w:tcPr>
          <w:p w14:paraId="10228949" w14:textId="77777777" w:rsidR="00AC63F2" w:rsidRDefault="00AC63F2" w:rsidP="00102B77"/>
        </w:tc>
        <w:tc>
          <w:tcPr>
            <w:tcW w:w="236" w:type="dxa"/>
          </w:tcPr>
          <w:p w14:paraId="17F96B9F" w14:textId="77777777" w:rsidR="00AC63F2" w:rsidRDefault="00AC63F2" w:rsidP="00102B77"/>
        </w:tc>
        <w:tc>
          <w:tcPr>
            <w:tcW w:w="236" w:type="dxa"/>
          </w:tcPr>
          <w:p w14:paraId="56A26BC8" w14:textId="77777777" w:rsidR="00AC63F2" w:rsidRDefault="00AC63F2" w:rsidP="00102B77"/>
        </w:tc>
        <w:tc>
          <w:tcPr>
            <w:tcW w:w="236" w:type="dxa"/>
          </w:tcPr>
          <w:p w14:paraId="300DBA43" w14:textId="77777777" w:rsidR="00AC63F2" w:rsidRDefault="00AC63F2" w:rsidP="00102B77"/>
        </w:tc>
        <w:tc>
          <w:tcPr>
            <w:tcW w:w="236" w:type="dxa"/>
          </w:tcPr>
          <w:p w14:paraId="19AF77AE" w14:textId="77777777" w:rsidR="00AC63F2" w:rsidRDefault="00AC63F2" w:rsidP="00102B77"/>
        </w:tc>
        <w:tc>
          <w:tcPr>
            <w:tcW w:w="236" w:type="dxa"/>
          </w:tcPr>
          <w:p w14:paraId="7B8F11CB" w14:textId="77777777" w:rsidR="00AC63F2" w:rsidRDefault="00AC63F2" w:rsidP="00102B77"/>
        </w:tc>
        <w:tc>
          <w:tcPr>
            <w:tcW w:w="236" w:type="dxa"/>
          </w:tcPr>
          <w:p w14:paraId="3AAA92CE" w14:textId="77777777" w:rsidR="00AC63F2" w:rsidRDefault="00AC63F2" w:rsidP="00102B77"/>
        </w:tc>
        <w:tc>
          <w:tcPr>
            <w:tcW w:w="236" w:type="dxa"/>
          </w:tcPr>
          <w:p w14:paraId="3CCEBEA1" w14:textId="77777777" w:rsidR="00AC63F2" w:rsidRDefault="00AC63F2" w:rsidP="00102B77"/>
        </w:tc>
        <w:tc>
          <w:tcPr>
            <w:tcW w:w="236" w:type="dxa"/>
          </w:tcPr>
          <w:p w14:paraId="6273FF80" w14:textId="77777777" w:rsidR="00AC63F2" w:rsidRDefault="00AC63F2" w:rsidP="00102B77"/>
        </w:tc>
        <w:tc>
          <w:tcPr>
            <w:tcW w:w="236" w:type="dxa"/>
          </w:tcPr>
          <w:p w14:paraId="171DC99D" w14:textId="77777777" w:rsidR="00AC63F2" w:rsidRDefault="00AC63F2" w:rsidP="00102B77"/>
        </w:tc>
        <w:tc>
          <w:tcPr>
            <w:tcW w:w="236" w:type="dxa"/>
          </w:tcPr>
          <w:p w14:paraId="6CCC4607" w14:textId="77777777" w:rsidR="00AC63F2" w:rsidRDefault="00AC63F2" w:rsidP="00102B77"/>
        </w:tc>
        <w:tc>
          <w:tcPr>
            <w:tcW w:w="236" w:type="dxa"/>
          </w:tcPr>
          <w:p w14:paraId="73A76B02" w14:textId="77777777" w:rsidR="00AC63F2" w:rsidRDefault="00AC63F2" w:rsidP="00102B77"/>
        </w:tc>
        <w:tc>
          <w:tcPr>
            <w:tcW w:w="236" w:type="dxa"/>
          </w:tcPr>
          <w:p w14:paraId="78C11E4A" w14:textId="77777777" w:rsidR="00AC63F2" w:rsidRDefault="00AC63F2" w:rsidP="00102B77"/>
        </w:tc>
        <w:tc>
          <w:tcPr>
            <w:tcW w:w="236" w:type="dxa"/>
          </w:tcPr>
          <w:p w14:paraId="23B3F2BF" w14:textId="77777777" w:rsidR="00AC63F2" w:rsidRDefault="00AC63F2" w:rsidP="00102B77"/>
        </w:tc>
        <w:tc>
          <w:tcPr>
            <w:tcW w:w="236" w:type="dxa"/>
          </w:tcPr>
          <w:p w14:paraId="49745896" w14:textId="77777777" w:rsidR="00AC63F2" w:rsidRDefault="00AC63F2" w:rsidP="00102B77"/>
        </w:tc>
        <w:tc>
          <w:tcPr>
            <w:tcW w:w="236" w:type="dxa"/>
          </w:tcPr>
          <w:p w14:paraId="0F774C1C" w14:textId="77777777" w:rsidR="00AC63F2" w:rsidRDefault="00AC63F2" w:rsidP="00102B77"/>
        </w:tc>
        <w:tc>
          <w:tcPr>
            <w:tcW w:w="236" w:type="dxa"/>
          </w:tcPr>
          <w:p w14:paraId="6EAF8AF0" w14:textId="77777777" w:rsidR="00AC63F2" w:rsidRDefault="00AC63F2" w:rsidP="00102B77"/>
        </w:tc>
        <w:tc>
          <w:tcPr>
            <w:tcW w:w="236" w:type="dxa"/>
          </w:tcPr>
          <w:p w14:paraId="5F71FEF0" w14:textId="77777777" w:rsidR="00AC63F2" w:rsidRDefault="00AC63F2" w:rsidP="00102B77"/>
        </w:tc>
        <w:tc>
          <w:tcPr>
            <w:tcW w:w="236" w:type="dxa"/>
          </w:tcPr>
          <w:p w14:paraId="334E30CE" w14:textId="77777777" w:rsidR="00AC63F2" w:rsidRDefault="00AC63F2" w:rsidP="00102B77"/>
        </w:tc>
        <w:tc>
          <w:tcPr>
            <w:tcW w:w="236" w:type="dxa"/>
          </w:tcPr>
          <w:p w14:paraId="59B30CBA" w14:textId="77777777" w:rsidR="00AC63F2" w:rsidRDefault="00AC63F2" w:rsidP="00102B77"/>
        </w:tc>
      </w:tr>
      <w:tr w:rsidR="00AC63F2" w14:paraId="09800567" w14:textId="77777777" w:rsidTr="00102B77">
        <w:trPr>
          <w:trHeight w:hRule="exact" w:val="227"/>
        </w:trPr>
        <w:tc>
          <w:tcPr>
            <w:tcW w:w="236" w:type="dxa"/>
          </w:tcPr>
          <w:p w14:paraId="1601EC7E" w14:textId="77777777" w:rsidR="00AC63F2" w:rsidRDefault="00AC63F2" w:rsidP="00102B77"/>
        </w:tc>
        <w:tc>
          <w:tcPr>
            <w:tcW w:w="236" w:type="dxa"/>
          </w:tcPr>
          <w:p w14:paraId="62DA5358" w14:textId="77777777" w:rsidR="00AC63F2" w:rsidRDefault="00AC63F2" w:rsidP="00102B77"/>
        </w:tc>
        <w:tc>
          <w:tcPr>
            <w:tcW w:w="236" w:type="dxa"/>
          </w:tcPr>
          <w:p w14:paraId="6CBC524C" w14:textId="77777777" w:rsidR="00AC63F2" w:rsidRDefault="00AC63F2" w:rsidP="00102B77"/>
        </w:tc>
        <w:tc>
          <w:tcPr>
            <w:tcW w:w="236" w:type="dxa"/>
          </w:tcPr>
          <w:p w14:paraId="0FAE2D11" w14:textId="77777777" w:rsidR="00AC63F2" w:rsidRDefault="00AC63F2" w:rsidP="00102B77"/>
        </w:tc>
        <w:tc>
          <w:tcPr>
            <w:tcW w:w="236" w:type="dxa"/>
          </w:tcPr>
          <w:p w14:paraId="2803979B" w14:textId="77777777" w:rsidR="00AC63F2" w:rsidRDefault="00AC63F2" w:rsidP="00102B77"/>
        </w:tc>
        <w:tc>
          <w:tcPr>
            <w:tcW w:w="236" w:type="dxa"/>
          </w:tcPr>
          <w:p w14:paraId="2CDBD227" w14:textId="77777777" w:rsidR="00AC63F2" w:rsidRDefault="00AC63F2" w:rsidP="00102B77"/>
        </w:tc>
        <w:tc>
          <w:tcPr>
            <w:tcW w:w="236" w:type="dxa"/>
          </w:tcPr>
          <w:p w14:paraId="0819E888" w14:textId="77777777" w:rsidR="00AC63F2" w:rsidRDefault="00AC63F2" w:rsidP="00102B77"/>
        </w:tc>
        <w:tc>
          <w:tcPr>
            <w:tcW w:w="236" w:type="dxa"/>
          </w:tcPr>
          <w:p w14:paraId="64FA4C05" w14:textId="77777777" w:rsidR="00AC63F2" w:rsidRDefault="00AC63F2" w:rsidP="00102B77"/>
        </w:tc>
        <w:tc>
          <w:tcPr>
            <w:tcW w:w="236" w:type="dxa"/>
          </w:tcPr>
          <w:p w14:paraId="714358DE" w14:textId="77777777" w:rsidR="00AC63F2" w:rsidRDefault="00AC63F2" w:rsidP="00102B77"/>
        </w:tc>
        <w:tc>
          <w:tcPr>
            <w:tcW w:w="236" w:type="dxa"/>
          </w:tcPr>
          <w:p w14:paraId="3FB542EC" w14:textId="77777777" w:rsidR="00AC63F2" w:rsidRDefault="00AC63F2" w:rsidP="00102B77"/>
        </w:tc>
        <w:tc>
          <w:tcPr>
            <w:tcW w:w="236" w:type="dxa"/>
          </w:tcPr>
          <w:p w14:paraId="27D51E65" w14:textId="77777777" w:rsidR="00AC63F2" w:rsidRDefault="00AC63F2" w:rsidP="00102B77"/>
        </w:tc>
        <w:tc>
          <w:tcPr>
            <w:tcW w:w="236" w:type="dxa"/>
          </w:tcPr>
          <w:p w14:paraId="35FBC72F" w14:textId="77777777" w:rsidR="00AC63F2" w:rsidRDefault="00AC63F2" w:rsidP="00102B77"/>
        </w:tc>
        <w:tc>
          <w:tcPr>
            <w:tcW w:w="236" w:type="dxa"/>
          </w:tcPr>
          <w:p w14:paraId="17151C49" w14:textId="77777777" w:rsidR="00AC63F2" w:rsidRDefault="00AC63F2" w:rsidP="00102B77"/>
        </w:tc>
        <w:tc>
          <w:tcPr>
            <w:tcW w:w="236" w:type="dxa"/>
          </w:tcPr>
          <w:p w14:paraId="1FEAD791" w14:textId="77777777" w:rsidR="00AC63F2" w:rsidRDefault="00AC63F2" w:rsidP="00102B77"/>
        </w:tc>
        <w:tc>
          <w:tcPr>
            <w:tcW w:w="236" w:type="dxa"/>
          </w:tcPr>
          <w:p w14:paraId="0F5C8E40" w14:textId="77777777" w:rsidR="00AC63F2" w:rsidRDefault="00AC63F2" w:rsidP="00102B77"/>
        </w:tc>
        <w:tc>
          <w:tcPr>
            <w:tcW w:w="236" w:type="dxa"/>
          </w:tcPr>
          <w:p w14:paraId="6CC9E60B" w14:textId="77777777" w:rsidR="00AC63F2" w:rsidRDefault="00AC63F2" w:rsidP="00102B77"/>
        </w:tc>
        <w:tc>
          <w:tcPr>
            <w:tcW w:w="236" w:type="dxa"/>
          </w:tcPr>
          <w:p w14:paraId="188B2810" w14:textId="77777777" w:rsidR="00AC63F2" w:rsidRDefault="00AC63F2" w:rsidP="00102B77"/>
        </w:tc>
        <w:tc>
          <w:tcPr>
            <w:tcW w:w="236" w:type="dxa"/>
          </w:tcPr>
          <w:p w14:paraId="2D8CAF3A" w14:textId="77777777" w:rsidR="00AC63F2" w:rsidRDefault="00AC63F2" w:rsidP="00102B77"/>
        </w:tc>
        <w:tc>
          <w:tcPr>
            <w:tcW w:w="236" w:type="dxa"/>
          </w:tcPr>
          <w:p w14:paraId="092B0D81" w14:textId="77777777" w:rsidR="00AC63F2" w:rsidRDefault="00AC63F2" w:rsidP="00102B77"/>
        </w:tc>
        <w:tc>
          <w:tcPr>
            <w:tcW w:w="236" w:type="dxa"/>
          </w:tcPr>
          <w:p w14:paraId="53B1C1A3" w14:textId="77777777" w:rsidR="00AC63F2" w:rsidRDefault="00AC63F2" w:rsidP="00102B77"/>
        </w:tc>
        <w:tc>
          <w:tcPr>
            <w:tcW w:w="236" w:type="dxa"/>
          </w:tcPr>
          <w:p w14:paraId="655E77C2" w14:textId="77777777" w:rsidR="00AC63F2" w:rsidRDefault="00AC63F2" w:rsidP="00102B77"/>
        </w:tc>
        <w:tc>
          <w:tcPr>
            <w:tcW w:w="236" w:type="dxa"/>
          </w:tcPr>
          <w:p w14:paraId="74253CBE" w14:textId="77777777" w:rsidR="00AC63F2" w:rsidRDefault="00AC63F2" w:rsidP="00102B77"/>
        </w:tc>
        <w:tc>
          <w:tcPr>
            <w:tcW w:w="236" w:type="dxa"/>
          </w:tcPr>
          <w:p w14:paraId="53983B1C" w14:textId="77777777" w:rsidR="00AC63F2" w:rsidRDefault="00AC63F2" w:rsidP="00102B77"/>
        </w:tc>
        <w:tc>
          <w:tcPr>
            <w:tcW w:w="236" w:type="dxa"/>
          </w:tcPr>
          <w:p w14:paraId="12208534" w14:textId="77777777" w:rsidR="00AC63F2" w:rsidRDefault="00AC63F2" w:rsidP="00102B77"/>
        </w:tc>
        <w:tc>
          <w:tcPr>
            <w:tcW w:w="236" w:type="dxa"/>
          </w:tcPr>
          <w:p w14:paraId="04A2E22D" w14:textId="77777777" w:rsidR="00AC63F2" w:rsidRDefault="00AC63F2" w:rsidP="00102B77"/>
        </w:tc>
        <w:tc>
          <w:tcPr>
            <w:tcW w:w="236" w:type="dxa"/>
          </w:tcPr>
          <w:p w14:paraId="77CB9A5B" w14:textId="77777777" w:rsidR="00AC63F2" w:rsidRDefault="00AC63F2" w:rsidP="00102B77"/>
        </w:tc>
        <w:tc>
          <w:tcPr>
            <w:tcW w:w="236" w:type="dxa"/>
          </w:tcPr>
          <w:p w14:paraId="58ED963C" w14:textId="77777777" w:rsidR="00AC63F2" w:rsidRDefault="00AC63F2" w:rsidP="00102B77"/>
        </w:tc>
        <w:tc>
          <w:tcPr>
            <w:tcW w:w="236" w:type="dxa"/>
          </w:tcPr>
          <w:p w14:paraId="2DA95B55" w14:textId="77777777" w:rsidR="00AC63F2" w:rsidRDefault="00AC63F2" w:rsidP="00102B77"/>
        </w:tc>
        <w:tc>
          <w:tcPr>
            <w:tcW w:w="236" w:type="dxa"/>
          </w:tcPr>
          <w:p w14:paraId="5521960F" w14:textId="77777777" w:rsidR="00AC63F2" w:rsidRDefault="00AC63F2" w:rsidP="00102B77"/>
        </w:tc>
        <w:tc>
          <w:tcPr>
            <w:tcW w:w="236" w:type="dxa"/>
          </w:tcPr>
          <w:p w14:paraId="0486908C" w14:textId="77777777" w:rsidR="00AC63F2" w:rsidRDefault="00AC63F2" w:rsidP="00102B77"/>
        </w:tc>
        <w:tc>
          <w:tcPr>
            <w:tcW w:w="236" w:type="dxa"/>
          </w:tcPr>
          <w:p w14:paraId="39640F32" w14:textId="77777777" w:rsidR="00AC63F2" w:rsidRDefault="00AC63F2" w:rsidP="00102B77"/>
        </w:tc>
        <w:tc>
          <w:tcPr>
            <w:tcW w:w="236" w:type="dxa"/>
          </w:tcPr>
          <w:p w14:paraId="4EA7BDD1" w14:textId="77777777" w:rsidR="00AC63F2" w:rsidRDefault="00AC63F2" w:rsidP="00102B77"/>
        </w:tc>
        <w:tc>
          <w:tcPr>
            <w:tcW w:w="236" w:type="dxa"/>
          </w:tcPr>
          <w:p w14:paraId="1429CDCD" w14:textId="77777777" w:rsidR="00AC63F2" w:rsidRDefault="00AC63F2" w:rsidP="00102B77"/>
        </w:tc>
        <w:tc>
          <w:tcPr>
            <w:tcW w:w="236" w:type="dxa"/>
          </w:tcPr>
          <w:p w14:paraId="22C8E0E8" w14:textId="77777777" w:rsidR="00AC63F2" w:rsidRDefault="00AC63F2" w:rsidP="00102B77"/>
        </w:tc>
        <w:tc>
          <w:tcPr>
            <w:tcW w:w="236" w:type="dxa"/>
          </w:tcPr>
          <w:p w14:paraId="0F68D6F0" w14:textId="77777777" w:rsidR="00AC63F2" w:rsidRDefault="00AC63F2" w:rsidP="00102B77"/>
        </w:tc>
        <w:tc>
          <w:tcPr>
            <w:tcW w:w="236" w:type="dxa"/>
          </w:tcPr>
          <w:p w14:paraId="440A6092" w14:textId="77777777" w:rsidR="00AC63F2" w:rsidRDefault="00AC63F2" w:rsidP="00102B77"/>
        </w:tc>
        <w:tc>
          <w:tcPr>
            <w:tcW w:w="236" w:type="dxa"/>
          </w:tcPr>
          <w:p w14:paraId="5D27A165" w14:textId="77777777" w:rsidR="00AC63F2" w:rsidRDefault="00AC63F2" w:rsidP="00102B77"/>
        </w:tc>
        <w:tc>
          <w:tcPr>
            <w:tcW w:w="236" w:type="dxa"/>
          </w:tcPr>
          <w:p w14:paraId="54679028" w14:textId="77777777" w:rsidR="00AC63F2" w:rsidRDefault="00AC63F2" w:rsidP="00102B77"/>
        </w:tc>
        <w:tc>
          <w:tcPr>
            <w:tcW w:w="236" w:type="dxa"/>
          </w:tcPr>
          <w:p w14:paraId="24124106" w14:textId="77777777" w:rsidR="00AC63F2" w:rsidRDefault="00AC63F2" w:rsidP="00102B77"/>
        </w:tc>
        <w:tc>
          <w:tcPr>
            <w:tcW w:w="236" w:type="dxa"/>
          </w:tcPr>
          <w:p w14:paraId="6B554BA2" w14:textId="77777777" w:rsidR="00AC63F2" w:rsidRDefault="00AC63F2" w:rsidP="00102B77"/>
        </w:tc>
        <w:tc>
          <w:tcPr>
            <w:tcW w:w="236" w:type="dxa"/>
          </w:tcPr>
          <w:p w14:paraId="4243787E" w14:textId="77777777" w:rsidR="00AC63F2" w:rsidRDefault="00AC63F2" w:rsidP="00102B77"/>
        </w:tc>
        <w:tc>
          <w:tcPr>
            <w:tcW w:w="236" w:type="dxa"/>
          </w:tcPr>
          <w:p w14:paraId="31725051" w14:textId="77777777" w:rsidR="00AC63F2" w:rsidRDefault="00AC63F2" w:rsidP="00102B77"/>
        </w:tc>
      </w:tr>
      <w:tr w:rsidR="00AC63F2" w14:paraId="4DE5ABDF" w14:textId="77777777" w:rsidTr="00102B77">
        <w:trPr>
          <w:trHeight w:hRule="exact" w:val="227"/>
        </w:trPr>
        <w:tc>
          <w:tcPr>
            <w:tcW w:w="236" w:type="dxa"/>
          </w:tcPr>
          <w:p w14:paraId="0F5BE8F5" w14:textId="77777777" w:rsidR="00AC63F2" w:rsidRDefault="00AC63F2" w:rsidP="00102B77"/>
        </w:tc>
        <w:tc>
          <w:tcPr>
            <w:tcW w:w="236" w:type="dxa"/>
          </w:tcPr>
          <w:p w14:paraId="5404BCBE" w14:textId="77777777" w:rsidR="00AC63F2" w:rsidRDefault="00AC63F2" w:rsidP="00102B77"/>
        </w:tc>
        <w:tc>
          <w:tcPr>
            <w:tcW w:w="236" w:type="dxa"/>
          </w:tcPr>
          <w:p w14:paraId="54C9B8A3" w14:textId="77777777" w:rsidR="00AC63F2" w:rsidRDefault="00AC63F2" w:rsidP="00102B77"/>
        </w:tc>
        <w:tc>
          <w:tcPr>
            <w:tcW w:w="236" w:type="dxa"/>
          </w:tcPr>
          <w:p w14:paraId="59BD2978" w14:textId="77777777" w:rsidR="00AC63F2" w:rsidRDefault="00AC63F2" w:rsidP="00102B77"/>
        </w:tc>
        <w:tc>
          <w:tcPr>
            <w:tcW w:w="236" w:type="dxa"/>
          </w:tcPr>
          <w:p w14:paraId="48ECBBC8" w14:textId="77777777" w:rsidR="00AC63F2" w:rsidRDefault="00AC63F2" w:rsidP="00102B77"/>
        </w:tc>
        <w:tc>
          <w:tcPr>
            <w:tcW w:w="236" w:type="dxa"/>
          </w:tcPr>
          <w:p w14:paraId="3CECC3AB" w14:textId="77777777" w:rsidR="00AC63F2" w:rsidRDefault="00AC63F2" w:rsidP="00102B77"/>
        </w:tc>
        <w:tc>
          <w:tcPr>
            <w:tcW w:w="236" w:type="dxa"/>
          </w:tcPr>
          <w:p w14:paraId="621B530E" w14:textId="77777777" w:rsidR="00AC63F2" w:rsidRDefault="00AC63F2" w:rsidP="00102B77"/>
        </w:tc>
        <w:tc>
          <w:tcPr>
            <w:tcW w:w="236" w:type="dxa"/>
          </w:tcPr>
          <w:p w14:paraId="4D4E3B6B" w14:textId="77777777" w:rsidR="00AC63F2" w:rsidRDefault="00AC63F2" w:rsidP="00102B77"/>
        </w:tc>
        <w:tc>
          <w:tcPr>
            <w:tcW w:w="236" w:type="dxa"/>
          </w:tcPr>
          <w:p w14:paraId="4D4A50F6" w14:textId="77777777" w:rsidR="00AC63F2" w:rsidRDefault="00AC63F2" w:rsidP="00102B77"/>
        </w:tc>
        <w:tc>
          <w:tcPr>
            <w:tcW w:w="236" w:type="dxa"/>
          </w:tcPr>
          <w:p w14:paraId="3710C615" w14:textId="77777777" w:rsidR="00AC63F2" w:rsidRDefault="00AC63F2" w:rsidP="00102B77"/>
        </w:tc>
        <w:tc>
          <w:tcPr>
            <w:tcW w:w="236" w:type="dxa"/>
          </w:tcPr>
          <w:p w14:paraId="198BEFDE" w14:textId="77777777" w:rsidR="00AC63F2" w:rsidRDefault="00AC63F2" w:rsidP="00102B77"/>
        </w:tc>
        <w:tc>
          <w:tcPr>
            <w:tcW w:w="236" w:type="dxa"/>
          </w:tcPr>
          <w:p w14:paraId="287DE221" w14:textId="77777777" w:rsidR="00AC63F2" w:rsidRDefault="00AC63F2" w:rsidP="00102B77"/>
        </w:tc>
        <w:tc>
          <w:tcPr>
            <w:tcW w:w="236" w:type="dxa"/>
          </w:tcPr>
          <w:p w14:paraId="0058D499" w14:textId="77777777" w:rsidR="00AC63F2" w:rsidRDefault="00AC63F2" w:rsidP="00102B77"/>
        </w:tc>
        <w:tc>
          <w:tcPr>
            <w:tcW w:w="236" w:type="dxa"/>
          </w:tcPr>
          <w:p w14:paraId="6AE0A56E" w14:textId="77777777" w:rsidR="00AC63F2" w:rsidRDefault="00AC63F2" w:rsidP="00102B77"/>
        </w:tc>
        <w:tc>
          <w:tcPr>
            <w:tcW w:w="236" w:type="dxa"/>
          </w:tcPr>
          <w:p w14:paraId="4737617A" w14:textId="77777777" w:rsidR="00AC63F2" w:rsidRDefault="00AC63F2" w:rsidP="00102B77"/>
        </w:tc>
        <w:tc>
          <w:tcPr>
            <w:tcW w:w="236" w:type="dxa"/>
          </w:tcPr>
          <w:p w14:paraId="32A35891" w14:textId="77777777" w:rsidR="00AC63F2" w:rsidRDefault="00AC63F2" w:rsidP="00102B77"/>
        </w:tc>
        <w:tc>
          <w:tcPr>
            <w:tcW w:w="236" w:type="dxa"/>
          </w:tcPr>
          <w:p w14:paraId="3F8984F3" w14:textId="77777777" w:rsidR="00AC63F2" w:rsidRDefault="00AC63F2" w:rsidP="00102B77"/>
        </w:tc>
        <w:tc>
          <w:tcPr>
            <w:tcW w:w="236" w:type="dxa"/>
          </w:tcPr>
          <w:p w14:paraId="19BE22B1" w14:textId="77777777" w:rsidR="00AC63F2" w:rsidRDefault="00AC63F2" w:rsidP="00102B77"/>
        </w:tc>
        <w:tc>
          <w:tcPr>
            <w:tcW w:w="236" w:type="dxa"/>
          </w:tcPr>
          <w:p w14:paraId="2E458D8F" w14:textId="77777777" w:rsidR="00AC63F2" w:rsidRDefault="00AC63F2" w:rsidP="00102B77"/>
        </w:tc>
        <w:tc>
          <w:tcPr>
            <w:tcW w:w="236" w:type="dxa"/>
          </w:tcPr>
          <w:p w14:paraId="3D5475B3" w14:textId="77777777" w:rsidR="00AC63F2" w:rsidRDefault="00AC63F2" w:rsidP="00102B77"/>
        </w:tc>
        <w:tc>
          <w:tcPr>
            <w:tcW w:w="236" w:type="dxa"/>
          </w:tcPr>
          <w:p w14:paraId="6C342A31" w14:textId="77777777" w:rsidR="00AC63F2" w:rsidRDefault="00AC63F2" w:rsidP="00102B77"/>
        </w:tc>
        <w:tc>
          <w:tcPr>
            <w:tcW w:w="236" w:type="dxa"/>
          </w:tcPr>
          <w:p w14:paraId="284395A9" w14:textId="77777777" w:rsidR="00AC63F2" w:rsidRDefault="00AC63F2" w:rsidP="00102B77"/>
        </w:tc>
        <w:tc>
          <w:tcPr>
            <w:tcW w:w="236" w:type="dxa"/>
          </w:tcPr>
          <w:p w14:paraId="43D1319C" w14:textId="77777777" w:rsidR="00AC63F2" w:rsidRDefault="00AC63F2" w:rsidP="00102B77"/>
        </w:tc>
        <w:tc>
          <w:tcPr>
            <w:tcW w:w="236" w:type="dxa"/>
          </w:tcPr>
          <w:p w14:paraId="4B6916DF" w14:textId="77777777" w:rsidR="00AC63F2" w:rsidRDefault="00AC63F2" w:rsidP="00102B77"/>
        </w:tc>
        <w:tc>
          <w:tcPr>
            <w:tcW w:w="236" w:type="dxa"/>
          </w:tcPr>
          <w:p w14:paraId="199F43C1" w14:textId="77777777" w:rsidR="00AC63F2" w:rsidRDefault="00AC63F2" w:rsidP="00102B77"/>
        </w:tc>
        <w:tc>
          <w:tcPr>
            <w:tcW w:w="236" w:type="dxa"/>
          </w:tcPr>
          <w:p w14:paraId="0DF6F552" w14:textId="77777777" w:rsidR="00AC63F2" w:rsidRDefault="00AC63F2" w:rsidP="00102B77"/>
        </w:tc>
        <w:tc>
          <w:tcPr>
            <w:tcW w:w="236" w:type="dxa"/>
          </w:tcPr>
          <w:p w14:paraId="562DF2BA" w14:textId="77777777" w:rsidR="00AC63F2" w:rsidRDefault="00AC63F2" w:rsidP="00102B77"/>
        </w:tc>
        <w:tc>
          <w:tcPr>
            <w:tcW w:w="236" w:type="dxa"/>
          </w:tcPr>
          <w:p w14:paraId="3BC59C4B" w14:textId="77777777" w:rsidR="00AC63F2" w:rsidRDefault="00AC63F2" w:rsidP="00102B77"/>
        </w:tc>
        <w:tc>
          <w:tcPr>
            <w:tcW w:w="236" w:type="dxa"/>
          </w:tcPr>
          <w:p w14:paraId="2709B11B" w14:textId="77777777" w:rsidR="00AC63F2" w:rsidRDefault="00AC63F2" w:rsidP="00102B77"/>
        </w:tc>
        <w:tc>
          <w:tcPr>
            <w:tcW w:w="236" w:type="dxa"/>
          </w:tcPr>
          <w:p w14:paraId="39DC13B4" w14:textId="77777777" w:rsidR="00AC63F2" w:rsidRDefault="00AC63F2" w:rsidP="00102B77"/>
        </w:tc>
        <w:tc>
          <w:tcPr>
            <w:tcW w:w="236" w:type="dxa"/>
          </w:tcPr>
          <w:p w14:paraId="4AECB163" w14:textId="77777777" w:rsidR="00AC63F2" w:rsidRDefault="00AC63F2" w:rsidP="00102B77"/>
        </w:tc>
        <w:tc>
          <w:tcPr>
            <w:tcW w:w="236" w:type="dxa"/>
          </w:tcPr>
          <w:p w14:paraId="755E0A5D" w14:textId="77777777" w:rsidR="00AC63F2" w:rsidRDefault="00AC63F2" w:rsidP="00102B77"/>
        </w:tc>
        <w:tc>
          <w:tcPr>
            <w:tcW w:w="236" w:type="dxa"/>
          </w:tcPr>
          <w:p w14:paraId="33C0851A" w14:textId="77777777" w:rsidR="00AC63F2" w:rsidRDefault="00AC63F2" w:rsidP="00102B77"/>
        </w:tc>
        <w:tc>
          <w:tcPr>
            <w:tcW w:w="236" w:type="dxa"/>
          </w:tcPr>
          <w:p w14:paraId="7BBEFEE6" w14:textId="77777777" w:rsidR="00AC63F2" w:rsidRDefault="00AC63F2" w:rsidP="00102B77"/>
        </w:tc>
        <w:tc>
          <w:tcPr>
            <w:tcW w:w="236" w:type="dxa"/>
          </w:tcPr>
          <w:p w14:paraId="6945B031" w14:textId="77777777" w:rsidR="00AC63F2" w:rsidRDefault="00AC63F2" w:rsidP="00102B77"/>
        </w:tc>
        <w:tc>
          <w:tcPr>
            <w:tcW w:w="236" w:type="dxa"/>
          </w:tcPr>
          <w:p w14:paraId="318544B5" w14:textId="77777777" w:rsidR="00AC63F2" w:rsidRDefault="00AC63F2" w:rsidP="00102B77"/>
        </w:tc>
        <w:tc>
          <w:tcPr>
            <w:tcW w:w="236" w:type="dxa"/>
          </w:tcPr>
          <w:p w14:paraId="60A9A5B9" w14:textId="77777777" w:rsidR="00AC63F2" w:rsidRDefault="00AC63F2" w:rsidP="00102B77"/>
        </w:tc>
        <w:tc>
          <w:tcPr>
            <w:tcW w:w="236" w:type="dxa"/>
          </w:tcPr>
          <w:p w14:paraId="67479F78" w14:textId="77777777" w:rsidR="00AC63F2" w:rsidRDefault="00AC63F2" w:rsidP="00102B77"/>
        </w:tc>
        <w:tc>
          <w:tcPr>
            <w:tcW w:w="236" w:type="dxa"/>
          </w:tcPr>
          <w:p w14:paraId="41BDA2B3" w14:textId="77777777" w:rsidR="00AC63F2" w:rsidRDefault="00AC63F2" w:rsidP="00102B77"/>
        </w:tc>
        <w:tc>
          <w:tcPr>
            <w:tcW w:w="236" w:type="dxa"/>
          </w:tcPr>
          <w:p w14:paraId="23177A48" w14:textId="77777777" w:rsidR="00AC63F2" w:rsidRDefault="00AC63F2" w:rsidP="00102B77"/>
        </w:tc>
        <w:tc>
          <w:tcPr>
            <w:tcW w:w="236" w:type="dxa"/>
          </w:tcPr>
          <w:p w14:paraId="56BADA0C" w14:textId="77777777" w:rsidR="00AC63F2" w:rsidRDefault="00AC63F2" w:rsidP="00102B77"/>
        </w:tc>
        <w:tc>
          <w:tcPr>
            <w:tcW w:w="236" w:type="dxa"/>
          </w:tcPr>
          <w:p w14:paraId="594BD98C" w14:textId="77777777" w:rsidR="00AC63F2" w:rsidRDefault="00AC63F2" w:rsidP="00102B77"/>
        </w:tc>
      </w:tr>
      <w:tr w:rsidR="00AC63F2" w14:paraId="2E098EAE" w14:textId="77777777" w:rsidTr="00102B77">
        <w:trPr>
          <w:trHeight w:hRule="exact" w:val="227"/>
        </w:trPr>
        <w:tc>
          <w:tcPr>
            <w:tcW w:w="236" w:type="dxa"/>
          </w:tcPr>
          <w:p w14:paraId="7EFF65F2" w14:textId="77777777" w:rsidR="00AC63F2" w:rsidRDefault="00AC63F2" w:rsidP="00102B77"/>
        </w:tc>
        <w:tc>
          <w:tcPr>
            <w:tcW w:w="236" w:type="dxa"/>
          </w:tcPr>
          <w:p w14:paraId="26F6F03F" w14:textId="77777777" w:rsidR="00AC63F2" w:rsidRDefault="00AC63F2" w:rsidP="00102B77"/>
        </w:tc>
        <w:tc>
          <w:tcPr>
            <w:tcW w:w="236" w:type="dxa"/>
          </w:tcPr>
          <w:p w14:paraId="6A6B7A20" w14:textId="77777777" w:rsidR="00AC63F2" w:rsidRDefault="00AC63F2" w:rsidP="00102B77"/>
        </w:tc>
        <w:tc>
          <w:tcPr>
            <w:tcW w:w="236" w:type="dxa"/>
          </w:tcPr>
          <w:p w14:paraId="38390447" w14:textId="77777777" w:rsidR="00AC63F2" w:rsidRDefault="00AC63F2" w:rsidP="00102B77"/>
        </w:tc>
        <w:tc>
          <w:tcPr>
            <w:tcW w:w="236" w:type="dxa"/>
          </w:tcPr>
          <w:p w14:paraId="7E65EBC9" w14:textId="77777777" w:rsidR="00AC63F2" w:rsidRDefault="00AC63F2" w:rsidP="00102B77"/>
        </w:tc>
        <w:tc>
          <w:tcPr>
            <w:tcW w:w="236" w:type="dxa"/>
          </w:tcPr>
          <w:p w14:paraId="27136F9D" w14:textId="77777777" w:rsidR="00AC63F2" w:rsidRDefault="00AC63F2" w:rsidP="00102B77"/>
        </w:tc>
        <w:tc>
          <w:tcPr>
            <w:tcW w:w="236" w:type="dxa"/>
          </w:tcPr>
          <w:p w14:paraId="2FAD9B99" w14:textId="77777777" w:rsidR="00AC63F2" w:rsidRDefault="00AC63F2" w:rsidP="00102B77"/>
        </w:tc>
        <w:tc>
          <w:tcPr>
            <w:tcW w:w="236" w:type="dxa"/>
          </w:tcPr>
          <w:p w14:paraId="323713F3" w14:textId="77777777" w:rsidR="00AC63F2" w:rsidRDefault="00AC63F2" w:rsidP="00102B77"/>
        </w:tc>
        <w:tc>
          <w:tcPr>
            <w:tcW w:w="236" w:type="dxa"/>
          </w:tcPr>
          <w:p w14:paraId="0605232E" w14:textId="77777777" w:rsidR="00AC63F2" w:rsidRDefault="00AC63F2" w:rsidP="00102B77"/>
        </w:tc>
        <w:tc>
          <w:tcPr>
            <w:tcW w:w="236" w:type="dxa"/>
          </w:tcPr>
          <w:p w14:paraId="0E233D48" w14:textId="77777777" w:rsidR="00AC63F2" w:rsidRDefault="00AC63F2" w:rsidP="00102B77"/>
        </w:tc>
        <w:tc>
          <w:tcPr>
            <w:tcW w:w="236" w:type="dxa"/>
          </w:tcPr>
          <w:p w14:paraId="78F2B504" w14:textId="77777777" w:rsidR="00AC63F2" w:rsidRDefault="00AC63F2" w:rsidP="00102B77"/>
        </w:tc>
        <w:tc>
          <w:tcPr>
            <w:tcW w:w="236" w:type="dxa"/>
          </w:tcPr>
          <w:p w14:paraId="12174DB2" w14:textId="77777777" w:rsidR="00AC63F2" w:rsidRDefault="00AC63F2" w:rsidP="00102B77"/>
        </w:tc>
        <w:tc>
          <w:tcPr>
            <w:tcW w:w="236" w:type="dxa"/>
          </w:tcPr>
          <w:p w14:paraId="230C673A" w14:textId="77777777" w:rsidR="00AC63F2" w:rsidRDefault="00AC63F2" w:rsidP="00102B77"/>
        </w:tc>
        <w:tc>
          <w:tcPr>
            <w:tcW w:w="236" w:type="dxa"/>
          </w:tcPr>
          <w:p w14:paraId="2DE0F370" w14:textId="77777777" w:rsidR="00AC63F2" w:rsidRDefault="00AC63F2" w:rsidP="00102B77"/>
        </w:tc>
        <w:tc>
          <w:tcPr>
            <w:tcW w:w="236" w:type="dxa"/>
          </w:tcPr>
          <w:p w14:paraId="29E7E196" w14:textId="77777777" w:rsidR="00AC63F2" w:rsidRDefault="00AC63F2" w:rsidP="00102B77"/>
        </w:tc>
        <w:tc>
          <w:tcPr>
            <w:tcW w:w="236" w:type="dxa"/>
          </w:tcPr>
          <w:p w14:paraId="3FC5FF6C" w14:textId="77777777" w:rsidR="00AC63F2" w:rsidRDefault="00AC63F2" w:rsidP="00102B77"/>
        </w:tc>
        <w:tc>
          <w:tcPr>
            <w:tcW w:w="236" w:type="dxa"/>
          </w:tcPr>
          <w:p w14:paraId="29E4BA76" w14:textId="77777777" w:rsidR="00AC63F2" w:rsidRDefault="00AC63F2" w:rsidP="00102B77"/>
        </w:tc>
        <w:tc>
          <w:tcPr>
            <w:tcW w:w="236" w:type="dxa"/>
          </w:tcPr>
          <w:p w14:paraId="46D20DBE" w14:textId="77777777" w:rsidR="00AC63F2" w:rsidRDefault="00AC63F2" w:rsidP="00102B77"/>
        </w:tc>
        <w:tc>
          <w:tcPr>
            <w:tcW w:w="236" w:type="dxa"/>
          </w:tcPr>
          <w:p w14:paraId="036619CE" w14:textId="77777777" w:rsidR="00AC63F2" w:rsidRDefault="00AC63F2" w:rsidP="00102B77"/>
        </w:tc>
        <w:tc>
          <w:tcPr>
            <w:tcW w:w="236" w:type="dxa"/>
          </w:tcPr>
          <w:p w14:paraId="7EF896E6" w14:textId="77777777" w:rsidR="00AC63F2" w:rsidRDefault="00AC63F2" w:rsidP="00102B77"/>
        </w:tc>
        <w:tc>
          <w:tcPr>
            <w:tcW w:w="236" w:type="dxa"/>
          </w:tcPr>
          <w:p w14:paraId="21C1F60F" w14:textId="77777777" w:rsidR="00AC63F2" w:rsidRDefault="00AC63F2" w:rsidP="00102B77"/>
        </w:tc>
        <w:tc>
          <w:tcPr>
            <w:tcW w:w="236" w:type="dxa"/>
          </w:tcPr>
          <w:p w14:paraId="290964B5" w14:textId="77777777" w:rsidR="00AC63F2" w:rsidRDefault="00AC63F2" w:rsidP="00102B77"/>
        </w:tc>
        <w:tc>
          <w:tcPr>
            <w:tcW w:w="236" w:type="dxa"/>
          </w:tcPr>
          <w:p w14:paraId="686943A0" w14:textId="77777777" w:rsidR="00AC63F2" w:rsidRDefault="00AC63F2" w:rsidP="00102B77"/>
        </w:tc>
        <w:tc>
          <w:tcPr>
            <w:tcW w:w="236" w:type="dxa"/>
          </w:tcPr>
          <w:p w14:paraId="29544318" w14:textId="77777777" w:rsidR="00AC63F2" w:rsidRDefault="00AC63F2" w:rsidP="00102B77"/>
        </w:tc>
        <w:tc>
          <w:tcPr>
            <w:tcW w:w="236" w:type="dxa"/>
          </w:tcPr>
          <w:p w14:paraId="209EADC3" w14:textId="77777777" w:rsidR="00AC63F2" w:rsidRDefault="00AC63F2" w:rsidP="00102B77"/>
        </w:tc>
        <w:tc>
          <w:tcPr>
            <w:tcW w:w="236" w:type="dxa"/>
          </w:tcPr>
          <w:p w14:paraId="027CD49B" w14:textId="77777777" w:rsidR="00AC63F2" w:rsidRDefault="00AC63F2" w:rsidP="00102B77"/>
        </w:tc>
        <w:tc>
          <w:tcPr>
            <w:tcW w:w="236" w:type="dxa"/>
          </w:tcPr>
          <w:p w14:paraId="09F4EBB8" w14:textId="77777777" w:rsidR="00AC63F2" w:rsidRDefault="00AC63F2" w:rsidP="00102B77"/>
        </w:tc>
        <w:tc>
          <w:tcPr>
            <w:tcW w:w="236" w:type="dxa"/>
          </w:tcPr>
          <w:p w14:paraId="1403A82C" w14:textId="77777777" w:rsidR="00AC63F2" w:rsidRDefault="00AC63F2" w:rsidP="00102B77"/>
        </w:tc>
        <w:tc>
          <w:tcPr>
            <w:tcW w:w="236" w:type="dxa"/>
          </w:tcPr>
          <w:p w14:paraId="6B575E8A" w14:textId="77777777" w:rsidR="00AC63F2" w:rsidRDefault="00AC63F2" w:rsidP="00102B77"/>
        </w:tc>
        <w:tc>
          <w:tcPr>
            <w:tcW w:w="236" w:type="dxa"/>
          </w:tcPr>
          <w:p w14:paraId="11D2B86D" w14:textId="77777777" w:rsidR="00AC63F2" w:rsidRDefault="00AC63F2" w:rsidP="00102B77"/>
        </w:tc>
        <w:tc>
          <w:tcPr>
            <w:tcW w:w="236" w:type="dxa"/>
          </w:tcPr>
          <w:p w14:paraId="5BF9F933" w14:textId="77777777" w:rsidR="00AC63F2" w:rsidRDefault="00AC63F2" w:rsidP="00102B77"/>
        </w:tc>
        <w:tc>
          <w:tcPr>
            <w:tcW w:w="236" w:type="dxa"/>
          </w:tcPr>
          <w:p w14:paraId="1FD9FDEF" w14:textId="77777777" w:rsidR="00AC63F2" w:rsidRDefault="00AC63F2" w:rsidP="00102B77"/>
        </w:tc>
        <w:tc>
          <w:tcPr>
            <w:tcW w:w="236" w:type="dxa"/>
          </w:tcPr>
          <w:p w14:paraId="08EF7C97" w14:textId="77777777" w:rsidR="00AC63F2" w:rsidRDefault="00AC63F2" w:rsidP="00102B77"/>
        </w:tc>
        <w:tc>
          <w:tcPr>
            <w:tcW w:w="236" w:type="dxa"/>
          </w:tcPr>
          <w:p w14:paraId="668B5A43" w14:textId="77777777" w:rsidR="00AC63F2" w:rsidRDefault="00AC63F2" w:rsidP="00102B77"/>
        </w:tc>
        <w:tc>
          <w:tcPr>
            <w:tcW w:w="236" w:type="dxa"/>
          </w:tcPr>
          <w:p w14:paraId="0B129908" w14:textId="77777777" w:rsidR="00AC63F2" w:rsidRDefault="00AC63F2" w:rsidP="00102B77"/>
        </w:tc>
        <w:tc>
          <w:tcPr>
            <w:tcW w:w="236" w:type="dxa"/>
          </w:tcPr>
          <w:p w14:paraId="63856F77" w14:textId="77777777" w:rsidR="00AC63F2" w:rsidRDefault="00AC63F2" w:rsidP="00102B77"/>
        </w:tc>
        <w:tc>
          <w:tcPr>
            <w:tcW w:w="236" w:type="dxa"/>
          </w:tcPr>
          <w:p w14:paraId="111224D7" w14:textId="77777777" w:rsidR="00AC63F2" w:rsidRDefault="00AC63F2" w:rsidP="00102B77"/>
        </w:tc>
        <w:tc>
          <w:tcPr>
            <w:tcW w:w="236" w:type="dxa"/>
          </w:tcPr>
          <w:p w14:paraId="001C0235" w14:textId="77777777" w:rsidR="00AC63F2" w:rsidRDefault="00AC63F2" w:rsidP="00102B77"/>
        </w:tc>
        <w:tc>
          <w:tcPr>
            <w:tcW w:w="236" w:type="dxa"/>
          </w:tcPr>
          <w:p w14:paraId="4D8D6446" w14:textId="77777777" w:rsidR="00AC63F2" w:rsidRDefault="00AC63F2" w:rsidP="00102B77"/>
        </w:tc>
        <w:tc>
          <w:tcPr>
            <w:tcW w:w="236" w:type="dxa"/>
          </w:tcPr>
          <w:p w14:paraId="444CB409" w14:textId="77777777" w:rsidR="00AC63F2" w:rsidRDefault="00AC63F2" w:rsidP="00102B77"/>
        </w:tc>
        <w:tc>
          <w:tcPr>
            <w:tcW w:w="236" w:type="dxa"/>
          </w:tcPr>
          <w:p w14:paraId="4DA3A6FE" w14:textId="77777777" w:rsidR="00AC63F2" w:rsidRDefault="00AC63F2" w:rsidP="00102B77"/>
        </w:tc>
        <w:tc>
          <w:tcPr>
            <w:tcW w:w="236" w:type="dxa"/>
          </w:tcPr>
          <w:p w14:paraId="1A4A436E" w14:textId="77777777" w:rsidR="00AC63F2" w:rsidRDefault="00AC63F2" w:rsidP="00102B77"/>
        </w:tc>
      </w:tr>
      <w:tr w:rsidR="00AC63F2" w14:paraId="6C053003" w14:textId="77777777" w:rsidTr="00102B77">
        <w:trPr>
          <w:trHeight w:hRule="exact" w:val="227"/>
        </w:trPr>
        <w:tc>
          <w:tcPr>
            <w:tcW w:w="236" w:type="dxa"/>
          </w:tcPr>
          <w:p w14:paraId="3FB37A22" w14:textId="77777777" w:rsidR="00AC63F2" w:rsidRDefault="00AC63F2" w:rsidP="00102B77"/>
        </w:tc>
        <w:tc>
          <w:tcPr>
            <w:tcW w:w="236" w:type="dxa"/>
          </w:tcPr>
          <w:p w14:paraId="63614AC8" w14:textId="77777777" w:rsidR="00AC63F2" w:rsidRDefault="00AC63F2" w:rsidP="00102B77"/>
        </w:tc>
        <w:tc>
          <w:tcPr>
            <w:tcW w:w="236" w:type="dxa"/>
          </w:tcPr>
          <w:p w14:paraId="267ED218" w14:textId="77777777" w:rsidR="00AC63F2" w:rsidRDefault="00AC63F2" w:rsidP="00102B77"/>
        </w:tc>
        <w:tc>
          <w:tcPr>
            <w:tcW w:w="236" w:type="dxa"/>
          </w:tcPr>
          <w:p w14:paraId="6A4EAAB9" w14:textId="77777777" w:rsidR="00AC63F2" w:rsidRDefault="00AC63F2" w:rsidP="00102B77"/>
        </w:tc>
        <w:tc>
          <w:tcPr>
            <w:tcW w:w="236" w:type="dxa"/>
          </w:tcPr>
          <w:p w14:paraId="66F86A66" w14:textId="77777777" w:rsidR="00AC63F2" w:rsidRDefault="00AC63F2" w:rsidP="00102B77"/>
        </w:tc>
        <w:tc>
          <w:tcPr>
            <w:tcW w:w="236" w:type="dxa"/>
          </w:tcPr>
          <w:p w14:paraId="6316BA2C" w14:textId="77777777" w:rsidR="00AC63F2" w:rsidRDefault="00AC63F2" w:rsidP="00102B77"/>
        </w:tc>
        <w:tc>
          <w:tcPr>
            <w:tcW w:w="236" w:type="dxa"/>
          </w:tcPr>
          <w:p w14:paraId="79F11222" w14:textId="77777777" w:rsidR="00AC63F2" w:rsidRDefault="00AC63F2" w:rsidP="00102B77"/>
        </w:tc>
        <w:tc>
          <w:tcPr>
            <w:tcW w:w="236" w:type="dxa"/>
          </w:tcPr>
          <w:p w14:paraId="30518EA0" w14:textId="77777777" w:rsidR="00AC63F2" w:rsidRDefault="00AC63F2" w:rsidP="00102B77"/>
        </w:tc>
        <w:tc>
          <w:tcPr>
            <w:tcW w:w="236" w:type="dxa"/>
          </w:tcPr>
          <w:p w14:paraId="43D955BC" w14:textId="77777777" w:rsidR="00AC63F2" w:rsidRDefault="00AC63F2" w:rsidP="00102B77"/>
        </w:tc>
        <w:tc>
          <w:tcPr>
            <w:tcW w:w="236" w:type="dxa"/>
          </w:tcPr>
          <w:p w14:paraId="03BADD53" w14:textId="77777777" w:rsidR="00AC63F2" w:rsidRDefault="00AC63F2" w:rsidP="00102B77"/>
        </w:tc>
        <w:tc>
          <w:tcPr>
            <w:tcW w:w="236" w:type="dxa"/>
          </w:tcPr>
          <w:p w14:paraId="32C96C54" w14:textId="77777777" w:rsidR="00AC63F2" w:rsidRDefault="00AC63F2" w:rsidP="00102B77"/>
        </w:tc>
        <w:tc>
          <w:tcPr>
            <w:tcW w:w="236" w:type="dxa"/>
          </w:tcPr>
          <w:p w14:paraId="744DAEAD" w14:textId="77777777" w:rsidR="00AC63F2" w:rsidRDefault="00AC63F2" w:rsidP="00102B77"/>
        </w:tc>
        <w:tc>
          <w:tcPr>
            <w:tcW w:w="236" w:type="dxa"/>
          </w:tcPr>
          <w:p w14:paraId="63330CB8" w14:textId="77777777" w:rsidR="00AC63F2" w:rsidRDefault="00AC63F2" w:rsidP="00102B77"/>
        </w:tc>
        <w:tc>
          <w:tcPr>
            <w:tcW w:w="236" w:type="dxa"/>
          </w:tcPr>
          <w:p w14:paraId="387BE202" w14:textId="77777777" w:rsidR="00AC63F2" w:rsidRDefault="00AC63F2" w:rsidP="00102B77"/>
        </w:tc>
        <w:tc>
          <w:tcPr>
            <w:tcW w:w="236" w:type="dxa"/>
          </w:tcPr>
          <w:p w14:paraId="039A478A" w14:textId="77777777" w:rsidR="00AC63F2" w:rsidRDefault="00AC63F2" w:rsidP="00102B77"/>
        </w:tc>
        <w:tc>
          <w:tcPr>
            <w:tcW w:w="236" w:type="dxa"/>
          </w:tcPr>
          <w:p w14:paraId="50B72052" w14:textId="77777777" w:rsidR="00AC63F2" w:rsidRDefault="00AC63F2" w:rsidP="00102B77"/>
        </w:tc>
        <w:tc>
          <w:tcPr>
            <w:tcW w:w="236" w:type="dxa"/>
          </w:tcPr>
          <w:p w14:paraId="1C5FC38E" w14:textId="77777777" w:rsidR="00AC63F2" w:rsidRDefault="00AC63F2" w:rsidP="00102B77"/>
        </w:tc>
        <w:tc>
          <w:tcPr>
            <w:tcW w:w="236" w:type="dxa"/>
          </w:tcPr>
          <w:p w14:paraId="20DDE94B" w14:textId="77777777" w:rsidR="00AC63F2" w:rsidRDefault="00AC63F2" w:rsidP="00102B77"/>
        </w:tc>
        <w:tc>
          <w:tcPr>
            <w:tcW w:w="236" w:type="dxa"/>
          </w:tcPr>
          <w:p w14:paraId="7C4B9964" w14:textId="77777777" w:rsidR="00AC63F2" w:rsidRDefault="00AC63F2" w:rsidP="00102B77"/>
        </w:tc>
        <w:tc>
          <w:tcPr>
            <w:tcW w:w="236" w:type="dxa"/>
          </w:tcPr>
          <w:p w14:paraId="7B48858A" w14:textId="77777777" w:rsidR="00AC63F2" w:rsidRDefault="00AC63F2" w:rsidP="00102B77"/>
        </w:tc>
        <w:tc>
          <w:tcPr>
            <w:tcW w:w="236" w:type="dxa"/>
          </w:tcPr>
          <w:p w14:paraId="2837F4D9" w14:textId="77777777" w:rsidR="00AC63F2" w:rsidRDefault="00AC63F2" w:rsidP="00102B77"/>
        </w:tc>
        <w:tc>
          <w:tcPr>
            <w:tcW w:w="236" w:type="dxa"/>
          </w:tcPr>
          <w:p w14:paraId="05B8EA19" w14:textId="77777777" w:rsidR="00AC63F2" w:rsidRDefault="00AC63F2" w:rsidP="00102B77"/>
        </w:tc>
        <w:tc>
          <w:tcPr>
            <w:tcW w:w="236" w:type="dxa"/>
          </w:tcPr>
          <w:p w14:paraId="21F97C94" w14:textId="77777777" w:rsidR="00AC63F2" w:rsidRDefault="00AC63F2" w:rsidP="00102B77"/>
        </w:tc>
        <w:tc>
          <w:tcPr>
            <w:tcW w:w="236" w:type="dxa"/>
          </w:tcPr>
          <w:p w14:paraId="7B2CF5C8" w14:textId="77777777" w:rsidR="00AC63F2" w:rsidRDefault="00AC63F2" w:rsidP="00102B77"/>
        </w:tc>
        <w:tc>
          <w:tcPr>
            <w:tcW w:w="236" w:type="dxa"/>
          </w:tcPr>
          <w:p w14:paraId="06DDE675" w14:textId="77777777" w:rsidR="00AC63F2" w:rsidRDefault="00AC63F2" w:rsidP="00102B77"/>
        </w:tc>
        <w:tc>
          <w:tcPr>
            <w:tcW w:w="236" w:type="dxa"/>
          </w:tcPr>
          <w:p w14:paraId="09DEC018" w14:textId="77777777" w:rsidR="00AC63F2" w:rsidRDefault="00AC63F2" w:rsidP="00102B77"/>
        </w:tc>
        <w:tc>
          <w:tcPr>
            <w:tcW w:w="236" w:type="dxa"/>
          </w:tcPr>
          <w:p w14:paraId="417C04ED" w14:textId="77777777" w:rsidR="00AC63F2" w:rsidRDefault="00AC63F2" w:rsidP="00102B77"/>
        </w:tc>
        <w:tc>
          <w:tcPr>
            <w:tcW w:w="236" w:type="dxa"/>
          </w:tcPr>
          <w:p w14:paraId="4DD5D861" w14:textId="77777777" w:rsidR="00AC63F2" w:rsidRDefault="00AC63F2" w:rsidP="00102B77"/>
        </w:tc>
        <w:tc>
          <w:tcPr>
            <w:tcW w:w="236" w:type="dxa"/>
          </w:tcPr>
          <w:p w14:paraId="1FDAEABD" w14:textId="77777777" w:rsidR="00AC63F2" w:rsidRDefault="00AC63F2" w:rsidP="00102B77"/>
        </w:tc>
        <w:tc>
          <w:tcPr>
            <w:tcW w:w="236" w:type="dxa"/>
          </w:tcPr>
          <w:p w14:paraId="2C6C24E9" w14:textId="77777777" w:rsidR="00AC63F2" w:rsidRDefault="00AC63F2" w:rsidP="00102B77"/>
        </w:tc>
        <w:tc>
          <w:tcPr>
            <w:tcW w:w="236" w:type="dxa"/>
          </w:tcPr>
          <w:p w14:paraId="4BD0C6BA" w14:textId="77777777" w:rsidR="00AC63F2" w:rsidRDefault="00AC63F2" w:rsidP="00102B77"/>
        </w:tc>
        <w:tc>
          <w:tcPr>
            <w:tcW w:w="236" w:type="dxa"/>
          </w:tcPr>
          <w:p w14:paraId="23649D5F" w14:textId="77777777" w:rsidR="00AC63F2" w:rsidRDefault="00AC63F2" w:rsidP="00102B77"/>
        </w:tc>
        <w:tc>
          <w:tcPr>
            <w:tcW w:w="236" w:type="dxa"/>
          </w:tcPr>
          <w:p w14:paraId="65F60A25" w14:textId="77777777" w:rsidR="00AC63F2" w:rsidRDefault="00AC63F2" w:rsidP="00102B77"/>
        </w:tc>
        <w:tc>
          <w:tcPr>
            <w:tcW w:w="236" w:type="dxa"/>
          </w:tcPr>
          <w:p w14:paraId="2AF015F8" w14:textId="77777777" w:rsidR="00AC63F2" w:rsidRDefault="00AC63F2" w:rsidP="00102B77"/>
        </w:tc>
        <w:tc>
          <w:tcPr>
            <w:tcW w:w="236" w:type="dxa"/>
          </w:tcPr>
          <w:p w14:paraId="57878D7B" w14:textId="77777777" w:rsidR="00AC63F2" w:rsidRDefault="00AC63F2" w:rsidP="00102B77"/>
        </w:tc>
        <w:tc>
          <w:tcPr>
            <w:tcW w:w="236" w:type="dxa"/>
          </w:tcPr>
          <w:p w14:paraId="064B7EFB" w14:textId="77777777" w:rsidR="00AC63F2" w:rsidRDefault="00AC63F2" w:rsidP="00102B77"/>
        </w:tc>
        <w:tc>
          <w:tcPr>
            <w:tcW w:w="236" w:type="dxa"/>
          </w:tcPr>
          <w:p w14:paraId="195307C0" w14:textId="77777777" w:rsidR="00AC63F2" w:rsidRDefault="00AC63F2" w:rsidP="00102B77"/>
        </w:tc>
        <w:tc>
          <w:tcPr>
            <w:tcW w:w="236" w:type="dxa"/>
          </w:tcPr>
          <w:p w14:paraId="215D1CCE" w14:textId="77777777" w:rsidR="00AC63F2" w:rsidRDefault="00AC63F2" w:rsidP="00102B77"/>
        </w:tc>
        <w:tc>
          <w:tcPr>
            <w:tcW w:w="236" w:type="dxa"/>
          </w:tcPr>
          <w:p w14:paraId="0C26CC54" w14:textId="77777777" w:rsidR="00AC63F2" w:rsidRDefault="00AC63F2" w:rsidP="00102B77"/>
        </w:tc>
        <w:tc>
          <w:tcPr>
            <w:tcW w:w="236" w:type="dxa"/>
          </w:tcPr>
          <w:p w14:paraId="47795C8D" w14:textId="77777777" w:rsidR="00AC63F2" w:rsidRDefault="00AC63F2" w:rsidP="00102B77"/>
        </w:tc>
        <w:tc>
          <w:tcPr>
            <w:tcW w:w="236" w:type="dxa"/>
          </w:tcPr>
          <w:p w14:paraId="15E0633E" w14:textId="77777777" w:rsidR="00AC63F2" w:rsidRDefault="00AC63F2" w:rsidP="00102B77"/>
        </w:tc>
        <w:tc>
          <w:tcPr>
            <w:tcW w:w="236" w:type="dxa"/>
          </w:tcPr>
          <w:p w14:paraId="5C4C0914" w14:textId="77777777" w:rsidR="00AC63F2" w:rsidRDefault="00AC63F2" w:rsidP="00102B77"/>
        </w:tc>
      </w:tr>
    </w:tbl>
    <w:p w14:paraId="1E0FC493" w14:textId="77777777" w:rsidR="00AC63F2" w:rsidRPr="00626BF9" w:rsidRDefault="00AC63F2" w:rsidP="00AC63F2">
      <w:pPr>
        <w:rPr>
          <w:lang w:val="de-DE"/>
        </w:rPr>
      </w:pPr>
    </w:p>
    <w:p w14:paraId="5DF4FB04" w14:textId="77777777" w:rsidR="00AC63F2" w:rsidRDefault="00AC63F2" w:rsidP="00102B77">
      <w:pPr>
        <w:pStyle w:val="berschrift3"/>
        <w:rPr>
          <w:lang w:val="de-DE"/>
        </w:rPr>
      </w:pPr>
      <w:bookmarkStart w:id="9" w:name="_Toc460916190"/>
      <w:r w:rsidRPr="00626BF9">
        <w:rPr>
          <w:lang w:val="de-DE"/>
        </w:rPr>
        <w:t>Aufgabe 2</w:t>
      </w:r>
      <w:r>
        <w:rPr>
          <w:lang w:val="de-DE"/>
        </w:rPr>
        <w:t xml:space="preserve"> – Datenklasse erstellen und anwenden</w:t>
      </w:r>
      <w:bookmarkEnd w:id="9"/>
    </w:p>
    <w:p w14:paraId="1A4EAA76" w14:textId="77777777" w:rsidR="00AC63F2" w:rsidRDefault="00AC63F2" w:rsidP="00AC63F2">
      <w:pPr>
        <w:rPr>
          <w:lang w:val="de-DE"/>
        </w:rPr>
      </w:pPr>
      <w:r>
        <w:rPr>
          <w:lang w:val="de-DE"/>
        </w:rPr>
        <w:t xml:space="preserve">In den nächsten beiden Aufgaben wollen wir eine Liste mit allen Datensätzen erstellen. Die Liste soll eine </w:t>
      </w:r>
      <w:proofErr w:type="spellStart"/>
      <w:r w:rsidRPr="00CD23AE">
        <w:rPr>
          <w:rFonts w:ascii="Courier New" w:hAnsi="Courier New" w:cs="Courier New"/>
          <w:lang w:val="de-DE"/>
        </w:rPr>
        <w:t>ArrayList</w:t>
      </w:r>
      <w:proofErr w:type="spellEnd"/>
      <w:r>
        <w:rPr>
          <w:lang w:val="de-DE"/>
        </w:rPr>
        <w:t xml:space="preserve"> sein und die Einträge Objekte der neuen Klasse </w:t>
      </w:r>
      <w:r w:rsidRPr="00256424">
        <w:rPr>
          <w:rFonts w:ascii="Courier New" w:hAnsi="Courier New" w:cs="Courier New"/>
          <w:lang w:val="de-DE"/>
        </w:rPr>
        <w:t>Championship</w:t>
      </w:r>
      <w:r>
        <w:rPr>
          <w:lang w:val="de-DE"/>
        </w:rPr>
        <w:t>.</w:t>
      </w:r>
    </w:p>
    <w:p w14:paraId="56EE3AD2" w14:textId="77777777" w:rsidR="00AC63F2" w:rsidRPr="00EB29B2" w:rsidRDefault="00AC63F2" w:rsidP="00AC63F2">
      <w:pPr>
        <w:rPr>
          <w:lang w:val="de-DE"/>
        </w:rPr>
      </w:pPr>
    </w:p>
    <w:p w14:paraId="0C536ED9" w14:textId="4F2D5A3B" w:rsidR="00AC63F2" w:rsidRDefault="00AC63F2" w:rsidP="00AC63F2">
      <w:pPr>
        <w:rPr>
          <w:lang w:val="de-DE"/>
        </w:rPr>
      </w:pPr>
      <w:r>
        <w:rPr>
          <w:lang w:val="de-DE"/>
        </w:rPr>
        <w:t xml:space="preserve">Erstellen Sie eine </w:t>
      </w:r>
      <w:r w:rsidR="00EE744B">
        <w:rPr>
          <w:lang w:val="de-DE"/>
        </w:rPr>
        <w:t>Datenklasse</w:t>
      </w:r>
      <w:r>
        <w:rPr>
          <w:lang w:val="de-DE"/>
        </w:rPr>
        <w:t xml:space="preserve"> </w:t>
      </w:r>
      <w:r w:rsidRPr="00256424">
        <w:rPr>
          <w:rFonts w:ascii="Courier New" w:hAnsi="Courier New" w:cs="Courier New"/>
          <w:lang w:val="de-DE"/>
        </w:rPr>
        <w:t>Championship</w:t>
      </w:r>
      <w:r>
        <w:rPr>
          <w:lang w:val="de-DE"/>
        </w:rPr>
        <w:t xml:space="preserve">, welches einen Datensatz </w:t>
      </w:r>
      <w:r w:rsidR="00EE744B">
        <w:rPr>
          <w:lang w:val="de-DE"/>
        </w:rPr>
        <w:t>darstellt</w:t>
      </w:r>
      <w:r>
        <w:rPr>
          <w:lang w:val="de-DE"/>
        </w:rPr>
        <w:t xml:space="preserve">. </w:t>
      </w:r>
      <w:r w:rsidR="00EE744B">
        <w:rPr>
          <w:lang w:val="de-DE"/>
        </w:rPr>
        <w:t>Die</w:t>
      </w:r>
      <w:r>
        <w:rPr>
          <w:lang w:val="de-DE"/>
        </w:rPr>
        <w:t xml:space="preserve"> </w:t>
      </w:r>
      <w:r w:rsidR="00EE744B">
        <w:rPr>
          <w:lang w:val="de-DE"/>
        </w:rPr>
        <w:t>Klasse</w:t>
      </w:r>
      <w:r>
        <w:rPr>
          <w:lang w:val="de-DE"/>
        </w:rPr>
        <w:t xml:space="preserve"> soll alle Felder als Eigenschaften zur Verfügung stellen und speichern.</w:t>
      </w:r>
    </w:p>
    <w:p w14:paraId="77D0252A" w14:textId="77777777" w:rsidR="00AC63F2" w:rsidRDefault="00AC63F2" w:rsidP="00AC63F2">
      <w:pPr>
        <w:rPr>
          <w:lang w:val="de-DE"/>
        </w:rPr>
      </w:pP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C63F2" w14:paraId="7E275493" w14:textId="77777777" w:rsidTr="00102B77">
        <w:trPr>
          <w:trHeight w:hRule="exact" w:val="227"/>
        </w:trPr>
        <w:tc>
          <w:tcPr>
            <w:tcW w:w="236" w:type="dxa"/>
          </w:tcPr>
          <w:p w14:paraId="072EAE27" w14:textId="77777777" w:rsidR="00AC63F2" w:rsidRDefault="00AC63F2" w:rsidP="00102B77"/>
        </w:tc>
        <w:tc>
          <w:tcPr>
            <w:tcW w:w="236" w:type="dxa"/>
          </w:tcPr>
          <w:p w14:paraId="24DBC53E" w14:textId="77777777" w:rsidR="00AC63F2" w:rsidRDefault="00AC63F2" w:rsidP="00102B77"/>
        </w:tc>
        <w:tc>
          <w:tcPr>
            <w:tcW w:w="236" w:type="dxa"/>
          </w:tcPr>
          <w:p w14:paraId="1E2AA268" w14:textId="77777777" w:rsidR="00AC63F2" w:rsidRDefault="00AC63F2" w:rsidP="00102B77"/>
        </w:tc>
        <w:tc>
          <w:tcPr>
            <w:tcW w:w="236" w:type="dxa"/>
          </w:tcPr>
          <w:p w14:paraId="64A5432D" w14:textId="77777777" w:rsidR="00AC63F2" w:rsidRDefault="00AC63F2" w:rsidP="00102B77"/>
        </w:tc>
        <w:tc>
          <w:tcPr>
            <w:tcW w:w="236" w:type="dxa"/>
          </w:tcPr>
          <w:p w14:paraId="330EF58F" w14:textId="77777777" w:rsidR="00AC63F2" w:rsidRDefault="00AC63F2" w:rsidP="00102B77"/>
        </w:tc>
        <w:tc>
          <w:tcPr>
            <w:tcW w:w="236" w:type="dxa"/>
          </w:tcPr>
          <w:p w14:paraId="5FEF2B1D" w14:textId="77777777" w:rsidR="00AC63F2" w:rsidRDefault="00AC63F2" w:rsidP="00102B77"/>
        </w:tc>
        <w:tc>
          <w:tcPr>
            <w:tcW w:w="236" w:type="dxa"/>
          </w:tcPr>
          <w:p w14:paraId="7555F244" w14:textId="77777777" w:rsidR="00AC63F2" w:rsidRDefault="00AC63F2" w:rsidP="00102B77"/>
        </w:tc>
        <w:tc>
          <w:tcPr>
            <w:tcW w:w="236" w:type="dxa"/>
          </w:tcPr>
          <w:p w14:paraId="7D3C08C5" w14:textId="77777777" w:rsidR="00AC63F2" w:rsidRDefault="00AC63F2" w:rsidP="00102B77"/>
        </w:tc>
        <w:tc>
          <w:tcPr>
            <w:tcW w:w="236" w:type="dxa"/>
          </w:tcPr>
          <w:p w14:paraId="03296754" w14:textId="77777777" w:rsidR="00AC63F2" w:rsidRDefault="00AC63F2" w:rsidP="00102B77"/>
        </w:tc>
        <w:tc>
          <w:tcPr>
            <w:tcW w:w="236" w:type="dxa"/>
          </w:tcPr>
          <w:p w14:paraId="666DBB6F" w14:textId="77777777" w:rsidR="00AC63F2" w:rsidRDefault="00AC63F2" w:rsidP="00102B77"/>
        </w:tc>
        <w:tc>
          <w:tcPr>
            <w:tcW w:w="236" w:type="dxa"/>
          </w:tcPr>
          <w:p w14:paraId="1ABC7AD4" w14:textId="77777777" w:rsidR="00AC63F2" w:rsidRDefault="00AC63F2" w:rsidP="00102B77"/>
        </w:tc>
        <w:tc>
          <w:tcPr>
            <w:tcW w:w="236" w:type="dxa"/>
          </w:tcPr>
          <w:p w14:paraId="4BC0D7E7" w14:textId="77777777" w:rsidR="00AC63F2" w:rsidRDefault="00AC63F2" w:rsidP="00102B77"/>
        </w:tc>
        <w:tc>
          <w:tcPr>
            <w:tcW w:w="236" w:type="dxa"/>
          </w:tcPr>
          <w:p w14:paraId="40279E4C" w14:textId="77777777" w:rsidR="00AC63F2" w:rsidRDefault="00AC63F2" w:rsidP="00102B77"/>
        </w:tc>
        <w:tc>
          <w:tcPr>
            <w:tcW w:w="236" w:type="dxa"/>
          </w:tcPr>
          <w:p w14:paraId="4AF09A3B" w14:textId="77777777" w:rsidR="00AC63F2" w:rsidRDefault="00AC63F2" w:rsidP="00102B77"/>
        </w:tc>
        <w:tc>
          <w:tcPr>
            <w:tcW w:w="236" w:type="dxa"/>
          </w:tcPr>
          <w:p w14:paraId="0B59B45C" w14:textId="77777777" w:rsidR="00AC63F2" w:rsidRDefault="00AC63F2" w:rsidP="00102B77"/>
        </w:tc>
        <w:tc>
          <w:tcPr>
            <w:tcW w:w="236" w:type="dxa"/>
          </w:tcPr>
          <w:p w14:paraId="0B68E89E" w14:textId="77777777" w:rsidR="00AC63F2" w:rsidRDefault="00AC63F2" w:rsidP="00102B77"/>
        </w:tc>
        <w:tc>
          <w:tcPr>
            <w:tcW w:w="236" w:type="dxa"/>
          </w:tcPr>
          <w:p w14:paraId="52B0BBE8" w14:textId="77777777" w:rsidR="00AC63F2" w:rsidRDefault="00AC63F2" w:rsidP="00102B77"/>
        </w:tc>
        <w:tc>
          <w:tcPr>
            <w:tcW w:w="236" w:type="dxa"/>
          </w:tcPr>
          <w:p w14:paraId="61258A32" w14:textId="77777777" w:rsidR="00AC63F2" w:rsidRDefault="00AC63F2" w:rsidP="00102B77"/>
        </w:tc>
        <w:tc>
          <w:tcPr>
            <w:tcW w:w="236" w:type="dxa"/>
          </w:tcPr>
          <w:p w14:paraId="783394F9" w14:textId="77777777" w:rsidR="00AC63F2" w:rsidRDefault="00AC63F2" w:rsidP="00102B77"/>
        </w:tc>
        <w:tc>
          <w:tcPr>
            <w:tcW w:w="236" w:type="dxa"/>
          </w:tcPr>
          <w:p w14:paraId="6DE71B7A" w14:textId="77777777" w:rsidR="00AC63F2" w:rsidRDefault="00AC63F2" w:rsidP="00102B77"/>
        </w:tc>
        <w:tc>
          <w:tcPr>
            <w:tcW w:w="236" w:type="dxa"/>
          </w:tcPr>
          <w:p w14:paraId="5615FD72" w14:textId="77777777" w:rsidR="00AC63F2" w:rsidRDefault="00AC63F2" w:rsidP="00102B77"/>
        </w:tc>
        <w:tc>
          <w:tcPr>
            <w:tcW w:w="236" w:type="dxa"/>
          </w:tcPr>
          <w:p w14:paraId="24A8EE6F" w14:textId="77777777" w:rsidR="00AC63F2" w:rsidRDefault="00AC63F2" w:rsidP="00102B77"/>
        </w:tc>
        <w:tc>
          <w:tcPr>
            <w:tcW w:w="236" w:type="dxa"/>
          </w:tcPr>
          <w:p w14:paraId="7FCFE100" w14:textId="77777777" w:rsidR="00AC63F2" w:rsidRDefault="00AC63F2" w:rsidP="00102B77"/>
        </w:tc>
        <w:tc>
          <w:tcPr>
            <w:tcW w:w="236" w:type="dxa"/>
          </w:tcPr>
          <w:p w14:paraId="64F7C48B" w14:textId="77777777" w:rsidR="00AC63F2" w:rsidRDefault="00AC63F2" w:rsidP="00102B77"/>
        </w:tc>
        <w:tc>
          <w:tcPr>
            <w:tcW w:w="236" w:type="dxa"/>
          </w:tcPr>
          <w:p w14:paraId="103BF8F7" w14:textId="77777777" w:rsidR="00AC63F2" w:rsidRDefault="00AC63F2" w:rsidP="00102B77"/>
        </w:tc>
        <w:tc>
          <w:tcPr>
            <w:tcW w:w="236" w:type="dxa"/>
          </w:tcPr>
          <w:p w14:paraId="67CAE7DB" w14:textId="77777777" w:rsidR="00AC63F2" w:rsidRDefault="00AC63F2" w:rsidP="00102B77"/>
        </w:tc>
        <w:tc>
          <w:tcPr>
            <w:tcW w:w="236" w:type="dxa"/>
          </w:tcPr>
          <w:p w14:paraId="6E2DAB60" w14:textId="77777777" w:rsidR="00AC63F2" w:rsidRDefault="00AC63F2" w:rsidP="00102B77"/>
        </w:tc>
        <w:tc>
          <w:tcPr>
            <w:tcW w:w="236" w:type="dxa"/>
          </w:tcPr>
          <w:p w14:paraId="69147483" w14:textId="77777777" w:rsidR="00AC63F2" w:rsidRDefault="00AC63F2" w:rsidP="00102B77"/>
        </w:tc>
        <w:tc>
          <w:tcPr>
            <w:tcW w:w="236" w:type="dxa"/>
          </w:tcPr>
          <w:p w14:paraId="50C6C27F" w14:textId="77777777" w:rsidR="00AC63F2" w:rsidRDefault="00AC63F2" w:rsidP="00102B77"/>
        </w:tc>
        <w:tc>
          <w:tcPr>
            <w:tcW w:w="236" w:type="dxa"/>
          </w:tcPr>
          <w:p w14:paraId="7420541B" w14:textId="77777777" w:rsidR="00AC63F2" w:rsidRDefault="00AC63F2" w:rsidP="00102B77"/>
        </w:tc>
        <w:tc>
          <w:tcPr>
            <w:tcW w:w="236" w:type="dxa"/>
          </w:tcPr>
          <w:p w14:paraId="17478513" w14:textId="77777777" w:rsidR="00AC63F2" w:rsidRDefault="00AC63F2" w:rsidP="00102B77"/>
        </w:tc>
        <w:tc>
          <w:tcPr>
            <w:tcW w:w="236" w:type="dxa"/>
          </w:tcPr>
          <w:p w14:paraId="2DC8E7B8" w14:textId="77777777" w:rsidR="00AC63F2" w:rsidRDefault="00AC63F2" w:rsidP="00102B77"/>
        </w:tc>
        <w:tc>
          <w:tcPr>
            <w:tcW w:w="236" w:type="dxa"/>
          </w:tcPr>
          <w:p w14:paraId="0F6E5211" w14:textId="77777777" w:rsidR="00AC63F2" w:rsidRDefault="00AC63F2" w:rsidP="00102B77"/>
        </w:tc>
        <w:tc>
          <w:tcPr>
            <w:tcW w:w="236" w:type="dxa"/>
          </w:tcPr>
          <w:p w14:paraId="164F0FF3" w14:textId="77777777" w:rsidR="00AC63F2" w:rsidRDefault="00AC63F2" w:rsidP="00102B77"/>
        </w:tc>
        <w:tc>
          <w:tcPr>
            <w:tcW w:w="236" w:type="dxa"/>
          </w:tcPr>
          <w:p w14:paraId="72239279" w14:textId="77777777" w:rsidR="00AC63F2" w:rsidRDefault="00AC63F2" w:rsidP="00102B77"/>
        </w:tc>
        <w:tc>
          <w:tcPr>
            <w:tcW w:w="236" w:type="dxa"/>
          </w:tcPr>
          <w:p w14:paraId="59B72ACF" w14:textId="77777777" w:rsidR="00AC63F2" w:rsidRDefault="00AC63F2" w:rsidP="00102B77"/>
        </w:tc>
        <w:tc>
          <w:tcPr>
            <w:tcW w:w="236" w:type="dxa"/>
          </w:tcPr>
          <w:p w14:paraId="62F234F8" w14:textId="77777777" w:rsidR="00AC63F2" w:rsidRDefault="00AC63F2" w:rsidP="00102B77"/>
        </w:tc>
        <w:tc>
          <w:tcPr>
            <w:tcW w:w="236" w:type="dxa"/>
          </w:tcPr>
          <w:p w14:paraId="00E6EBE8" w14:textId="77777777" w:rsidR="00AC63F2" w:rsidRDefault="00AC63F2" w:rsidP="00102B77"/>
        </w:tc>
        <w:tc>
          <w:tcPr>
            <w:tcW w:w="236" w:type="dxa"/>
          </w:tcPr>
          <w:p w14:paraId="35F4E6A5" w14:textId="77777777" w:rsidR="00AC63F2" w:rsidRDefault="00AC63F2" w:rsidP="00102B77"/>
        </w:tc>
        <w:tc>
          <w:tcPr>
            <w:tcW w:w="236" w:type="dxa"/>
          </w:tcPr>
          <w:p w14:paraId="0F4106BC" w14:textId="77777777" w:rsidR="00AC63F2" w:rsidRDefault="00AC63F2" w:rsidP="00102B77"/>
        </w:tc>
        <w:tc>
          <w:tcPr>
            <w:tcW w:w="236" w:type="dxa"/>
          </w:tcPr>
          <w:p w14:paraId="4CAC217A" w14:textId="77777777" w:rsidR="00AC63F2" w:rsidRDefault="00AC63F2" w:rsidP="00102B77"/>
        </w:tc>
        <w:tc>
          <w:tcPr>
            <w:tcW w:w="236" w:type="dxa"/>
          </w:tcPr>
          <w:p w14:paraId="028D3498" w14:textId="77777777" w:rsidR="00AC63F2" w:rsidRDefault="00AC63F2" w:rsidP="00102B77"/>
        </w:tc>
      </w:tr>
      <w:tr w:rsidR="00AC63F2" w14:paraId="7250C21E" w14:textId="77777777" w:rsidTr="00102B77">
        <w:trPr>
          <w:trHeight w:hRule="exact" w:val="227"/>
        </w:trPr>
        <w:tc>
          <w:tcPr>
            <w:tcW w:w="236" w:type="dxa"/>
          </w:tcPr>
          <w:p w14:paraId="45E495CC" w14:textId="77777777" w:rsidR="00AC63F2" w:rsidRDefault="00AC63F2" w:rsidP="00102B77"/>
        </w:tc>
        <w:tc>
          <w:tcPr>
            <w:tcW w:w="236" w:type="dxa"/>
          </w:tcPr>
          <w:p w14:paraId="6D539065" w14:textId="77777777" w:rsidR="00AC63F2" w:rsidRDefault="00AC63F2" w:rsidP="00102B77"/>
        </w:tc>
        <w:tc>
          <w:tcPr>
            <w:tcW w:w="236" w:type="dxa"/>
          </w:tcPr>
          <w:p w14:paraId="39D75200" w14:textId="77777777" w:rsidR="00AC63F2" w:rsidRDefault="00AC63F2" w:rsidP="00102B77"/>
        </w:tc>
        <w:tc>
          <w:tcPr>
            <w:tcW w:w="236" w:type="dxa"/>
          </w:tcPr>
          <w:p w14:paraId="1471A5A4" w14:textId="77777777" w:rsidR="00AC63F2" w:rsidRDefault="00AC63F2" w:rsidP="00102B77"/>
        </w:tc>
        <w:tc>
          <w:tcPr>
            <w:tcW w:w="236" w:type="dxa"/>
          </w:tcPr>
          <w:p w14:paraId="66EC3DAC" w14:textId="77777777" w:rsidR="00AC63F2" w:rsidRDefault="00AC63F2" w:rsidP="00102B77"/>
        </w:tc>
        <w:tc>
          <w:tcPr>
            <w:tcW w:w="236" w:type="dxa"/>
          </w:tcPr>
          <w:p w14:paraId="1006D910" w14:textId="77777777" w:rsidR="00AC63F2" w:rsidRDefault="00AC63F2" w:rsidP="00102B77"/>
        </w:tc>
        <w:tc>
          <w:tcPr>
            <w:tcW w:w="236" w:type="dxa"/>
          </w:tcPr>
          <w:p w14:paraId="71C1EBAA" w14:textId="77777777" w:rsidR="00AC63F2" w:rsidRDefault="00AC63F2" w:rsidP="00102B77"/>
        </w:tc>
        <w:tc>
          <w:tcPr>
            <w:tcW w:w="236" w:type="dxa"/>
          </w:tcPr>
          <w:p w14:paraId="377AC315" w14:textId="77777777" w:rsidR="00AC63F2" w:rsidRDefault="00AC63F2" w:rsidP="00102B77"/>
        </w:tc>
        <w:tc>
          <w:tcPr>
            <w:tcW w:w="236" w:type="dxa"/>
          </w:tcPr>
          <w:p w14:paraId="7B9ACCE0" w14:textId="77777777" w:rsidR="00AC63F2" w:rsidRDefault="00AC63F2" w:rsidP="00102B77"/>
        </w:tc>
        <w:tc>
          <w:tcPr>
            <w:tcW w:w="236" w:type="dxa"/>
          </w:tcPr>
          <w:p w14:paraId="7CB29BD1" w14:textId="77777777" w:rsidR="00AC63F2" w:rsidRDefault="00AC63F2" w:rsidP="00102B77"/>
        </w:tc>
        <w:tc>
          <w:tcPr>
            <w:tcW w:w="236" w:type="dxa"/>
          </w:tcPr>
          <w:p w14:paraId="6B10973C" w14:textId="77777777" w:rsidR="00AC63F2" w:rsidRDefault="00AC63F2" w:rsidP="00102B77"/>
        </w:tc>
        <w:tc>
          <w:tcPr>
            <w:tcW w:w="236" w:type="dxa"/>
          </w:tcPr>
          <w:p w14:paraId="7686D1CE" w14:textId="77777777" w:rsidR="00AC63F2" w:rsidRDefault="00AC63F2" w:rsidP="00102B77"/>
        </w:tc>
        <w:tc>
          <w:tcPr>
            <w:tcW w:w="236" w:type="dxa"/>
          </w:tcPr>
          <w:p w14:paraId="2D2BB32A" w14:textId="77777777" w:rsidR="00AC63F2" w:rsidRDefault="00AC63F2" w:rsidP="00102B77"/>
        </w:tc>
        <w:tc>
          <w:tcPr>
            <w:tcW w:w="236" w:type="dxa"/>
          </w:tcPr>
          <w:p w14:paraId="00851852" w14:textId="77777777" w:rsidR="00AC63F2" w:rsidRDefault="00AC63F2" w:rsidP="00102B77"/>
        </w:tc>
        <w:tc>
          <w:tcPr>
            <w:tcW w:w="236" w:type="dxa"/>
          </w:tcPr>
          <w:p w14:paraId="0D02AEE6" w14:textId="77777777" w:rsidR="00AC63F2" w:rsidRDefault="00AC63F2" w:rsidP="00102B77"/>
        </w:tc>
        <w:tc>
          <w:tcPr>
            <w:tcW w:w="236" w:type="dxa"/>
          </w:tcPr>
          <w:p w14:paraId="3AFC6E5F" w14:textId="77777777" w:rsidR="00AC63F2" w:rsidRDefault="00AC63F2" w:rsidP="00102B77"/>
        </w:tc>
        <w:tc>
          <w:tcPr>
            <w:tcW w:w="236" w:type="dxa"/>
          </w:tcPr>
          <w:p w14:paraId="0122F610" w14:textId="77777777" w:rsidR="00AC63F2" w:rsidRDefault="00AC63F2" w:rsidP="00102B77"/>
        </w:tc>
        <w:tc>
          <w:tcPr>
            <w:tcW w:w="236" w:type="dxa"/>
          </w:tcPr>
          <w:p w14:paraId="354680CE" w14:textId="77777777" w:rsidR="00AC63F2" w:rsidRDefault="00AC63F2" w:rsidP="00102B77"/>
        </w:tc>
        <w:tc>
          <w:tcPr>
            <w:tcW w:w="236" w:type="dxa"/>
          </w:tcPr>
          <w:p w14:paraId="6CC83321" w14:textId="77777777" w:rsidR="00AC63F2" w:rsidRDefault="00AC63F2" w:rsidP="00102B77"/>
        </w:tc>
        <w:tc>
          <w:tcPr>
            <w:tcW w:w="236" w:type="dxa"/>
          </w:tcPr>
          <w:p w14:paraId="575E6B97" w14:textId="77777777" w:rsidR="00AC63F2" w:rsidRDefault="00AC63F2" w:rsidP="00102B77"/>
        </w:tc>
        <w:tc>
          <w:tcPr>
            <w:tcW w:w="236" w:type="dxa"/>
          </w:tcPr>
          <w:p w14:paraId="5C5265FB" w14:textId="77777777" w:rsidR="00AC63F2" w:rsidRDefault="00AC63F2" w:rsidP="00102B77"/>
        </w:tc>
        <w:tc>
          <w:tcPr>
            <w:tcW w:w="236" w:type="dxa"/>
          </w:tcPr>
          <w:p w14:paraId="601F3E20" w14:textId="77777777" w:rsidR="00AC63F2" w:rsidRDefault="00AC63F2" w:rsidP="00102B77"/>
        </w:tc>
        <w:tc>
          <w:tcPr>
            <w:tcW w:w="236" w:type="dxa"/>
          </w:tcPr>
          <w:p w14:paraId="299F39B4" w14:textId="77777777" w:rsidR="00AC63F2" w:rsidRDefault="00AC63F2" w:rsidP="00102B77"/>
        </w:tc>
        <w:tc>
          <w:tcPr>
            <w:tcW w:w="236" w:type="dxa"/>
          </w:tcPr>
          <w:p w14:paraId="5C756D54" w14:textId="77777777" w:rsidR="00AC63F2" w:rsidRDefault="00AC63F2" w:rsidP="00102B77"/>
        </w:tc>
        <w:tc>
          <w:tcPr>
            <w:tcW w:w="236" w:type="dxa"/>
          </w:tcPr>
          <w:p w14:paraId="1FF01F89" w14:textId="77777777" w:rsidR="00AC63F2" w:rsidRDefault="00AC63F2" w:rsidP="00102B77"/>
        </w:tc>
        <w:tc>
          <w:tcPr>
            <w:tcW w:w="236" w:type="dxa"/>
          </w:tcPr>
          <w:p w14:paraId="59F69373" w14:textId="77777777" w:rsidR="00AC63F2" w:rsidRDefault="00AC63F2" w:rsidP="00102B77"/>
        </w:tc>
        <w:tc>
          <w:tcPr>
            <w:tcW w:w="236" w:type="dxa"/>
          </w:tcPr>
          <w:p w14:paraId="638383F5" w14:textId="77777777" w:rsidR="00AC63F2" w:rsidRDefault="00AC63F2" w:rsidP="00102B77"/>
        </w:tc>
        <w:tc>
          <w:tcPr>
            <w:tcW w:w="236" w:type="dxa"/>
          </w:tcPr>
          <w:p w14:paraId="476A3E65" w14:textId="77777777" w:rsidR="00AC63F2" w:rsidRDefault="00AC63F2" w:rsidP="00102B77"/>
        </w:tc>
        <w:tc>
          <w:tcPr>
            <w:tcW w:w="236" w:type="dxa"/>
          </w:tcPr>
          <w:p w14:paraId="51E89436" w14:textId="77777777" w:rsidR="00AC63F2" w:rsidRDefault="00AC63F2" w:rsidP="00102B77"/>
        </w:tc>
        <w:tc>
          <w:tcPr>
            <w:tcW w:w="236" w:type="dxa"/>
          </w:tcPr>
          <w:p w14:paraId="628ACE8E" w14:textId="77777777" w:rsidR="00AC63F2" w:rsidRDefault="00AC63F2" w:rsidP="00102B77"/>
        </w:tc>
        <w:tc>
          <w:tcPr>
            <w:tcW w:w="236" w:type="dxa"/>
          </w:tcPr>
          <w:p w14:paraId="02230FDB" w14:textId="77777777" w:rsidR="00AC63F2" w:rsidRDefault="00AC63F2" w:rsidP="00102B77"/>
        </w:tc>
        <w:tc>
          <w:tcPr>
            <w:tcW w:w="236" w:type="dxa"/>
          </w:tcPr>
          <w:p w14:paraId="1623F81D" w14:textId="77777777" w:rsidR="00AC63F2" w:rsidRDefault="00AC63F2" w:rsidP="00102B77"/>
        </w:tc>
        <w:tc>
          <w:tcPr>
            <w:tcW w:w="236" w:type="dxa"/>
          </w:tcPr>
          <w:p w14:paraId="7CF222D0" w14:textId="77777777" w:rsidR="00AC63F2" w:rsidRDefault="00AC63F2" w:rsidP="00102B77"/>
        </w:tc>
        <w:tc>
          <w:tcPr>
            <w:tcW w:w="236" w:type="dxa"/>
          </w:tcPr>
          <w:p w14:paraId="702E71D5" w14:textId="77777777" w:rsidR="00AC63F2" w:rsidRDefault="00AC63F2" w:rsidP="00102B77"/>
        </w:tc>
        <w:tc>
          <w:tcPr>
            <w:tcW w:w="236" w:type="dxa"/>
          </w:tcPr>
          <w:p w14:paraId="40D1E45A" w14:textId="77777777" w:rsidR="00AC63F2" w:rsidRDefault="00AC63F2" w:rsidP="00102B77"/>
        </w:tc>
        <w:tc>
          <w:tcPr>
            <w:tcW w:w="236" w:type="dxa"/>
          </w:tcPr>
          <w:p w14:paraId="4F3220CB" w14:textId="77777777" w:rsidR="00AC63F2" w:rsidRDefault="00AC63F2" w:rsidP="00102B77"/>
        </w:tc>
        <w:tc>
          <w:tcPr>
            <w:tcW w:w="236" w:type="dxa"/>
          </w:tcPr>
          <w:p w14:paraId="5120EC41" w14:textId="77777777" w:rsidR="00AC63F2" w:rsidRDefault="00AC63F2" w:rsidP="00102B77"/>
        </w:tc>
        <w:tc>
          <w:tcPr>
            <w:tcW w:w="236" w:type="dxa"/>
          </w:tcPr>
          <w:p w14:paraId="771451A7" w14:textId="77777777" w:rsidR="00AC63F2" w:rsidRDefault="00AC63F2" w:rsidP="00102B77"/>
        </w:tc>
        <w:tc>
          <w:tcPr>
            <w:tcW w:w="236" w:type="dxa"/>
          </w:tcPr>
          <w:p w14:paraId="618D5DEA" w14:textId="77777777" w:rsidR="00AC63F2" w:rsidRDefault="00AC63F2" w:rsidP="00102B77"/>
        </w:tc>
        <w:tc>
          <w:tcPr>
            <w:tcW w:w="236" w:type="dxa"/>
          </w:tcPr>
          <w:p w14:paraId="0758C9BB" w14:textId="77777777" w:rsidR="00AC63F2" w:rsidRDefault="00AC63F2" w:rsidP="00102B77"/>
        </w:tc>
        <w:tc>
          <w:tcPr>
            <w:tcW w:w="236" w:type="dxa"/>
          </w:tcPr>
          <w:p w14:paraId="743FB7BD" w14:textId="77777777" w:rsidR="00AC63F2" w:rsidRDefault="00AC63F2" w:rsidP="00102B77"/>
        </w:tc>
        <w:tc>
          <w:tcPr>
            <w:tcW w:w="236" w:type="dxa"/>
          </w:tcPr>
          <w:p w14:paraId="4B78BF53" w14:textId="77777777" w:rsidR="00AC63F2" w:rsidRDefault="00AC63F2" w:rsidP="00102B77"/>
        </w:tc>
      </w:tr>
      <w:tr w:rsidR="00AC63F2" w14:paraId="0062F6EA" w14:textId="77777777" w:rsidTr="00102B77">
        <w:trPr>
          <w:trHeight w:hRule="exact" w:val="227"/>
        </w:trPr>
        <w:tc>
          <w:tcPr>
            <w:tcW w:w="236" w:type="dxa"/>
          </w:tcPr>
          <w:p w14:paraId="1F33F97A" w14:textId="77777777" w:rsidR="00AC63F2" w:rsidRDefault="00AC63F2" w:rsidP="00102B77"/>
        </w:tc>
        <w:tc>
          <w:tcPr>
            <w:tcW w:w="236" w:type="dxa"/>
          </w:tcPr>
          <w:p w14:paraId="27F68B79" w14:textId="77777777" w:rsidR="00AC63F2" w:rsidRDefault="00AC63F2" w:rsidP="00102B77"/>
        </w:tc>
        <w:tc>
          <w:tcPr>
            <w:tcW w:w="236" w:type="dxa"/>
          </w:tcPr>
          <w:p w14:paraId="385165BE" w14:textId="77777777" w:rsidR="00AC63F2" w:rsidRDefault="00AC63F2" w:rsidP="00102B77"/>
        </w:tc>
        <w:tc>
          <w:tcPr>
            <w:tcW w:w="236" w:type="dxa"/>
          </w:tcPr>
          <w:p w14:paraId="25B8FA20" w14:textId="77777777" w:rsidR="00AC63F2" w:rsidRDefault="00AC63F2" w:rsidP="00102B77"/>
        </w:tc>
        <w:tc>
          <w:tcPr>
            <w:tcW w:w="236" w:type="dxa"/>
          </w:tcPr>
          <w:p w14:paraId="446057C5" w14:textId="77777777" w:rsidR="00AC63F2" w:rsidRDefault="00AC63F2" w:rsidP="00102B77"/>
        </w:tc>
        <w:tc>
          <w:tcPr>
            <w:tcW w:w="236" w:type="dxa"/>
          </w:tcPr>
          <w:p w14:paraId="3F13F89C" w14:textId="77777777" w:rsidR="00AC63F2" w:rsidRDefault="00AC63F2" w:rsidP="00102B77"/>
        </w:tc>
        <w:tc>
          <w:tcPr>
            <w:tcW w:w="236" w:type="dxa"/>
          </w:tcPr>
          <w:p w14:paraId="7C353C8E" w14:textId="77777777" w:rsidR="00AC63F2" w:rsidRDefault="00AC63F2" w:rsidP="00102B77"/>
        </w:tc>
        <w:tc>
          <w:tcPr>
            <w:tcW w:w="236" w:type="dxa"/>
          </w:tcPr>
          <w:p w14:paraId="21610328" w14:textId="77777777" w:rsidR="00AC63F2" w:rsidRDefault="00AC63F2" w:rsidP="00102B77"/>
        </w:tc>
        <w:tc>
          <w:tcPr>
            <w:tcW w:w="236" w:type="dxa"/>
          </w:tcPr>
          <w:p w14:paraId="21C2DAD8" w14:textId="77777777" w:rsidR="00AC63F2" w:rsidRDefault="00AC63F2" w:rsidP="00102B77"/>
        </w:tc>
        <w:tc>
          <w:tcPr>
            <w:tcW w:w="236" w:type="dxa"/>
          </w:tcPr>
          <w:p w14:paraId="4B52449E" w14:textId="77777777" w:rsidR="00AC63F2" w:rsidRDefault="00AC63F2" w:rsidP="00102B77"/>
        </w:tc>
        <w:tc>
          <w:tcPr>
            <w:tcW w:w="236" w:type="dxa"/>
          </w:tcPr>
          <w:p w14:paraId="2E1F4B6C" w14:textId="77777777" w:rsidR="00AC63F2" w:rsidRDefault="00AC63F2" w:rsidP="00102B77"/>
        </w:tc>
        <w:tc>
          <w:tcPr>
            <w:tcW w:w="236" w:type="dxa"/>
          </w:tcPr>
          <w:p w14:paraId="019D48E7" w14:textId="77777777" w:rsidR="00AC63F2" w:rsidRDefault="00AC63F2" w:rsidP="00102B77"/>
        </w:tc>
        <w:tc>
          <w:tcPr>
            <w:tcW w:w="236" w:type="dxa"/>
          </w:tcPr>
          <w:p w14:paraId="0A027128" w14:textId="77777777" w:rsidR="00AC63F2" w:rsidRDefault="00AC63F2" w:rsidP="00102B77"/>
        </w:tc>
        <w:tc>
          <w:tcPr>
            <w:tcW w:w="236" w:type="dxa"/>
          </w:tcPr>
          <w:p w14:paraId="1ABBB798" w14:textId="77777777" w:rsidR="00AC63F2" w:rsidRDefault="00AC63F2" w:rsidP="00102B77"/>
        </w:tc>
        <w:tc>
          <w:tcPr>
            <w:tcW w:w="236" w:type="dxa"/>
          </w:tcPr>
          <w:p w14:paraId="2E7EF9B4" w14:textId="77777777" w:rsidR="00AC63F2" w:rsidRDefault="00AC63F2" w:rsidP="00102B77"/>
        </w:tc>
        <w:tc>
          <w:tcPr>
            <w:tcW w:w="236" w:type="dxa"/>
          </w:tcPr>
          <w:p w14:paraId="583E486A" w14:textId="77777777" w:rsidR="00AC63F2" w:rsidRDefault="00AC63F2" w:rsidP="00102B77"/>
        </w:tc>
        <w:tc>
          <w:tcPr>
            <w:tcW w:w="236" w:type="dxa"/>
          </w:tcPr>
          <w:p w14:paraId="686D00C8" w14:textId="77777777" w:rsidR="00AC63F2" w:rsidRDefault="00AC63F2" w:rsidP="00102B77"/>
        </w:tc>
        <w:tc>
          <w:tcPr>
            <w:tcW w:w="236" w:type="dxa"/>
          </w:tcPr>
          <w:p w14:paraId="38C3DAF7" w14:textId="77777777" w:rsidR="00AC63F2" w:rsidRDefault="00AC63F2" w:rsidP="00102B77"/>
        </w:tc>
        <w:tc>
          <w:tcPr>
            <w:tcW w:w="236" w:type="dxa"/>
          </w:tcPr>
          <w:p w14:paraId="4CB3F532" w14:textId="77777777" w:rsidR="00AC63F2" w:rsidRDefault="00AC63F2" w:rsidP="00102B77"/>
        </w:tc>
        <w:tc>
          <w:tcPr>
            <w:tcW w:w="236" w:type="dxa"/>
          </w:tcPr>
          <w:p w14:paraId="2ED2533C" w14:textId="77777777" w:rsidR="00AC63F2" w:rsidRDefault="00AC63F2" w:rsidP="00102B77"/>
        </w:tc>
        <w:tc>
          <w:tcPr>
            <w:tcW w:w="236" w:type="dxa"/>
          </w:tcPr>
          <w:p w14:paraId="55CFF6FE" w14:textId="77777777" w:rsidR="00AC63F2" w:rsidRDefault="00AC63F2" w:rsidP="00102B77"/>
        </w:tc>
        <w:tc>
          <w:tcPr>
            <w:tcW w:w="236" w:type="dxa"/>
          </w:tcPr>
          <w:p w14:paraId="26435214" w14:textId="77777777" w:rsidR="00AC63F2" w:rsidRDefault="00AC63F2" w:rsidP="00102B77"/>
        </w:tc>
        <w:tc>
          <w:tcPr>
            <w:tcW w:w="236" w:type="dxa"/>
          </w:tcPr>
          <w:p w14:paraId="7FB0A101" w14:textId="77777777" w:rsidR="00AC63F2" w:rsidRDefault="00AC63F2" w:rsidP="00102B77"/>
        </w:tc>
        <w:tc>
          <w:tcPr>
            <w:tcW w:w="236" w:type="dxa"/>
          </w:tcPr>
          <w:p w14:paraId="361D981A" w14:textId="77777777" w:rsidR="00AC63F2" w:rsidRDefault="00AC63F2" w:rsidP="00102B77"/>
        </w:tc>
        <w:tc>
          <w:tcPr>
            <w:tcW w:w="236" w:type="dxa"/>
          </w:tcPr>
          <w:p w14:paraId="2860F749" w14:textId="77777777" w:rsidR="00AC63F2" w:rsidRDefault="00AC63F2" w:rsidP="00102B77"/>
        </w:tc>
        <w:tc>
          <w:tcPr>
            <w:tcW w:w="236" w:type="dxa"/>
          </w:tcPr>
          <w:p w14:paraId="2AFB7D31" w14:textId="77777777" w:rsidR="00AC63F2" w:rsidRDefault="00AC63F2" w:rsidP="00102B77"/>
        </w:tc>
        <w:tc>
          <w:tcPr>
            <w:tcW w:w="236" w:type="dxa"/>
          </w:tcPr>
          <w:p w14:paraId="0CFE9A32" w14:textId="77777777" w:rsidR="00AC63F2" w:rsidRDefault="00AC63F2" w:rsidP="00102B77"/>
        </w:tc>
        <w:tc>
          <w:tcPr>
            <w:tcW w:w="236" w:type="dxa"/>
          </w:tcPr>
          <w:p w14:paraId="1E6E1807" w14:textId="77777777" w:rsidR="00AC63F2" w:rsidRDefault="00AC63F2" w:rsidP="00102B77"/>
        </w:tc>
        <w:tc>
          <w:tcPr>
            <w:tcW w:w="236" w:type="dxa"/>
          </w:tcPr>
          <w:p w14:paraId="009C904D" w14:textId="77777777" w:rsidR="00AC63F2" w:rsidRDefault="00AC63F2" w:rsidP="00102B77"/>
        </w:tc>
        <w:tc>
          <w:tcPr>
            <w:tcW w:w="236" w:type="dxa"/>
          </w:tcPr>
          <w:p w14:paraId="11587F97" w14:textId="77777777" w:rsidR="00AC63F2" w:rsidRDefault="00AC63F2" w:rsidP="00102B77"/>
        </w:tc>
        <w:tc>
          <w:tcPr>
            <w:tcW w:w="236" w:type="dxa"/>
          </w:tcPr>
          <w:p w14:paraId="0B237E61" w14:textId="77777777" w:rsidR="00AC63F2" w:rsidRDefault="00AC63F2" w:rsidP="00102B77"/>
        </w:tc>
        <w:tc>
          <w:tcPr>
            <w:tcW w:w="236" w:type="dxa"/>
          </w:tcPr>
          <w:p w14:paraId="6BB408E5" w14:textId="77777777" w:rsidR="00AC63F2" w:rsidRDefault="00AC63F2" w:rsidP="00102B77"/>
        </w:tc>
        <w:tc>
          <w:tcPr>
            <w:tcW w:w="236" w:type="dxa"/>
          </w:tcPr>
          <w:p w14:paraId="74C61D7B" w14:textId="77777777" w:rsidR="00AC63F2" w:rsidRDefault="00AC63F2" w:rsidP="00102B77"/>
        </w:tc>
        <w:tc>
          <w:tcPr>
            <w:tcW w:w="236" w:type="dxa"/>
          </w:tcPr>
          <w:p w14:paraId="6F65E9A6" w14:textId="77777777" w:rsidR="00AC63F2" w:rsidRDefault="00AC63F2" w:rsidP="00102B77"/>
        </w:tc>
        <w:tc>
          <w:tcPr>
            <w:tcW w:w="236" w:type="dxa"/>
          </w:tcPr>
          <w:p w14:paraId="33C169C9" w14:textId="77777777" w:rsidR="00AC63F2" w:rsidRDefault="00AC63F2" w:rsidP="00102B77"/>
        </w:tc>
        <w:tc>
          <w:tcPr>
            <w:tcW w:w="236" w:type="dxa"/>
          </w:tcPr>
          <w:p w14:paraId="1E040DD4" w14:textId="77777777" w:rsidR="00AC63F2" w:rsidRDefault="00AC63F2" w:rsidP="00102B77"/>
        </w:tc>
        <w:tc>
          <w:tcPr>
            <w:tcW w:w="236" w:type="dxa"/>
          </w:tcPr>
          <w:p w14:paraId="1C932E46" w14:textId="77777777" w:rsidR="00AC63F2" w:rsidRDefault="00AC63F2" w:rsidP="00102B77"/>
        </w:tc>
        <w:tc>
          <w:tcPr>
            <w:tcW w:w="236" w:type="dxa"/>
          </w:tcPr>
          <w:p w14:paraId="5562E601" w14:textId="77777777" w:rsidR="00AC63F2" w:rsidRDefault="00AC63F2" w:rsidP="00102B77"/>
        </w:tc>
        <w:tc>
          <w:tcPr>
            <w:tcW w:w="236" w:type="dxa"/>
          </w:tcPr>
          <w:p w14:paraId="4E1EA581" w14:textId="77777777" w:rsidR="00AC63F2" w:rsidRDefault="00AC63F2" w:rsidP="00102B77"/>
        </w:tc>
        <w:tc>
          <w:tcPr>
            <w:tcW w:w="236" w:type="dxa"/>
          </w:tcPr>
          <w:p w14:paraId="08C02A59" w14:textId="77777777" w:rsidR="00AC63F2" w:rsidRDefault="00AC63F2" w:rsidP="00102B77"/>
        </w:tc>
        <w:tc>
          <w:tcPr>
            <w:tcW w:w="236" w:type="dxa"/>
          </w:tcPr>
          <w:p w14:paraId="4F253BB3" w14:textId="77777777" w:rsidR="00AC63F2" w:rsidRDefault="00AC63F2" w:rsidP="00102B77"/>
        </w:tc>
        <w:tc>
          <w:tcPr>
            <w:tcW w:w="236" w:type="dxa"/>
          </w:tcPr>
          <w:p w14:paraId="627011AD" w14:textId="77777777" w:rsidR="00AC63F2" w:rsidRDefault="00AC63F2" w:rsidP="00102B77"/>
        </w:tc>
      </w:tr>
      <w:tr w:rsidR="00AC63F2" w14:paraId="376A7551" w14:textId="77777777" w:rsidTr="00102B77">
        <w:trPr>
          <w:trHeight w:hRule="exact" w:val="227"/>
        </w:trPr>
        <w:tc>
          <w:tcPr>
            <w:tcW w:w="236" w:type="dxa"/>
          </w:tcPr>
          <w:p w14:paraId="6FA7130C" w14:textId="77777777" w:rsidR="00AC63F2" w:rsidRDefault="00AC63F2" w:rsidP="00102B77"/>
        </w:tc>
        <w:tc>
          <w:tcPr>
            <w:tcW w:w="236" w:type="dxa"/>
          </w:tcPr>
          <w:p w14:paraId="77929B5C" w14:textId="77777777" w:rsidR="00AC63F2" w:rsidRDefault="00AC63F2" w:rsidP="00102B77"/>
        </w:tc>
        <w:tc>
          <w:tcPr>
            <w:tcW w:w="236" w:type="dxa"/>
          </w:tcPr>
          <w:p w14:paraId="4E5F0524" w14:textId="77777777" w:rsidR="00AC63F2" w:rsidRDefault="00AC63F2" w:rsidP="00102B77"/>
        </w:tc>
        <w:tc>
          <w:tcPr>
            <w:tcW w:w="236" w:type="dxa"/>
          </w:tcPr>
          <w:p w14:paraId="2E55257F" w14:textId="77777777" w:rsidR="00AC63F2" w:rsidRDefault="00AC63F2" w:rsidP="00102B77"/>
        </w:tc>
        <w:tc>
          <w:tcPr>
            <w:tcW w:w="236" w:type="dxa"/>
          </w:tcPr>
          <w:p w14:paraId="138C56CD" w14:textId="77777777" w:rsidR="00AC63F2" w:rsidRDefault="00AC63F2" w:rsidP="00102B77"/>
        </w:tc>
        <w:tc>
          <w:tcPr>
            <w:tcW w:w="236" w:type="dxa"/>
          </w:tcPr>
          <w:p w14:paraId="09EAABE6" w14:textId="77777777" w:rsidR="00AC63F2" w:rsidRDefault="00AC63F2" w:rsidP="00102B77"/>
        </w:tc>
        <w:tc>
          <w:tcPr>
            <w:tcW w:w="236" w:type="dxa"/>
          </w:tcPr>
          <w:p w14:paraId="0AD15D97" w14:textId="77777777" w:rsidR="00AC63F2" w:rsidRDefault="00AC63F2" w:rsidP="00102B77"/>
        </w:tc>
        <w:tc>
          <w:tcPr>
            <w:tcW w:w="236" w:type="dxa"/>
          </w:tcPr>
          <w:p w14:paraId="1D0024D4" w14:textId="77777777" w:rsidR="00AC63F2" w:rsidRDefault="00AC63F2" w:rsidP="00102B77"/>
        </w:tc>
        <w:tc>
          <w:tcPr>
            <w:tcW w:w="236" w:type="dxa"/>
          </w:tcPr>
          <w:p w14:paraId="29918A9F" w14:textId="77777777" w:rsidR="00AC63F2" w:rsidRDefault="00AC63F2" w:rsidP="00102B77"/>
        </w:tc>
        <w:tc>
          <w:tcPr>
            <w:tcW w:w="236" w:type="dxa"/>
          </w:tcPr>
          <w:p w14:paraId="4F7FB2AE" w14:textId="77777777" w:rsidR="00AC63F2" w:rsidRDefault="00AC63F2" w:rsidP="00102B77"/>
        </w:tc>
        <w:tc>
          <w:tcPr>
            <w:tcW w:w="236" w:type="dxa"/>
          </w:tcPr>
          <w:p w14:paraId="70F68A89" w14:textId="77777777" w:rsidR="00AC63F2" w:rsidRDefault="00AC63F2" w:rsidP="00102B77"/>
        </w:tc>
        <w:tc>
          <w:tcPr>
            <w:tcW w:w="236" w:type="dxa"/>
          </w:tcPr>
          <w:p w14:paraId="3D2D94FE" w14:textId="77777777" w:rsidR="00AC63F2" w:rsidRDefault="00AC63F2" w:rsidP="00102B77"/>
        </w:tc>
        <w:tc>
          <w:tcPr>
            <w:tcW w:w="236" w:type="dxa"/>
          </w:tcPr>
          <w:p w14:paraId="18B9AB6B" w14:textId="77777777" w:rsidR="00AC63F2" w:rsidRDefault="00AC63F2" w:rsidP="00102B77"/>
        </w:tc>
        <w:tc>
          <w:tcPr>
            <w:tcW w:w="236" w:type="dxa"/>
          </w:tcPr>
          <w:p w14:paraId="25F1E4DD" w14:textId="77777777" w:rsidR="00AC63F2" w:rsidRDefault="00AC63F2" w:rsidP="00102B77"/>
        </w:tc>
        <w:tc>
          <w:tcPr>
            <w:tcW w:w="236" w:type="dxa"/>
          </w:tcPr>
          <w:p w14:paraId="4BE5C694" w14:textId="77777777" w:rsidR="00AC63F2" w:rsidRDefault="00AC63F2" w:rsidP="00102B77"/>
        </w:tc>
        <w:tc>
          <w:tcPr>
            <w:tcW w:w="236" w:type="dxa"/>
          </w:tcPr>
          <w:p w14:paraId="490002DE" w14:textId="77777777" w:rsidR="00AC63F2" w:rsidRDefault="00AC63F2" w:rsidP="00102B77"/>
        </w:tc>
        <w:tc>
          <w:tcPr>
            <w:tcW w:w="236" w:type="dxa"/>
          </w:tcPr>
          <w:p w14:paraId="207AD618" w14:textId="77777777" w:rsidR="00AC63F2" w:rsidRDefault="00AC63F2" w:rsidP="00102B77"/>
        </w:tc>
        <w:tc>
          <w:tcPr>
            <w:tcW w:w="236" w:type="dxa"/>
          </w:tcPr>
          <w:p w14:paraId="23740939" w14:textId="77777777" w:rsidR="00AC63F2" w:rsidRDefault="00AC63F2" w:rsidP="00102B77"/>
        </w:tc>
        <w:tc>
          <w:tcPr>
            <w:tcW w:w="236" w:type="dxa"/>
          </w:tcPr>
          <w:p w14:paraId="35929385" w14:textId="77777777" w:rsidR="00AC63F2" w:rsidRDefault="00AC63F2" w:rsidP="00102B77"/>
        </w:tc>
        <w:tc>
          <w:tcPr>
            <w:tcW w:w="236" w:type="dxa"/>
          </w:tcPr>
          <w:p w14:paraId="5332178D" w14:textId="77777777" w:rsidR="00AC63F2" w:rsidRDefault="00AC63F2" w:rsidP="00102B77"/>
        </w:tc>
        <w:tc>
          <w:tcPr>
            <w:tcW w:w="236" w:type="dxa"/>
          </w:tcPr>
          <w:p w14:paraId="43BE6BF1" w14:textId="77777777" w:rsidR="00AC63F2" w:rsidRDefault="00AC63F2" w:rsidP="00102B77"/>
        </w:tc>
        <w:tc>
          <w:tcPr>
            <w:tcW w:w="236" w:type="dxa"/>
          </w:tcPr>
          <w:p w14:paraId="7B3FCFB8" w14:textId="77777777" w:rsidR="00AC63F2" w:rsidRDefault="00AC63F2" w:rsidP="00102B77"/>
        </w:tc>
        <w:tc>
          <w:tcPr>
            <w:tcW w:w="236" w:type="dxa"/>
          </w:tcPr>
          <w:p w14:paraId="5A10B782" w14:textId="77777777" w:rsidR="00AC63F2" w:rsidRDefault="00AC63F2" w:rsidP="00102B77"/>
        </w:tc>
        <w:tc>
          <w:tcPr>
            <w:tcW w:w="236" w:type="dxa"/>
          </w:tcPr>
          <w:p w14:paraId="4E5CE532" w14:textId="77777777" w:rsidR="00AC63F2" w:rsidRDefault="00AC63F2" w:rsidP="00102B77"/>
        </w:tc>
        <w:tc>
          <w:tcPr>
            <w:tcW w:w="236" w:type="dxa"/>
          </w:tcPr>
          <w:p w14:paraId="5CD18960" w14:textId="77777777" w:rsidR="00AC63F2" w:rsidRDefault="00AC63F2" w:rsidP="00102B77"/>
        </w:tc>
        <w:tc>
          <w:tcPr>
            <w:tcW w:w="236" w:type="dxa"/>
          </w:tcPr>
          <w:p w14:paraId="6D901C63" w14:textId="77777777" w:rsidR="00AC63F2" w:rsidRDefault="00AC63F2" w:rsidP="00102B77"/>
        </w:tc>
        <w:tc>
          <w:tcPr>
            <w:tcW w:w="236" w:type="dxa"/>
          </w:tcPr>
          <w:p w14:paraId="4C9DED1D" w14:textId="77777777" w:rsidR="00AC63F2" w:rsidRDefault="00AC63F2" w:rsidP="00102B77"/>
        </w:tc>
        <w:tc>
          <w:tcPr>
            <w:tcW w:w="236" w:type="dxa"/>
          </w:tcPr>
          <w:p w14:paraId="619E41C8" w14:textId="77777777" w:rsidR="00AC63F2" w:rsidRDefault="00AC63F2" w:rsidP="00102B77"/>
        </w:tc>
        <w:tc>
          <w:tcPr>
            <w:tcW w:w="236" w:type="dxa"/>
          </w:tcPr>
          <w:p w14:paraId="0F4E841B" w14:textId="77777777" w:rsidR="00AC63F2" w:rsidRDefault="00AC63F2" w:rsidP="00102B77"/>
        </w:tc>
        <w:tc>
          <w:tcPr>
            <w:tcW w:w="236" w:type="dxa"/>
          </w:tcPr>
          <w:p w14:paraId="522EA93E" w14:textId="77777777" w:rsidR="00AC63F2" w:rsidRDefault="00AC63F2" w:rsidP="00102B77"/>
        </w:tc>
        <w:tc>
          <w:tcPr>
            <w:tcW w:w="236" w:type="dxa"/>
          </w:tcPr>
          <w:p w14:paraId="631F9A85" w14:textId="77777777" w:rsidR="00AC63F2" w:rsidRDefault="00AC63F2" w:rsidP="00102B77"/>
        </w:tc>
        <w:tc>
          <w:tcPr>
            <w:tcW w:w="236" w:type="dxa"/>
          </w:tcPr>
          <w:p w14:paraId="4E77C8D7" w14:textId="77777777" w:rsidR="00AC63F2" w:rsidRDefault="00AC63F2" w:rsidP="00102B77"/>
        </w:tc>
        <w:tc>
          <w:tcPr>
            <w:tcW w:w="236" w:type="dxa"/>
          </w:tcPr>
          <w:p w14:paraId="6460C8DA" w14:textId="77777777" w:rsidR="00AC63F2" w:rsidRDefault="00AC63F2" w:rsidP="00102B77"/>
        </w:tc>
        <w:tc>
          <w:tcPr>
            <w:tcW w:w="236" w:type="dxa"/>
          </w:tcPr>
          <w:p w14:paraId="700650D9" w14:textId="77777777" w:rsidR="00AC63F2" w:rsidRDefault="00AC63F2" w:rsidP="00102B77"/>
        </w:tc>
        <w:tc>
          <w:tcPr>
            <w:tcW w:w="236" w:type="dxa"/>
          </w:tcPr>
          <w:p w14:paraId="3D588620" w14:textId="77777777" w:rsidR="00AC63F2" w:rsidRDefault="00AC63F2" w:rsidP="00102B77"/>
        </w:tc>
        <w:tc>
          <w:tcPr>
            <w:tcW w:w="236" w:type="dxa"/>
          </w:tcPr>
          <w:p w14:paraId="081E45AE" w14:textId="77777777" w:rsidR="00AC63F2" w:rsidRDefault="00AC63F2" w:rsidP="00102B77"/>
        </w:tc>
        <w:tc>
          <w:tcPr>
            <w:tcW w:w="236" w:type="dxa"/>
          </w:tcPr>
          <w:p w14:paraId="0C63E5B4" w14:textId="77777777" w:rsidR="00AC63F2" w:rsidRDefault="00AC63F2" w:rsidP="00102B77"/>
        </w:tc>
        <w:tc>
          <w:tcPr>
            <w:tcW w:w="236" w:type="dxa"/>
          </w:tcPr>
          <w:p w14:paraId="6F6FD46C" w14:textId="77777777" w:rsidR="00AC63F2" w:rsidRDefault="00AC63F2" w:rsidP="00102B77"/>
        </w:tc>
        <w:tc>
          <w:tcPr>
            <w:tcW w:w="236" w:type="dxa"/>
          </w:tcPr>
          <w:p w14:paraId="30352F9E" w14:textId="77777777" w:rsidR="00AC63F2" w:rsidRDefault="00AC63F2" w:rsidP="00102B77"/>
        </w:tc>
        <w:tc>
          <w:tcPr>
            <w:tcW w:w="236" w:type="dxa"/>
          </w:tcPr>
          <w:p w14:paraId="037087F5" w14:textId="77777777" w:rsidR="00AC63F2" w:rsidRDefault="00AC63F2" w:rsidP="00102B77"/>
        </w:tc>
        <w:tc>
          <w:tcPr>
            <w:tcW w:w="236" w:type="dxa"/>
          </w:tcPr>
          <w:p w14:paraId="0F1C8764" w14:textId="77777777" w:rsidR="00AC63F2" w:rsidRDefault="00AC63F2" w:rsidP="00102B77"/>
        </w:tc>
        <w:tc>
          <w:tcPr>
            <w:tcW w:w="236" w:type="dxa"/>
          </w:tcPr>
          <w:p w14:paraId="5482C272" w14:textId="77777777" w:rsidR="00AC63F2" w:rsidRDefault="00AC63F2" w:rsidP="00102B77"/>
        </w:tc>
      </w:tr>
      <w:tr w:rsidR="00AC63F2" w14:paraId="64F822AE" w14:textId="77777777" w:rsidTr="00102B77">
        <w:trPr>
          <w:trHeight w:hRule="exact" w:val="227"/>
        </w:trPr>
        <w:tc>
          <w:tcPr>
            <w:tcW w:w="236" w:type="dxa"/>
          </w:tcPr>
          <w:p w14:paraId="0A237F78" w14:textId="77777777" w:rsidR="00AC63F2" w:rsidRDefault="00AC63F2" w:rsidP="00102B77"/>
        </w:tc>
        <w:tc>
          <w:tcPr>
            <w:tcW w:w="236" w:type="dxa"/>
          </w:tcPr>
          <w:p w14:paraId="0EDDC64F" w14:textId="77777777" w:rsidR="00AC63F2" w:rsidRDefault="00AC63F2" w:rsidP="00102B77"/>
        </w:tc>
        <w:tc>
          <w:tcPr>
            <w:tcW w:w="236" w:type="dxa"/>
          </w:tcPr>
          <w:p w14:paraId="6D0D8283" w14:textId="77777777" w:rsidR="00AC63F2" w:rsidRDefault="00AC63F2" w:rsidP="00102B77"/>
        </w:tc>
        <w:tc>
          <w:tcPr>
            <w:tcW w:w="236" w:type="dxa"/>
          </w:tcPr>
          <w:p w14:paraId="3A54D62C" w14:textId="77777777" w:rsidR="00AC63F2" w:rsidRDefault="00AC63F2" w:rsidP="00102B77"/>
        </w:tc>
        <w:tc>
          <w:tcPr>
            <w:tcW w:w="236" w:type="dxa"/>
          </w:tcPr>
          <w:p w14:paraId="63A9361E" w14:textId="77777777" w:rsidR="00AC63F2" w:rsidRDefault="00AC63F2" w:rsidP="00102B77"/>
        </w:tc>
        <w:tc>
          <w:tcPr>
            <w:tcW w:w="236" w:type="dxa"/>
          </w:tcPr>
          <w:p w14:paraId="6D8DF875" w14:textId="77777777" w:rsidR="00AC63F2" w:rsidRDefault="00AC63F2" w:rsidP="00102B77"/>
        </w:tc>
        <w:tc>
          <w:tcPr>
            <w:tcW w:w="236" w:type="dxa"/>
          </w:tcPr>
          <w:p w14:paraId="7A819F5B" w14:textId="77777777" w:rsidR="00AC63F2" w:rsidRDefault="00AC63F2" w:rsidP="00102B77"/>
        </w:tc>
        <w:tc>
          <w:tcPr>
            <w:tcW w:w="236" w:type="dxa"/>
          </w:tcPr>
          <w:p w14:paraId="59CB53D4" w14:textId="77777777" w:rsidR="00AC63F2" w:rsidRDefault="00AC63F2" w:rsidP="00102B77"/>
        </w:tc>
        <w:tc>
          <w:tcPr>
            <w:tcW w:w="236" w:type="dxa"/>
          </w:tcPr>
          <w:p w14:paraId="685BC9E6" w14:textId="77777777" w:rsidR="00AC63F2" w:rsidRDefault="00AC63F2" w:rsidP="00102B77"/>
        </w:tc>
        <w:tc>
          <w:tcPr>
            <w:tcW w:w="236" w:type="dxa"/>
          </w:tcPr>
          <w:p w14:paraId="245D6D40" w14:textId="77777777" w:rsidR="00AC63F2" w:rsidRDefault="00AC63F2" w:rsidP="00102B77"/>
        </w:tc>
        <w:tc>
          <w:tcPr>
            <w:tcW w:w="236" w:type="dxa"/>
          </w:tcPr>
          <w:p w14:paraId="2F34EAEC" w14:textId="77777777" w:rsidR="00AC63F2" w:rsidRDefault="00AC63F2" w:rsidP="00102B77"/>
        </w:tc>
        <w:tc>
          <w:tcPr>
            <w:tcW w:w="236" w:type="dxa"/>
          </w:tcPr>
          <w:p w14:paraId="1C251BD4" w14:textId="77777777" w:rsidR="00AC63F2" w:rsidRDefault="00AC63F2" w:rsidP="00102B77"/>
        </w:tc>
        <w:tc>
          <w:tcPr>
            <w:tcW w:w="236" w:type="dxa"/>
          </w:tcPr>
          <w:p w14:paraId="56A9616A" w14:textId="77777777" w:rsidR="00AC63F2" w:rsidRDefault="00AC63F2" w:rsidP="00102B77"/>
        </w:tc>
        <w:tc>
          <w:tcPr>
            <w:tcW w:w="236" w:type="dxa"/>
          </w:tcPr>
          <w:p w14:paraId="3B0B11B3" w14:textId="77777777" w:rsidR="00AC63F2" w:rsidRDefault="00AC63F2" w:rsidP="00102B77"/>
        </w:tc>
        <w:tc>
          <w:tcPr>
            <w:tcW w:w="236" w:type="dxa"/>
          </w:tcPr>
          <w:p w14:paraId="32B2D2F9" w14:textId="77777777" w:rsidR="00AC63F2" w:rsidRDefault="00AC63F2" w:rsidP="00102B77"/>
        </w:tc>
        <w:tc>
          <w:tcPr>
            <w:tcW w:w="236" w:type="dxa"/>
          </w:tcPr>
          <w:p w14:paraId="11547739" w14:textId="77777777" w:rsidR="00AC63F2" w:rsidRDefault="00AC63F2" w:rsidP="00102B77"/>
        </w:tc>
        <w:tc>
          <w:tcPr>
            <w:tcW w:w="236" w:type="dxa"/>
          </w:tcPr>
          <w:p w14:paraId="706E743C" w14:textId="77777777" w:rsidR="00AC63F2" w:rsidRDefault="00AC63F2" w:rsidP="00102B77"/>
        </w:tc>
        <w:tc>
          <w:tcPr>
            <w:tcW w:w="236" w:type="dxa"/>
          </w:tcPr>
          <w:p w14:paraId="586E1A48" w14:textId="77777777" w:rsidR="00AC63F2" w:rsidRDefault="00AC63F2" w:rsidP="00102B77"/>
        </w:tc>
        <w:tc>
          <w:tcPr>
            <w:tcW w:w="236" w:type="dxa"/>
          </w:tcPr>
          <w:p w14:paraId="12F318FF" w14:textId="77777777" w:rsidR="00AC63F2" w:rsidRDefault="00AC63F2" w:rsidP="00102B77"/>
        </w:tc>
        <w:tc>
          <w:tcPr>
            <w:tcW w:w="236" w:type="dxa"/>
          </w:tcPr>
          <w:p w14:paraId="1312A423" w14:textId="77777777" w:rsidR="00AC63F2" w:rsidRDefault="00AC63F2" w:rsidP="00102B77"/>
        </w:tc>
        <w:tc>
          <w:tcPr>
            <w:tcW w:w="236" w:type="dxa"/>
          </w:tcPr>
          <w:p w14:paraId="4D2FA0B7" w14:textId="77777777" w:rsidR="00AC63F2" w:rsidRDefault="00AC63F2" w:rsidP="00102B77"/>
        </w:tc>
        <w:tc>
          <w:tcPr>
            <w:tcW w:w="236" w:type="dxa"/>
          </w:tcPr>
          <w:p w14:paraId="373569B1" w14:textId="77777777" w:rsidR="00AC63F2" w:rsidRDefault="00AC63F2" w:rsidP="00102B77"/>
        </w:tc>
        <w:tc>
          <w:tcPr>
            <w:tcW w:w="236" w:type="dxa"/>
          </w:tcPr>
          <w:p w14:paraId="172483A5" w14:textId="77777777" w:rsidR="00AC63F2" w:rsidRDefault="00AC63F2" w:rsidP="00102B77"/>
        </w:tc>
        <w:tc>
          <w:tcPr>
            <w:tcW w:w="236" w:type="dxa"/>
          </w:tcPr>
          <w:p w14:paraId="6EDB0A55" w14:textId="77777777" w:rsidR="00AC63F2" w:rsidRDefault="00AC63F2" w:rsidP="00102B77"/>
        </w:tc>
        <w:tc>
          <w:tcPr>
            <w:tcW w:w="236" w:type="dxa"/>
          </w:tcPr>
          <w:p w14:paraId="64286453" w14:textId="77777777" w:rsidR="00AC63F2" w:rsidRDefault="00AC63F2" w:rsidP="00102B77"/>
        </w:tc>
        <w:tc>
          <w:tcPr>
            <w:tcW w:w="236" w:type="dxa"/>
          </w:tcPr>
          <w:p w14:paraId="7C9DB152" w14:textId="77777777" w:rsidR="00AC63F2" w:rsidRDefault="00AC63F2" w:rsidP="00102B77"/>
        </w:tc>
        <w:tc>
          <w:tcPr>
            <w:tcW w:w="236" w:type="dxa"/>
          </w:tcPr>
          <w:p w14:paraId="48A88994" w14:textId="77777777" w:rsidR="00AC63F2" w:rsidRDefault="00AC63F2" w:rsidP="00102B77"/>
        </w:tc>
        <w:tc>
          <w:tcPr>
            <w:tcW w:w="236" w:type="dxa"/>
          </w:tcPr>
          <w:p w14:paraId="04B2D719" w14:textId="77777777" w:rsidR="00AC63F2" w:rsidRDefault="00AC63F2" w:rsidP="00102B77"/>
        </w:tc>
        <w:tc>
          <w:tcPr>
            <w:tcW w:w="236" w:type="dxa"/>
          </w:tcPr>
          <w:p w14:paraId="5BF295E0" w14:textId="77777777" w:rsidR="00AC63F2" w:rsidRDefault="00AC63F2" w:rsidP="00102B77"/>
        </w:tc>
        <w:tc>
          <w:tcPr>
            <w:tcW w:w="236" w:type="dxa"/>
          </w:tcPr>
          <w:p w14:paraId="046C8A45" w14:textId="77777777" w:rsidR="00AC63F2" w:rsidRDefault="00AC63F2" w:rsidP="00102B77"/>
        </w:tc>
        <w:tc>
          <w:tcPr>
            <w:tcW w:w="236" w:type="dxa"/>
          </w:tcPr>
          <w:p w14:paraId="53012F04" w14:textId="77777777" w:rsidR="00AC63F2" w:rsidRDefault="00AC63F2" w:rsidP="00102B77"/>
        </w:tc>
        <w:tc>
          <w:tcPr>
            <w:tcW w:w="236" w:type="dxa"/>
          </w:tcPr>
          <w:p w14:paraId="6F757DE6" w14:textId="77777777" w:rsidR="00AC63F2" w:rsidRDefault="00AC63F2" w:rsidP="00102B77"/>
        </w:tc>
        <w:tc>
          <w:tcPr>
            <w:tcW w:w="236" w:type="dxa"/>
          </w:tcPr>
          <w:p w14:paraId="096BCB68" w14:textId="77777777" w:rsidR="00AC63F2" w:rsidRDefault="00AC63F2" w:rsidP="00102B77"/>
        </w:tc>
        <w:tc>
          <w:tcPr>
            <w:tcW w:w="236" w:type="dxa"/>
          </w:tcPr>
          <w:p w14:paraId="07670929" w14:textId="77777777" w:rsidR="00AC63F2" w:rsidRDefault="00AC63F2" w:rsidP="00102B77"/>
        </w:tc>
        <w:tc>
          <w:tcPr>
            <w:tcW w:w="236" w:type="dxa"/>
          </w:tcPr>
          <w:p w14:paraId="16D71C19" w14:textId="77777777" w:rsidR="00AC63F2" w:rsidRDefault="00AC63F2" w:rsidP="00102B77"/>
        </w:tc>
        <w:tc>
          <w:tcPr>
            <w:tcW w:w="236" w:type="dxa"/>
          </w:tcPr>
          <w:p w14:paraId="555DB962" w14:textId="77777777" w:rsidR="00AC63F2" w:rsidRDefault="00AC63F2" w:rsidP="00102B77"/>
        </w:tc>
        <w:tc>
          <w:tcPr>
            <w:tcW w:w="236" w:type="dxa"/>
          </w:tcPr>
          <w:p w14:paraId="079DB753" w14:textId="77777777" w:rsidR="00AC63F2" w:rsidRDefault="00AC63F2" w:rsidP="00102B77"/>
        </w:tc>
        <w:tc>
          <w:tcPr>
            <w:tcW w:w="236" w:type="dxa"/>
          </w:tcPr>
          <w:p w14:paraId="488EB302" w14:textId="77777777" w:rsidR="00AC63F2" w:rsidRDefault="00AC63F2" w:rsidP="00102B77"/>
        </w:tc>
        <w:tc>
          <w:tcPr>
            <w:tcW w:w="236" w:type="dxa"/>
          </w:tcPr>
          <w:p w14:paraId="257634FC" w14:textId="77777777" w:rsidR="00AC63F2" w:rsidRDefault="00AC63F2" w:rsidP="00102B77"/>
        </w:tc>
        <w:tc>
          <w:tcPr>
            <w:tcW w:w="236" w:type="dxa"/>
          </w:tcPr>
          <w:p w14:paraId="42DB788B" w14:textId="77777777" w:rsidR="00AC63F2" w:rsidRDefault="00AC63F2" w:rsidP="00102B77"/>
        </w:tc>
        <w:tc>
          <w:tcPr>
            <w:tcW w:w="236" w:type="dxa"/>
          </w:tcPr>
          <w:p w14:paraId="78AC53E5" w14:textId="77777777" w:rsidR="00AC63F2" w:rsidRDefault="00AC63F2" w:rsidP="00102B77"/>
        </w:tc>
        <w:tc>
          <w:tcPr>
            <w:tcW w:w="236" w:type="dxa"/>
          </w:tcPr>
          <w:p w14:paraId="061B6B83" w14:textId="77777777" w:rsidR="00AC63F2" w:rsidRDefault="00AC63F2" w:rsidP="00102B77"/>
        </w:tc>
      </w:tr>
    </w:tbl>
    <w:p w14:paraId="28ABD2BD" w14:textId="77777777" w:rsidR="00AC63F2" w:rsidRPr="00626BF9" w:rsidRDefault="00AC63F2" w:rsidP="00AC63F2">
      <w:pPr>
        <w:rPr>
          <w:lang w:val="de-DE"/>
        </w:rPr>
      </w:pPr>
    </w:p>
    <w:p w14:paraId="62C068DC" w14:textId="77777777" w:rsidR="00AC63F2" w:rsidRDefault="00AC63F2" w:rsidP="00102B77">
      <w:pPr>
        <w:pStyle w:val="berschrift3"/>
        <w:rPr>
          <w:lang w:val="de-DE"/>
        </w:rPr>
      </w:pPr>
      <w:bookmarkStart w:id="10" w:name="_Toc460916191"/>
      <w:r>
        <w:rPr>
          <w:lang w:val="de-DE"/>
        </w:rPr>
        <w:t xml:space="preserve">Aufgabe 3 </w:t>
      </w:r>
      <w:r w:rsidR="00102B77">
        <w:rPr>
          <w:lang w:val="de-DE"/>
        </w:rPr>
        <w:t>–</w:t>
      </w:r>
      <w:r>
        <w:rPr>
          <w:lang w:val="de-DE"/>
        </w:rPr>
        <w:t xml:space="preserve"> </w:t>
      </w:r>
      <w:r w:rsidR="00102B77">
        <w:rPr>
          <w:lang w:val="de-DE"/>
        </w:rPr>
        <w:t>Objekte instanziieren und in der Liste abspeichern</w:t>
      </w:r>
      <w:bookmarkEnd w:id="10"/>
    </w:p>
    <w:p w14:paraId="775C3081" w14:textId="77777777" w:rsidR="00FF0D58" w:rsidRDefault="00FF0D58" w:rsidP="00AC63F2">
      <w:pPr>
        <w:rPr>
          <w:lang w:val="de-DE"/>
        </w:rPr>
      </w:pPr>
      <w:r>
        <w:rPr>
          <w:lang w:val="de-DE"/>
        </w:rPr>
        <w:t xml:space="preserve">Ändern Sie das Programm, sodass es </w:t>
      </w:r>
      <w:r w:rsidR="00B500C2">
        <w:rPr>
          <w:lang w:val="de-DE"/>
        </w:rPr>
        <w:t>die Zeilen der CSV-</w:t>
      </w:r>
      <w:r w:rsidR="00AC63F2">
        <w:rPr>
          <w:lang w:val="de-DE"/>
        </w:rPr>
        <w:t>Datei liest</w:t>
      </w:r>
      <w:r>
        <w:rPr>
          <w:lang w:val="de-DE"/>
        </w:rPr>
        <w:t>, für jede Zeile ein</w:t>
      </w:r>
      <w:r w:rsidR="00AC63F2">
        <w:rPr>
          <w:lang w:val="de-DE"/>
        </w:rPr>
        <w:t xml:space="preserve"> Objekt der Klasse </w:t>
      </w:r>
      <w:r w:rsidR="00AC63F2" w:rsidRPr="00256424">
        <w:rPr>
          <w:rFonts w:ascii="Courier New" w:hAnsi="Courier New" w:cs="Courier New"/>
          <w:lang w:val="de-DE"/>
        </w:rPr>
        <w:t>Championship</w:t>
      </w:r>
      <w:r w:rsidR="00AC63F2">
        <w:rPr>
          <w:lang w:val="de-DE"/>
        </w:rPr>
        <w:t xml:space="preserve"> erzeugt</w:t>
      </w:r>
      <w:r>
        <w:rPr>
          <w:lang w:val="de-DE"/>
        </w:rPr>
        <w:t xml:space="preserve"> und die Werte übernimmt.</w:t>
      </w:r>
      <w:r w:rsidR="00AC63F2">
        <w:rPr>
          <w:lang w:val="de-DE"/>
        </w:rPr>
        <w:t xml:space="preserve"> Jedes erzeugte Objekt soll in der Liste abgelegt werden. </w:t>
      </w:r>
    </w:p>
    <w:p w14:paraId="0A83B5B6" w14:textId="26BDBEC6" w:rsidR="00AC63F2" w:rsidRDefault="00AC63F2" w:rsidP="00AC63F2">
      <w:pPr>
        <w:rPr>
          <w:lang w:val="de-DE"/>
        </w:rPr>
      </w:pPr>
      <w:r>
        <w:rPr>
          <w:lang w:val="de-DE"/>
        </w:rPr>
        <w:t xml:space="preserve">Schreiben Sie </w:t>
      </w:r>
      <w:r w:rsidR="00FF0D58">
        <w:rPr>
          <w:lang w:val="de-DE"/>
        </w:rPr>
        <w:t xml:space="preserve">am Ende des Programms </w:t>
      </w:r>
      <w:r>
        <w:rPr>
          <w:lang w:val="de-DE"/>
        </w:rPr>
        <w:t>eine Schleife die alle Objekte in der Liste auf der Konsole ausgibt.</w:t>
      </w:r>
    </w:p>
    <w:p w14:paraId="79DECF45" w14:textId="77777777" w:rsidR="00F71599" w:rsidRDefault="00F71599" w:rsidP="00F71599">
      <w:pPr>
        <w:rPr>
          <w:rFonts w:ascii="Courier New" w:hAnsi="Courier New" w:cs="Courier New"/>
          <w:lang w:val="en-GB"/>
        </w:rPr>
      </w:pP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AC63F2" w14:paraId="3158FC92" w14:textId="77777777" w:rsidTr="00102B77">
        <w:trPr>
          <w:trHeight w:hRule="exact" w:val="227"/>
        </w:trPr>
        <w:tc>
          <w:tcPr>
            <w:tcW w:w="236" w:type="dxa"/>
          </w:tcPr>
          <w:p w14:paraId="73C28732" w14:textId="77777777" w:rsidR="00AC63F2" w:rsidRDefault="00AC63F2" w:rsidP="00102B77"/>
        </w:tc>
        <w:tc>
          <w:tcPr>
            <w:tcW w:w="236" w:type="dxa"/>
          </w:tcPr>
          <w:p w14:paraId="08C97032" w14:textId="77777777" w:rsidR="00AC63F2" w:rsidRDefault="00AC63F2" w:rsidP="00102B77"/>
        </w:tc>
        <w:tc>
          <w:tcPr>
            <w:tcW w:w="236" w:type="dxa"/>
          </w:tcPr>
          <w:p w14:paraId="32E1D85A" w14:textId="77777777" w:rsidR="00AC63F2" w:rsidRDefault="00AC63F2" w:rsidP="00102B77"/>
        </w:tc>
        <w:tc>
          <w:tcPr>
            <w:tcW w:w="236" w:type="dxa"/>
          </w:tcPr>
          <w:p w14:paraId="1D35B24A" w14:textId="77777777" w:rsidR="00AC63F2" w:rsidRDefault="00AC63F2" w:rsidP="00102B77"/>
        </w:tc>
        <w:tc>
          <w:tcPr>
            <w:tcW w:w="236" w:type="dxa"/>
          </w:tcPr>
          <w:p w14:paraId="30058033" w14:textId="77777777" w:rsidR="00AC63F2" w:rsidRDefault="00AC63F2" w:rsidP="00102B77"/>
        </w:tc>
        <w:tc>
          <w:tcPr>
            <w:tcW w:w="236" w:type="dxa"/>
          </w:tcPr>
          <w:p w14:paraId="5E13EAA9" w14:textId="77777777" w:rsidR="00AC63F2" w:rsidRDefault="00AC63F2" w:rsidP="00102B77"/>
        </w:tc>
        <w:tc>
          <w:tcPr>
            <w:tcW w:w="236" w:type="dxa"/>
          </w:tcPr>
          <w:p w14:paraId="3D1E2FD5" w14:textId="77777777" w:rsidR="00AC63F2" w:rsidRDefault="00AC63F2" w:rsidP="00102B77"/>
        </w:tc>
        <w:tc>
          <w:tcPr>
            <w:tcW w:w="236" w:type="dxa"/>
          </w:tcPr>
          <w:p w14:paraId="4A1DE16F" w14:textId="77777777" w:rsidR="00AC63F2" w:rsidRDefault="00AC63F2" w:rsidP="00102B77"/>
        </w:tc>
        <w:tc>
          <w:tcPr>
            <w:tcW w:w="236" w:type="dxa"/>
          </w:tcPr>
          <w:p w14:paraId="775E3E1B" w14:textId="77777777" w:rsidR="00AC63F2" w:rsidRDefault="00AC63F2" w:rsidP="00102B77"/>
        </w:tc>
        <w:tc>
          <w:tcPr>
            <w:tcW w:w="236" w:type="dxa"/>
          </w:tcPr>
          <w:p w14:paraId="75818964" w14:textId="77777777" w:rsidR="00AC63F2" w:rsidRDefault="00AC63F2" w:rsidP="00102B77"/>
        </w:tc>
        <w:tc>
          <w:tcPr>
            <w:tcW w:w="236" w:type="dxa"/>
          </w:tcPr>
          <w:p w14:paraId="0580BDA3" w14:textId="77777777" w:rsidR="00AC63F2" w:rsidRDefault="00AC63F2" w:rsidP="00102B77"/>
        </w:tc>
        <w:tc>
          <w:tcPr>
            <w:tcW w:w="236" w:type="dxa"/>
          </w:tcPr>
          <w:p w14:paraId="36F7D6E1" w14:textId="77777777" w:rsidR="00AC63F2" w:rsidRDefault="00AC63F2" w:rsidP="00102B77"/>
        </w:tc>
        <w:tc>
          <w:tcPr>
            <w:tcW w:w="236" w:type="dxa"/>
          </w:tcPr>
          <w:p w14:paraId="5CFB4636" w14:textId="77777777" w:rsidR="00AC63F2" w:rsidRDefault="00AC63F2" w:rsidP="00102B77"/>
        </w:tc>
        <w:tc>
          <w:tcPr>
            <w:tcW w:w="236" w:type="dxa"/>
          </w:tcPr>
          <w:p w14:paraId="2EC1629B" w14:textId="77777777" w:rsidR="00AC63F2" w:rsidRDefault="00AC63F2" w:rsidP="00102B77"/>
        </w:tc>
        <w:tc>
          <w:tcPr>
            <w:tcW w:w="236" w:type="dxa"/>
          </w:tcPr>
          <w:p w14:paraId="4BF097BE" w14:textId="77777777" w:rsidR="00AC63F2" w:rsidRDefault="00AC63F2" w:rsidP="00102B77"/>
        </w:tc>
        <w:tc>
          <w:tcPr>
            <w:tcW w:w="236" w:type="dxa"/>
          </w:tcPr>
          <w:p w14:paraId="67FA4025" w14:textId="77777777" w:rsidR="00AC63F2" w:rsidRDefault="00AC63F2" w:rsidP="00102B77"/>
        </w:tc>
        <w:tc>
          <w:tcPr>
            <w:tcW w:w="236" w:type="dxa"/>
          </w:tcPr>
          <w:p w14:paraId="067BA968" w14:textId="77777777" w:rsidR="00AC63F2" w:rsidRDefault="00AC63F2" w:rsidP="00102B77"/>
        </w:tc>
        <w:tc>
          <w:tcPr>
            <w:tcW w:w="236" w:type="dxa"/>
          </w:tcPr>
          <w:p w14:paraId="511EA5B7" w14:textId="77777777" w:rsidR="00AC63F2" w:rsidRDefault="00AC63F2" w:rsidP="00102B77"/>
        </w:tc>
        <w:tc>
          <w:tcPr>
            <w:tcW w:w="236" w:type="dxa"/>
          </w:tcPr>
          <w:p w14:paraId="1FC83A65" w14:textId="77777777" w:rsidR="00AC63F2" w:rsidRDefault="00AC63F2" w:rsidP="00102B77"/>
        </w:tc>
        <w:tc>
          <w:tcPr>
            <w:tcW w:w="236" w:type="dxa"/>
          </w:tcPr>
          <w:p w14:paraId="5F74F128" w14:textId="77777777" w:rsidR="00AC63F2" w:rsidRDefault="00AC63F2" w:rsidP="00102B77"/>
        </w:tc>
        <w:tc>
          <w:tcPr>
            <w:tcW w:w="236" w:type="dxa"/>
          </w:tcPr>
          <w:p w14:paraId="24547BC7" w14:textId="77777777" w:rsidR="00AC63F2" w:rsidRDefault="00AC63F2" w:rsidP="00102B77"/>
        </w:tc>
        <w:tc>
          <w:tcPr>
            <w:tcW w:w="236" w:type="dxa"/>
          </w:tcPr>
          <w:p w14:paraId="581D3884" w14:textId="77777777" w:rsidR="00AC63F2" w:rsidRDefault="00AC63F2" w:rsidP="00102B77"/>
        </w:tc>
        <w:tc>
          <w:tcPr>
            <w:tcW w:w="236" w:type="dxa"/>
          </w:tcPr>
          <w:p w14:paraId="740DF4C5" w14:textId="77777777" w:rsidR="00AC63F2" w:rsidRDefault="00AC63F2" w:rsidP="00102B77"/>
        </w:tc>
        <w:tc>
          <w:tcPr>
            <w:tcW w:w="236" w:type="dxa"/>
          </w:tcPr>
          <w:p w14:paraId="56741B15" w14:textId="77777777" w:rsidR="00AC63F2" w:rsidRDefault="00AC63F2" w:rsidP="00102B77"/>
        </w:tc>
        <w:tc>
          <w:tcPr>
            <w:tcW w:w="236" w:type="dxa"/>
          </w:tcPr>
          <w:p w14:paraId="3F3FD5A9" w14:textId="77777777" w:rsidR="00AC63F2" w:rsidRDefault="00AC63F2" w:rsidP="00102B77"/>
        </w:tc>
        <w:tc>
          <w:tcPr>
            <w:tcW w:w="236" w:type="dxa"/>
          </w:tcPr>
          <w:p w14:paraId="0EF496DB" w14:textId="77777777" w:rsidR="00AC63F2" w:rsidRDefault="00AC63F2" w:rsidP="00102B77"/>
        </w:tc>
        <w:tc>
          <w:tcPr>
            <w:tcW w:w="236" w:type="dxa"/>
          </w:tcPr>
          <w:p w14:paraId="584BF698" w14:textId="77777777" w:rsidR="00AC63F2" w:rsidRDefault="00AC63F2" w:rsidP="00102B77"/>
        </w:tc>
        <w:tc>
          <w:tcPr>
            <w:tcW w:w="236" w:type="dxa"/>
          </w:tcPr>
          <w:p w14:paraId="75401768" w14:textId="77777777" w:rsidR="00AC63F2" w:rsidRDefault="00AC63F2" w:rsidP="00102B77"/>
        </w:tc>
        <w:tc>
          <w:tcPr>
            <w:tcW w:w="236" w:type="dxa"/>
          </w:tcPr>
          <w:p w14:paraId="36CEEA17" w14:textId="77777777" w:rsidR="00AC63F2" w:rsidRDefault="00AC63F2" w:rsidP="00102B77"/>
        </w:tc>
        <w:tc>
          <w:tcPr>
            <w:tcW w:w="236" w:type="dxa"/>
          </w:tcPr>
          <w:p w14:paraId="3AF75131" w14:textId="77777777" w:rsidR="00AC63F2" w:rsidRDefault="00AC63F2" w:rsidP="00102B77"/>
        </w:tc>
        <w:tc>
          <w:tcPr>
            <w:tcW w:w="236" w:type="dxa"/>
          </w:tcPr>
          <w:p w14:paraId="3CF2A0AA" w14:textId="77777777" w:rsidR="00AC63F2" w:rsidRDefault="00AC63F2" w:rsidP="00102B77"/>
        </w:tc>
        <w:tc>
          <w:tcPr>
            <w:tcW w:w="236" w:type="dxa"/>
          </w:tcPr>
          <w:p w14:paraId="430A67C2" w14:textId="77777777" w:rsidR="00AC63F2" w:rsidRDefault="00AC63F2" w:rsidP="00102B77"/>
        </w:tc>
        <w:tc>
          <w:tcPr>
            <w:tcW w:w="236" w:type="dxa"/>
          </w:tcPr>
          <w:p w14:paraId="013B5AB1" w14:textId="77777777" w:rsidR="00AC63F2" w:rsidRDefault="00AC63F2" w:rsidP="00102B77"/>
        </w:tc>
        <w:tc>
          <w:tcPr>
            <w:tcW w:w="236" w:type="dxa"/>
          </w:tcPr>
          <w:p w14:paraId="5D12EA47" w14:textId="77777777" w:rsidR="00AC63F2" w:rsidRDefault="00AC63F2" w:rsidP="00102B77"/>
        </w:tc>
        <w:tc>
          <w:tcPr>
            <w:tcW w:w="236" w:type="dxa"/>
          </w:tcPr>
          <w:p w14:paraId="39B2858E" w14:textId="77777777" w:rsidR="00AC63F2" w:rsidRDefault="00AC63F2" w:rsidP="00102B77"/>
        </w:tc>
        <w:tc>
          <w:tcPr>
            <w:tcW w:w="236" w:type="dxa"/>
          </w:tcPr>
          <w:p w14:paraId="10BA5CC6" w14:textId="77777777" w:rsidR="00AC63F2" w:rsidRDefault="00AC63F2" w:rsidP="00102B77"/>
        </w:tc>
        <w:tc>
          <w:tcPr>
            <w:tcW w:w="236" w:type="dxa"/>
          </w:tcPr>
          <w:p w14:paraId="5885D6A5" w14:textId="77777777" w:rsidR="00AC63F2" w:rsidRDefault="00AC63F2" w:rsidP="00102B77"/>
        </w:tc>
        <w:tc>
          <w:tcPr>
            <w:tcW w:w="236" w:type="dxa"/>
          </w:tcPr>
          <w:p w14:paraId="2188530E" w14:textId="77777777" w:rsidR="00AC63F2" w:rsidRDefault="00AC63F2" w:rsidP="00102B77"/>
        </w:tc>
        <w:tc>
          <w:tcPr>
            <w:tcW w:w="236" w:type="dxa"/>
          </w:tcPr>
          <w:p w14:paraId="05E71522" w14:textId="77777777" w:rsidR="00AC63F2" w:rsidRDefault="00AC63F2" w:rsidP="00102B77"/>
        </w:tc>
        <w:tc>
          <w:tcPr>
            <w:tcW w:w="236" w:type="dxa"/>
          </w:tcPr>
          <w:p w14:paraId="0D22730D" w14:textId="77777777" w:rsidR="00AC63F2" w:rsidRDefault="00AC63F2" w:rsidP="00102B77"/>
        </w:tc>
        <w:tc>
          <w:tcPr>
            <w:tcW w:w="236" w:type="dxa"/>
          </w:tcPr>
          <w:p w14:paraId="7DA467F3" w14:textId="77777777" w:rsidR="00AC63F2" w:rsidRDefault="00AC63F2" w:rsidP="00102B77"/>
        </w:tc>
        <w:tc>
          <w:tcPr>
            <w:tcW w:w="236" w:type="dxa"/>
          </w:tcPr>
          <w:p w14:paraId="2734D841" w14:textId="77777777" w:rsidR="00AC63F2" w:rsidRDefault="00AC63F2" w:rsidP="00102B77"/>
        </w:tc>
      </w:tr>
      <w:tr w:rsidR="00AC63F2" w14:paraId="7993EBEA" w14:textId="77777777" w:rsidTr="00102B77">
        <w:trPr>
          <w:trHeight w:hRule="exact" w:val="227"/>
        </w:trPr>
        <w:tc>
          <w:tcPr>
            <w:tcW w:w="236" w:type="dxa"/>
          </w:tcPr>
          <w:p w14:paraId="3DDE4767" w14:textId="77777777" w:rsidR="00AC63F2" w:rsidRDefault="00AC63F2" w:rsidP="00102B77"/>
        </w:tc>
        <w:tc>
          <w:tcPr>
            <w:tcW w:w="236" w:type="dxa"/>
          </w:tcPr>
          <w:p w14:paraId="13661682" w14:textId="77777777" w:rsidR="00AC63F2" w:rsidRDefault="00AC63F2" w:rsidP="00102B77"/>
        </w:tc>
        <w:tc>
          <w:tcPr>
            <w:tcW w:w="236" w:type="dxa"/>
          </w:tcPr>
          <w:p w14:paraId="4E7A35C5" w14:textId="77777777" w:rsidR="00AC63F2" w:rsidRDefault="00AC63F2" w:rsidP="00102B77"/>
        </w:tc>
        <w:tc>
          <w:tcPr>
            <w:tcW w:w="236" w:type="dxa"/>
          </w:tcPr>
          <w:p w14:paraId="416D976A" w14:textId="77777777" w:rsidR="00AC63F2" w:rsidRDefault="00AC63F2" w:rsidP="00102B77"/>
        </w:tc>
        <w:tc>
          <w:tcPr>
            <w:tcW w:w="236" w:type="dxa"/>
          </w:tcPr>
          <w:p w14:paraId="245696F9" w14:textId="77777777" w:rsidR="00AC63F2" w:rsidRDefault="00AC63F2" w:rsidP="00102B77"/>
        </w:tc>
        <w:tc>
          <w:tcPr>
            <w:tcW w:w="236" w:type="dxa"/>
          </w:tcPr>
          <w:p w14:paraId="28EAA3A7" w14:textId="77777777" w:rsidR="00AC63F2" w:rsidRDefault="00AC63F2" w:rsidP="00102B77"/>
        </w:tc>
        <w:tc>
          <w:tcPr>
            <w:tcW w:w="236" w:type="dxa"/>
          </w:tcPr>
          <w:p w14:paraId="4C95054D" w14:textId="77777777" w:rsidR="00AC63F2" w:rsidRDefault="00AC63F2" w:rsidP="00102B77"/>
        </w:tc>
        <w:tc>
          <w:tcPr>
            <w:tcW w:w="236" w:type="dxa"/>
          </w:tcPr>
          <w:p w14:paraId="0BF92754" w14:textId="77777777" w:rsidR="00AC63F2" w:rsidRDefault="00AC63F2" w:rsidP="00102B77"/>
        </w:tc>
        <w:tc>
          <w:tcPr>
            <w:tcW w:w="236" w:type="dxa"/>
          </w:tcPr>
          <w:p w14:paraId="70667883" w14:textId="77777777" w:rsidR="00AC63F2" w:rsidRDefault="00AC63F2" w:rsidP="00102B77"/>
        </w:tc>
        <w:tc>
          <w:tcPr>
            <w:tcW w:w="236" w:type="dxa"/>
          </w:tcPr>
          <w:p w14:paraId="262A1FDE" w14:textId="77777777" w:rsidR="00AC63F2" w:rsidRDefault="00AC63F2" w:rsidP="00102B77"/>
        </w:tc>
        <w:tc>
          <w:tcPr>
            <w:tcW w:w="236" w:type="dxa"/>
          </w:tcPr>
          <w:p w14:paraId="39155F3E" w14:textId="77777777" w:rsidR="00AC63F2" w:rsidRDefault="00AC63F2" w:rsidP="00102B77"/>
        </w:tc>
        <w:tc>
          <w:tcPr>
            <w:tcW w:w="236" w:type="dxa"/>
          </w:tcPr>
          <w:p w14:paraId="03F38DF7" w14:textId="77777777" w:rsidR="00AC63F2" w:rsidRDefault="00AC63F2" w:rsidP="00102B77"/>
        </w:tc>
        <w:tc>
          <w:tcPr>
            <w:tcW w:w="236" w:type="dxa"/>
          </w:tcPr>
          <w:p w14:paraId="3199F84D" w14:textId="77777777" w:rsidR="00AC63F2" w:rsidRDefault="00AC63F2" w:rsidP="00102B77"/>
        </w:tc>
        <w:tc>
          <w:tcPr>
            <w:tcW w:w="236" w:type="dxa"/>
          </w:tcPr>
          <w:p w14:paraId="7AD764F5" w14:textId="77777777" w:rsidR="00AC63F2" w:rsidRDefault="00AC63F2" w:rsidP="00102B77"/>
        </w:tc>
        <w:tc>
          <w:tcPr>
            <w:tcW w:w="236" w:type="dxa"/>
          </w:tcPr>
          <w:p w14:paraId="3448F3AE" w14:textId="77777777" w:rsidR="00AC63F2" w:rsidRDefault="00AC63F2" w:rsidP="00102B77"/>
        </w:tc>
        <w:tc>
          <w:tcPr>
            <w:tcW w:w="236" w:type="dxa"/>
          </w:tcPr>
          <w:p w14:paraId="6DB92A9B" w14:textId="77777777" w:rsidR="00AC63F2" w:rsidRDefault="00AC63F2" w:rsidP="00102B77"/>
        </w:tc>
        <w:tc>
          <w:tcPr>
            <w:tcW w:w="236" w:type="dxa"/>
          </w:tcPr>
          <w:p w14:paraId="73A478B0" w14:textId="77777777" w:rsidR="00AC63F2" w:rsidRDefault="00AC63F2" w:rsidP="00102B77"/>
        </w:tc>
        <w:tc>
          <w:tcPr>
            <w:tcW w:w="236" w:type="dxa"/>
          </w:tcPr>
          <w:p w14:paraId="07B6E5DC" w14:textId="77777777" w:rsidR="00AC63F2" w:rsidRDefault="00AC63F2" w:rsidP="00102B77"/>
        </w:tc>
        <w:tc>
          <w:tcPr>
            <w:tcW w:w="236" w:type="dxa"/>
          </w:tcPr>
          <w:p w14:paraId="0E9CEE62" w14:textId="77777777" w:rsidR="00AC63F2" w:rsidRDefault="00AC63F2" w:rsidP="00102B77"/>
        </w:tc>
        <w:tc>
          <w:tcPr>
            <w:tcW w:w="236" w:type="dxa"/>
          </w:tcPr>
          <w:p w14:paraId="3571E7B0" w14:textId="77777777" w:rsidR="00AC63F2" w:rsidRDefault="00AC63F2" w:rsidP="00102B77"/>
        </w:tc>
        <w:tc>
          <w:tcPr>
            <w:tcW w:w="236" w:type="dxa"/>
          </w:tcPr>
          <w:p w14:paraId="6DD22CB7" w14:textId="77777777" w:rsidR="00AC63F2" w:rsidRDefault="00AC63F2" w:rsidP="00102B77"/>
        </w:tc>
        <w:tc>
          <w:tcPr>
            <w:tcW w:w="236" w:type="dxa"/>
          </w:tcPr>
          <w:p w14:paraId="330A6A42" w14:textId="77777777" w:rsidR="00AC63F2" w:rsidRDefault="00AC63F2" w:rsidP="00102B77"/>
        </w:tc>
        <w:tc>
          <w:tcPr>
            <w:tcW w:w="236" w:type="dxa"/>
          </w:tcPr>
          <w:p w14:paraId="319B3088" w14:textId="77777777" w:rsidR="00AC63F2" w:rsidRDefault="00AC63F2" w:rsidP="00102B77"/>
        </w:tc>
        <w:tc>
          <w:tcPr>
            <w:tcW w:w="236" w:type="dxa"/>
          </w:tcPr>
          <w:p w14:paraId="29A1A0FB" w14:textId="77777777" w:rsidR="00AC63F2" w:rsidRDefault="00AC63F2" w:rsidP="00102B77"/>
        </w:tc>
        <w:tc>
          <w:tcPr>
            <w:tcW w:w="236" w:type="dxa"/>
          </w:tcPr>
          <w:p w14:paraId="38A99347" w14:textId="77777777" w:rsidR="00AC63F2" w:rsidRDefault="00AC63F2" w:rsidP="00102B77"/>
        </w:tc>
        <w:tc>
          <w:tcPr>
            <w:tcW w:w="236" w:type="dxa"/>
          </w:tcPr>
          <w:p w14:paraId="5C83D951" w14:textId="77777777" w:rsidR="00AC63F2" w:rsidRDefault="00AC63F2" w:rsidP="00102B77"/>
        </w:tc>
        <w:tc>
          <w:tcPr>
            <w:tcW w:w="236" w:type="dxa"/>
          </w:tcPr>
          <w:p w14:paraId="4934E00D" w14:textId="77777777" w:rsidR="00AC63F2" w:rsidRDefault="00AC63F2" w:rsidP="00102B77"/>
        </w:tc>
        <w:tc>
          <w:tcPr>
            <w:tcW w:w="236" w:type="dxa"/>
          </w:tcPr>
          <w:p w14:paraId="0C843495" w14:textId="77777777" w:rsidR="00AC63F2" w:rsidRDefault="00AC63F2" w:rsidP="00102B77"/>
        </w:tc>
        <w:tc>
          <w:tcPr>
            <w:tcW w:w="236" w:type="dxa"/>
          </w:tcPr>
          <w:p w14:paraId="46E1F425" w14:textId="77777777" w:rsidR="00AC63F2" w:rsidRDefault="00AC63F2" w:rsidP="00102B77"/>
        </w:tc>
        <w:tc>
          <w:tcPr>
            <w:tcW w:w="236" w:type="dxa"/>
          </w:tcPr>
          <w:p w14:paraId="65601C3C" w14:textId="77777777" w:rsidR="00AC63F2" w:rsidRDefault="00AC63F2" w:rsidP="00102B77"/>
        </w:tc>
        <w:tc>
          <w:tcPr>
            <w:tcW w:w="236" w:type="dxa"/>
          </w:tcPr>
          <w:p w14:paraId="3328201C" w14:textId="77777777" w:rsidR="00AC63F2" w:rsidRDefault="00AC63F2" w:rsidP="00102B77"/>
        </w:tc>
        <w:tc>
          <w:tcPr>
            <w:tcW w:w="236" w:type="dxa"/>
          </w:tcPr>
          <w:p w14:paraId="2564A4BF" w14:textId="77777777" w:rsidR="00AC63F2" w:rsidRDefault="00AC63F2" w:rsidP="00102B77"/>
        </w:tc>
        <w:tc>
          <w:tcPr>
            <w:tcW w:w="236" w:type="dxa"/>
          </w:tcPr>
          <w:p w14:paraId="2110ED4F" w14:textId="77777777" w:rsidR="00AC63F2" w:rsidRDefault="00AC63F2" w:rsidP="00102B77"/>
        </w:tc>
        <w:tc>
          <w:tcPr>
            <w:tcW w:w="236" w:type="dxa"/>
          </w:tcPr>
          <w:p w14:paraId="216CB2D6" w14:textId="77777777" w:rsidR="00AC63F2" w:rsidRDefault="00AC63F2" w:rsidP="00102B77"/>
        </w:tc>
        <w:tc>
          <w:tcPr>
            <w:tcW w:w="236" w:type="dxa"/>
          </w:tcPr>
          <w:p w14:paraId="62158BFD" w14:textId="77777777" w:rsidR="00AC63F2" w:rsidRDefault="00AC63F2" w:rsidP="00102B77"/>
        </w:tc>
        <w:tc>
          <w:tcPr>
            <w:tcW w:w="236" w:type="dxa"/>
          </w:tcPr>
          <w:p w14:paraId="6FA8575A" w14:textId="77777777" w:rsidR="00AC63F2" w:rsidRDefault="00AC63F2" w:rsidP="00102B77"/>
        </w:tc>
        <w:tc>
          <w:tcPr>
            <w:tcW w:w="236" w:type="dxa"/>
          </w:tcPr>
          <w:p w14:paraId="282C0DDC" w14:textId="77777777" w:rsidR="00AC63F2" w:rsidRDefault="00AC63F2" w:rsidP="00102B77"/>
        </w:tc>
        <w:tc>
          <w:tcPr>
            <w:tcW w:w="236" w:type="dxa"/>
          </w:tcPr>
          <w:p w14:paraId="3D1C75A2" w14:textId="77777777" w:rsidR="00AC63F2" w:rsidRDefault="00AC63F2" w:rsidP="00102B77"/>
        </w:tc>
        <w:tc>
          <w:tcPr>
            <w:tcW w:w="236" w:type="dxa"/>
          </w:tcPr>
          <w:p w14:paraId="07D990FC" w14:textId="77777777" w:rsidR="00AC63F2" w:rsidRDefault="00AC63F2" w:rsidP="00102B77"/>
        </w:tc>
        <w:tc>
          <w:tcPr>
            <w:tcW w:w="236" w:type="dxa"/>
          </w:tcPr>
          <w:p w14:paraId="409BD1D0" w14:textId="77777777" w:rsidR="00AC63F2" w:rsidRDefault="00AC63F2" w:rsidP="00102B77"/>
        </w:tc>
        <w:tc>
          <w:tcPr>
            <w:tcW w:w="236" w:type="dxa"/>
          </w:tcPr>
          <w:p w14:paraId="34CCF03B" w14:textId="77777777" w:rsidR="00AC63F2" w:rsidRDefault="00AC63F2" w:rsidP="00102B77"/>
        </w:tc>
        <w:tc>
          <w:tcPr>
            <w:tcW w:w="236" w:type="dxa"/>
          </w:tcPr>
          <w:p w14:paraId="3528CED7" w14:textId="77777777" w:rsidR="00AC63F2" w:rsidRDefault="00AC63F2" w:rsidP="00102B77"/>
        </w:tc>
      </w:tr>
      <w:tr w:rsidR="00AC63F2" w14:paraId="302AF06C" w14:textId="77777777" w:rsidTr="00102B77">
        <w:trPr>
          <w:trHeight w:hRule="exact" w:val="227"/>
        </w:trPr>
        <w:tc>
          <w:tcPr>
            <w:tcW w:w="236" w:type="dxa"/>
          </w:tcPr>
          <w:p w14:paraId="3ACE59BB" w14:textId="77777777" w:rsidR="00AC63F2" w:rsidRDefault="00AC63F2" w:rsidP="00102B77"/>
        </w:tc>
        <w:tc>
          <w:tcPr>
            <w:tcW w:w="236" w:type="dxa"/>
          </w:tcPr>
          <w:p w14:paraId="1955402A" w14:textId="77777777" w:rsidR="00AC63F2" w:rsidRDefault="00AC63F2" w:rsidP="00102B77"/>
        </w:tc>
        <w:tc>
          <w:tcPr>
            <w:tcW w:w="236" w:type="dxa"/>
          </w:tcPr>
          <w:p w14:paraId="768B4DF1" w14:textId="77777777" w:rsidR="00AC63F2" w:rsidRDefault="00AC63F2" w:rsidP="00102B77"/>
        </w:tc>
        <w:tc>
          <w:tcPr>
            <w:tcW w:w="236" w:type="dxa"/>
          </w:tcPr>
          <w:p w14:paraId="593A09B7" w14:textId="77777777" w:rsidR="00AC63F2" w:rsidRDefault="00AC63F2" w:rsidP="00102B77"/>
        </w:tc>
        <w:tc>
          <w:tcPr>
            <w:tcW w:w="236" w:type="dxa"/>
          </w:tcPr>
          <w:p w14:paraId="2293925D" w14:textId="77777777" w:rsidR="00AC63F2" w:rsidRDefault="00AC63F2" w:rsidP="00102B77"/>
        </w:tc>
        <w:tc>
          <w:tcPr>
            <w:tcW w:w="236" w:type="dxa"/>
          </w:tcPr>
          <w:p w14:paraId="1262CE4F" w14:textId="77777777" w:rsidR="00AC63F2" w:rsidRDefault="00AC63F2" w:rsidP="00102B77"/>
        </w:tc>
        <w:tc>
          <w:tcPr>
            <w:tcW w:w="236" w:type="dxa"/>
          </w:tcPr>
          <w:p w14:paraId="73915BFA" w14:textId="77777777" w:rsidR="00AC63F2" w:rsidRDefault="00AC63F2" w:rsidP="00102B77"/>
        </w:tc>
        <w:tc>
          <w:tcPr>
            <w:tcW w:w="236" w:type="dxa"/>
          </w:tcPr>
          <w:p w14:paraId="2A827743" w14:textId="77777777" w:rsidR="00AC63F2" w:rsidRDefault="00AC63F2" w:rsidP="00102B77"/>
        </w:tc>
        <w:tc>
          <w:tcPr>
            <w:tcW w:w="236" w:type="dxa"/>
          </w:tcPr>
          <w:p w14:paraId="6A261F7A" w14:textId="77777777" w:rsidR="00AC63F2" w:rsidRDefault="00AC63F2" w:rsidP="00102B77"/>
        </w:tc>
        <w:tc>
          <w:tcPr>
            <w:tcW w:w="236" w:type="dxa"/>
          </w:tcPr>
          <w:p w14:paraId="539278DD" w14:textId="77777777" w:rsidR="00AC63F2" w:rsidRDefault="00AC63F2" w:rsidP="00102B77"/>
        </w:tc>
        <w:tc>
          <w:tcPr>
            <w:tcW w:w="236" w:type="dxa"/>
          </w:tcPr>
          <w:p w14:paraId="3533A58E" w14:textId="77777777" w:rsidR="00AC63F2" w:rsidRDefault="00AC63F2" w:rsidP="00102B77"/>
        </w:tc>
        <w:tc>
          <w:tcPr>
            <w:tcW w:w="236" w:type="dxa"/>
          </w:tcPr>
          <w:p w14:paraId="19630850" w14:textId="77777777" w:rsidR="00AC63F2" w:rsidRDefault="00AC63F2" w:rsidP="00102B77"/>
        </w:tc>
        <w:tc>
          <w:tcPr>
            <w:tcW w:w="236" w:type="dxa"/>
          </w:tcPr>
          <w:p w14:paraId="0742A2BB" w14:textId="77777777" w:rsidR="00AC63F2" w:rsidRDefault="00AC63F2" w:rsidP="00102B77"/>
        </w:tc>
        <w:tc>
          <w:tcPr>
            <w:tcW w:w="236" w:type="dxa"/>
          </w:tcPr>
          <w:p w14:paraId="2269A638" w14:textId="77777777" w:rsidR="00AC63F2" w:rsidRDefault="00AC63F2" w:rsidP="00102B77"/>
        </w:tc>
        <w:tc>
          <w:tcPr>
            <w:tcW w:w="236" w:type="dxa"/>
          </w:tcPr>
          <w:p w14:paraId="4A1A745B" w14:textId="77777777" w:rsidR="00AC63F2" w:rsidRDefault="00AC63F2" w:rsidP="00102B77"/>
        </w:tc>
        <w:tc>
          <w:tcPr>
            <w:tcW w:w="236" w:type="dxa"/>
          </w:tcPr>
          <w:p w14:paraId="73EEA1DE" w14:textId="77777777" w:rsidR="00AC63F2" w:rsidRDefault="00AC63F2" w:rsidP="00102B77"/>
        </w:tc>
        <w:tc>
          <w:tcPr>
            <w:tcW w:w="236" w:type="dxa"/>
          </w:tcPr>
          <w:p w14:paraId="24C4C78C" w14:textId="77777777" w:rsidR="00AC63F2" w:rsidRDefault="00AC63F2" w:rsidP="00102B77"/>
        </w:tc>
        <w:tc>
          <w:tcPr>
            <w:tcW w:w="236" w:type="dxa"/>
          </w:tcPr>
          <w:p w14:paraId="2C28101D" w14:textId="77777777" w:rsidR="00AC63F2" w:rsidRDefault="00AC63F2" w:rsidP="00102B77"/>
        </w:tc>
        <w:tc>
          <w:tcPr>
            <w:tcW w:w="236" w:type="dxa"/>
          </w:tcPr>
          <w:p w14:paraId="17FF029A" w14:textId="77777777" w:rsidR="00AC63F2" w:rsidRDefault="00AC63F2" w:rsidP="00102B77"/>
        </w:tc>
        <w:tc>
          <w:tcPr>
            <w:tcW w:w="236" w:type="dxa"/>
          </w:tcPr>
          <w:p w14:paraId="2D138E29" w14:textId="77777777" w:rsidR="00AC63F2" w:rsidRDefault="00AC63F2" w:rsidP="00102B77"/>
        </w:tc>
        <w:tc>
          <w:tcPr>
            <w:tcW w:w="236" w:type="dxa"/>
          </w:tcPr>
          <w:p w14:paraId="624187EB" w14:textId="77777777" w:rsidR="00AC63F2" w:rsidRDefault="00AC63F2" w:rsidP="00102B77"/>
        </w:tc>
        <w:tc>
          <w:tcPr>
            <w:tcW w:w="236" w:type="dxa"/>
          </w:tcPr>
          <w:p w14:paraId="07083816" w14:textId="77777777" w:rsidR="00AC63F2" w:rsidRDefault="00AC63F2" w:rsidP="00102B77"/>
        </w:tc>
        <w:tc>
          <w:tcPr>
            <w:tcW w:w="236" w:type="dxa"/>
          </w:tcPr>
          <w:p w14:paraId="615C652E" w14:textId="77777777" w:rsidR="00AC63F2" w:rsidRDefault="00AC63F2" w:rsidP="00102B77"/>
        </w:tc>
        <w:tc>
          <w:tcPr>
            <w:tcW w:w="236" w:type="dxa"/>
          </w:tcPr>
          <w:p w14:paraId="30A2709A" w14:textId="77777777" w:rsidR="00AC63F2" w:rsidRDefault="00AC63F2" w:rsidP="00102B77"/>
        </w:tc>
        <w:tc>
          <w:tcPr>
            <w:tcW w:w="236" w:type="dxa"/>
          </w:tcPr>
          <w:p w14:paraId="62C68415" w14:textId="77777777" w:rsidR="00AC63F2" w:rsidRDefault="00AC63F2" w:rsidP="00102B77"/>
        </w:tc>
        <w:tc>
          <w:tcPr>
            <w:tcW w:w="236" w:type="dxa"/>
          </w:tcPr>
          <w:p w14:paraId="74C6060C" w14:textId="77777777" w:rsidR="00AC63F2" w:rsidRDefault="00AC63F2" w:rsidP="00102B77"/>
        </w:tc>
        <w:tc>
          <w:tcPr>
            <w:tcW w:w="236" w:type="dxa"/>
          </w:tcPr>
          <w:p w14:paraId="6BE2F431" w14:textId="77777777" w:rsidR="00AC63F2" w:rsidRDefault="00AC63F2" w:rsidP="00102B77"/>
        </w:tc>
        <w:tc>
          <w:tcPr>
            <w:tcW w:w="236" w:type="dxa"/>
          </w:tcPr>
          <w:p w14:paraId="7CBEE320" w14:textId="77777777" w:rsidR="00AC63F2" w:rsidRDefault="00AC63F2" w:rsidP="00102B77"/>
        </w:tc>
        <w:tc>
          <w:tcPr>
            <w:tcW w:w="236" w:type="dxa"/>
          </w:tcPr>
          <w:p w14:paraId="421C2F0C" w14:textId="77777777" w:rsidR="00AC63F2" w:rsidRDefault="00AC63F2" w:rsidP="00102B77"/>
        </w:tc>
        <w:tc>
          <w:tcPr>
            <w:tcW w:w="236" w:type="dxa"/>
          </w:tcPr>
          <w:p w14:paraId="4E45B2E7" w14:textId="77777777" w:rsidR="00AC63F2" w:rsidRDefault="00AC63F2" w:rsidP="00102B77"/>
        </w:tc>
        <w:tc>
          <w:tcPr>
            <w:tcW w:w="236" w:type="dxa"/>
          </w:tcPr>
          <w:p w14:paraId="62ED3610" w14:textId="77777777" w:rsidR="00AC63F2" w:rsidRDefault="00AC63F2" w:rsidP="00102B77"/>
        </w:tc>
        <w:tc>
          <w:tcPr>
            <w:tcW w:w="236" w:type="dxa"/>
          </w:tcPr>
          <w:p w14:paraId="413FDE1A" w14:textId="77777777" w:rsidR="00AC63F2" w:rsidRDefault="00AC63F2" w:rsidP="00102B77"/>
        </w:tc>
        <w:tc>
          <w:tcPr>
            <w:tcW w:w="236" w:type="dxa"/>
          </w:tcPr>
          <w:p w14:paraId="4A386090" w14:textId="77777777" w:rsidR="00AC63F2" w:rsidRDefault="00AC63F2" w:rsidP="00102B77"/>
        </w:tc>
        <w:tc>
          <w:tcPr>
            <w:tcW w:w="236" w:type="dxa"/>
          </w:tcPr>
          <w:p w14:paraId="6FDD5B56" w14:textId="77777777" w:rsidR="00AC63F2" w:rsidRDefault="00AC63F2" w:rsidP="00102B77"/>
        </w:tc>
        <w:tc>
          <w:tcPr>
            <w:tcW w:w="236" w:type="dxa"/>
          </w:tcPr>
          <w:p w14:paraId="1A05E915" w14:textId="77777777" w:rsidR="00AC63F2" w:rsidRDefault="00AC63F2" w:rsidP="00102B77"/>
        </w:tc>
        <w:tc>
          <w:tcPr>
            <w:tcW w:w="236" w:type="dxa"/>
          </w:tcPr>
          <w:p w14:paraId="6FCB8166" w14:textId="77777777" w:rsidR="00AC63F2" w:rsidRDefault="00AC63F2" w:rsidP="00102B77"/>
        </w:tc>
        <w:tc>
          <w:tcPr>
            <w:tcW w:w="236" w:type="dxa"/>
          </w:tcPr>
          <w:p w14:paraId="6D301DCA" w14:textId="77777777" w:rsidR="00AC63F2" w:rsidRDefault="00AC63F2" w:rsidP="00102B77"/>
        </w:tc>
        <w:tc>
          <w:tcPr>
            <w:tcW w:w="236" w:type="dxa"/>
          </w:tcPr>
          <w:p w14:paraId="69F3B269" w14:textId="77777777" w:rsidR="00AC63F2" w:rsidRDefault="00AC63F2" w:rsidP="00102B77"/>
        </w:tc>
        <w:tc>
          <w:tcPr>
            <w:tcW w:w="236" w:type="dxa"/>
          </w:tcPr>
          <w:p w14:paraId="451052DE" w14:textId="77777777" w:rsidR="00AC63F2" w:rsidRDefault="00AC63F2" w:rsidP="00102B77"/>
        </w:tc>
        <w:tc>
          <w:tcPr>
            <w:tcW w:w="236" w:type="dxa"/>
          </w:tcPr>
          <w:p w14:paraId="1E47D7A2" w14:textId="77777777" w:rsidR="00AC63F2" w:rsidRDefault="00AC63F2" w:rsidP="00102B77"/>
        </w:tc>
        <w:tc>
          <w:tcPr>
            <w:tcW w:w="236" w:type="dxa"/>
          </w:tcPr>
          <w:p w14:paraId="4528122E" w14:textId="77777777" w:rsidR="00AC63F2" w:rsidRDefault="00AC63F2" w:rsidP="00102B77"/>
        </w:tc>
        <w:tc>
          <w:tcPr>
            <w:tcW w:w="236" w:type="dxa"/>
          </w:tcPr>
          <w:p w14:paraId="2D4E4E9F" w14:textId="77777777" w:rsidR="00AC63F2" w:rsidRDefault="00AC63F2" w:rsidP="00102B77"/>
        </w:tc>
      </w:tr>
      <w:tr w:rsidR="00AC63F2" w14:paraId="1637DC69" w14:textId="77777777" w:rsidTr="00102B77">
        <w:trPr>
          <w:trHeight w:hRule="exact" w:val="227"/>
        </w:trPr>
        <w:tc>
          <w:tcPr>
            <w:tcW w:w="236" w:type="dxa"/>
          </w:tcPr>
          <w:p w14:paraId="7A561DB9" w14:textId="77777777" w:rsidR="00AC63F2" w:rsidRDefault="00AC63F2" w:rsidP="00102B77"/>
        </w:tc>
        <w:tc>
          <w:tcPr>
            <w:tcW w:w="236" w:type="dxa"/>
          </w:tcPr>
          <w:p w14:paraId="54BF2EC7" w14:textId="77777777" w:rsidR="00AC63F2" w:rsidRDefault="00AC63F2" w:rsidP="00102B77"/>
        </w:tc>
        <w:tc>
          <w:tcPr>
            <w:tcW w:w="236" w:type="dxa"/>
          </w:tcPr>
          <w:p w14:paraId="457269C6" w14:textId="77777777" w:rsidR="00AC63F2" w:rsidRDefault="00AC63F2" w:rsidP="00102B77"/>
        </w:tc>
        <w:tc>
          <w:tcPr>
            <w:tcW w:w="236" w:type="dxa"/>
          </w:tcPr>
          <w:p w14:paraId="5150B6D5" w14:textId="77777777" w:rsidR="00AC63F2" w:rsidRDefault="00AC63F2" w:rsidP="00102B77"/>
        </w:tc>
        <w:tc>
          <w:tcPr>
            <w:tcW w:w="236" w:type="dxa"/>
          </w:tcPr>
          <w:p w14:paraId="2082E46B" w14:textId="77777777" w:rsidR="00AC63F2" w:rsidRDefault="00AC63F2" w:rsidP="00102B77"/>
        </w:tc>
        <w:tc>
          <w:tcPr>
            <w:tcW w:w="236" w:type="dxa"/>
          </w:tcPr>
          <w:p w14:paraId="5881AAF2" w14:textId="77777777" w:rsidR="00AC63F2" w:rsidRDefault="00AC63F2" w:rsidP="00102B77"/>
        </w:tc>
        <w:tc>
          <w:tcPr>
            <w:tcW w:w="236" w:type="dxa"/>
          </w:tcPr>
          <w:p w14:paraId="0187EA19" w14:textId="77777777" w:rsidR="00AC63F2" w:rsidRDefault="00AC63F2" w:rsidP="00102B77"/>
        </w:tc>
        <w:tc>
          <w:tcPr>
            <w:tcW w:w="236" w:type="dxa"/>
          </w:tcPr>
          <w:p w14:paraId="562C6EF0" w14:textId="77777777" w:rsidR="00AC63F2" w:rsidRDefault="00AC63F2" w:rsidP="00102B77"/>
        </w:tc>
        <w:tc>
          <w:tcPr>
            <w:tcW w:w="236" w:type="dxa"/>
          </w:tcPr>
          <w:p w14:paraId="01A8CD53" w14:textId="77777777" w:rsidR="00AC63F2" w:rsidRDefault="00AC63F2" w:rsidP="00102B77"/>
        </w:tc>
        <w:tc>
          <w:tcPr>
            <w:tcW w:w="236" w:type="dxa"/>
          </w:tcPr>
          <w:p w14:paraId="43D9A9D1" w14:textId="77777777" w:rsidR="00AC63F2" w:rsidRDefault="00AC63F2" w:rsidP="00102B77"/>
        </w:tc>
        <w:tc>
          <w:tcPr>
            <w:tcW w:w="236" w:type="dxa"/>
          </w:tcPr>
          <w:p w14:paraId="10548767" w14:textId="77777777" w:rsidR="00AC63F2" w:rsidRDefault="00AC63F2" w:rsidP="00102B77"/>
        </w:tc>
        <w:tc>
          <w:tcPr>
            <w:tcW w:w="236" w:type="dxa"/>
          </w:tcPr>
          <w:p w14:paraId="15DB3C82" w14:textId="77777777" w:rsidR="00AC63F2" w:rsidRDefault="00AC63F2" w:rsidP="00102B77"/>
        </w:tc>
        <w:tc>
          <w:tcPr>
            <w:tcW w:w="236" w:type="dxa"/>
          </w:tcPr>
          <w:p w14:paraId="16AD02A6" w14:textId="77777777" w:rsidR="00AC63F2" w:rsidRDefault="00AC63F2" w:rsidP="00102B77"/>
        </w:tc>
        <w:tc>
          <w:tcPr>
            <w:tcW w:w="236" w:type="dxa"/>
          </w:tcPr>
          <w:p w14:paraId="064B4F5C" w14:textId="77777777" w:rsidR="00AC63F2" w:rsidRDefault="00AC63F2" w:rsidP="00102B77"/>
        </w:tc>
        <w:tc>
          <w:tcPr>
            <w:tcW w:w="236" w:type="dxa"/>
          </w:tcPr>
          <w:p w14:paraId="1230209E" w14:textId="77777777" w:rsidR="00AC63F2" w:rsidRDefault="00AC63F2" w:rsidP="00102B77"/>
        </w:tc>
        <w:tc>
          <w:tcPr>
            <w:tcW w:w="236" w:type="dxa"/>
          </w:tcPr>
          <w:p w14:paraId="5B5FF69C" w14:textId="77777777" w:rsidR="00AC63F2" w:rsidRDefault="00AC63F2" w:rsidP="00102B77"/>
        </w:tc>
        <w:tc>
          <w:tcPr>
            <w:tcW w:w="236" w:type="dxa"/>
          </w:tcPr>
          <w:p w14:paraId="0B8494C5" w14:textId="77777777" w:rsidR="00AC63F2" w:rsidRDefault="00AC63F2" w:rsidP="00102B77"/>
        </w:tc>
        <w:tc>
          <w:tcPr>
            <w:tcW w:w="236" w:type="dxa"/>
          </w:tcPr>
          <w:p w14:paraId="784BF1BA" w14:textId="77777777" w:rsidR="00AC63F2" w:rsidRDefault="00AC63F2" w:rsidP="00102B77"/>
        </w:tc>
        <w:tc>
          <w:tcPr>
            <w:tcW w:w="236" w:type="dxa"/>
          </w:tcPr>
          <w:p w14:paraId="14855433" w14:textId="77777777" w:rsidR="00AC63F2" w:rsidRDefault="00AC63F2" w:rsidP="00102B77"/>
        </w:tc>
        <w:tc>
          <w:tcPr>
            <w:tcW w:w="236" w:type="dxa"/>
          </w:tcPr>
          <w:p w14:paraId="59FBE418" w14:textId="77777777" w:rsidR="00AC63F2" w:rsidRDefault="00AC63F2" w:rsidP="00102B77"/>
        </w:tc>
        <w:tc>
          <w:tcPr>
            <w:tcW w:w="236" w:type="dxa"/>
          </w:tcPr>
          <w:p w14:paraId="2F6A5612" w14:textId="77777777" w:rsidR="00AC63F2" w:rsidRDefault="00AC63F2" w:rsidP="00102B77"/>
        </w:tc>
        <w:tc>
          <w:tcPr>
            <w:tcW w:w="236" w:type="dxa"/>
          </w:tcPr>
          <w:p w14:paraId="1D74B2DA" w14:textId="77777777" w:rsidR="00AC63F2" w:rsidRDefault="00AC63F2" w:rsidP="00102B77"/>
        </w:tc>
        <w:tc>
          <w:tcPr>
            <w:tcW w:w="236" w:type="dxa"/>
          </w:tcPr>
          <w:p w14:paraId="20FE2585" w14:textId="77777777" w:rsidR="00AC63F2" w:rsidRDefault="00AC63F2" w:rsidP="00102B77"/>
        </w:tc>
        <w:tc>
          <w:tcPr>
            <w:tcW w:w="236" w:type="dxa"/>
          </w:tcPr>
          <w:p w14:paraId="50F22E5D" w14:textId="77777777" w:rsidR="00AC63F2" w:rsidRDefault="00AC63F2" w:rsidP="00102B77"/>
        </w:tc>
        <w:tc>
          <w:tcPr>
            <w:tcW w:w="236" w:type="dxa"/>
          </w:tcPr>
          <w:p w14:paraId="75E997D3" w14:textId="77777777" w:rsidR="00AC63F2" w:rsidRDefault="00AC63F2" w:rsidP="00102B77"/>
        </w:tc>
        <w:tc>
          <w:tcPr>
            <w:tcW w:w="236" w:type="dxa"/>
          </w:tcPr>
          <w:p w14:paraId="1D726507" w14:textId="77777777" w:rsidR="00AC63F2" w:rsidRDefault="00AC63F2" w:rsidP="00102B77"/>
        </w:tc>
        <w:tc>
          <w:tcPr>
            <w:tcW w:w="236" w:type="dxa"/>
          </w:tcPr>
          <w:p w14:paraId="489A7C42" w14:textId="77777777" w:rsidR="00AC63F2" w:rsidRDefault="00AC63F2" w:rsidP="00102B77"/>
        </w:tc>
        <w:tc>
          <w:tcPr>
            <w:tcW w:w="236" w:type="dxa"/>
          </w:tcPr>
          <w:p w14:paraId="699DCB16" w14:textId="77777777" w:rsidR="00AC63F2" w:rsidRDefault="00AC63F2" w:rsidP="00102B77"/>
        </w:tc>
        <w:tc>
          <w:tcPr>
            <w:tcW w:w="236" w:type="dxa"/>
          </w:tcPr>
          <w:p w14:paraId="65850666" w14:textId="77777777" w:rsidR="00AC63F2" w:rsidRDefault="00AC63F2" w:rsidP="00102B77"/>
        </w:tc>
        <w:tc>
          <w:tcPr>
            <w:tcW w:w="236" w:type="dxa"/>
          </w:tcPr>
          <w:p w14:paraId="3B53571D" w14:textId="77777777" w:rsidR="00AC63F2" w:rsidRDefault="00AC63F2" w:rsidP="00102B77"/>
        </w:tc>
        <w:tc>
          <w:tcPr>
            <w:tcW w:w="236" w:type="dxa"/>
          </w:tcPr>
          <w:p w14:paraId="0741C822" w14:textId="77777777" w:rsidR="00AC63F2" w:rsidRDefault="00AC63F2" w:rsidP="00102B77"/>
        </w:tc>
        <w:tc>
          <w:tcPr>
            <w:tcW w:w="236" w:type="dxa"/>
          </w:tcPr>
          <w:p w14:paraId="01A7769B" w14:textId="77777777" w:rsidR="00AC63F2" w:rsidRDefault="00AC63F2" w:rsidP="00102B77"/>
        </w:tc>
        <w:tc>
          <w:tcPr>
            <w:tcW w:w="236" w:type="dxa"/>
          </w:tcPr>
          <w:p w14:paraId="107DB8E8" w14:textId="77777777" w:rsidR="00AC63F2" w:rsidRDefault="00AC63F2" w:rsidP="00102B77"/>
        </w:tc>
        <w:tc>
          <w:tcPr>
            <w:tcW w:w="236" w:type="dxa"/>
          </w:tcPr>
          <w:p w14:paraId="422B5048" w14:textId="77777777" w:rsidR="00AC63F2" w:rsidRDefault="00AC63F2" w:rsidP="00102B77"/>
        </w:tc>
        <w:tc>
          <w:tcPr>
            <w:tcW w:w="236" w:type="dxa"/>
          </w:tcPr>
          <w:p w14:paraId="12B3C1BF" w14:textId="77777777" w:rsidR="00AC63F2" w:rsidRDefault="00AC63F2" w:rsidP="00102B77"/>
        </w:tc>
        <w:tc>
          <w:tcPr>
            <w:tcW w:w="236" w:type="dxa"/>
          </w:tcPr>
          <w:p w14:paraId="151C879E" w14:textId="77777777" w:rsidR="00AC63F2" w:rsidRDefault="00AC63F2" w:rsidP="00102B77"/>
        </w:tc>
        <w:tc>
          <w:tcPr>
            <w:tcW w:w="236" w:type="dxa"/>
          </w:tcPr>
          <w:p w14:paraId="028B79F7" w14:textId="77777777" w:rsidR="00AC63F2" w:rsidRDefault="00AC63F2" w:rsidP="00102B77"/>
        </w:tc>
        <w:tc>
          <w:tcPr>
            <w:tcW w:w="236" w:type="dxa"/>
          </w:tcPr>
          <w:p w14:paraId="3BD2A9BC" w14:textId="77777777" w:rsidR="00AC63F2" w:rsidRDefault="00AC63F2" w:rsidP="00102B77"/>
        </w:tc>
        <w:tc>
          <w:tcPr>
            <w:tcW w:w="236" w:type="dxa"/>
          </w:tcPr>
          <w:p w14:paraId="1BC66333" w14:textId="77777777" w:rsidR="00AC63F2" w:rsidRDefault="00AC63F2" w:rsidP="00102B77"/>
        </w:tc>
        <w:tc>
          <w:tcPr>
            <w:tcW w:w="236" w:type="dxa"/>
          </w:tcPr>
          <w:p w14:paraId="24D8541A" w14:textId="77777777" w:rsidR="00AC63F2" w:rsidRDefault="00AC63F2" w:rsidP="00102B77"/>
        </w:tc>
        <w:tc>
          <w:tcPr>
            <w:tcW w:w="236" w:type="dxa"/>
          </w:tcPr>
          <w:p w14:paraId="1A1F223E" w14:textId="77777777" w:rsidR="00AC63F2" w:rsidRDefault="00AC63F2" w:rsidP="00102B77"/>
        </w:tc>
        <w:tc>
          <w:tcPr>
            <w:tcW w:w="236" w:type="dxa"/>
          </w:tcPr>
          <w:p w14:paraId="3771723A" w14:textId="77777777" w:rsidR="00AC63F2" w:rsidRDefault="00AC63F2" w:rsidP="00102B77"/>
        </w:tc>
      </w:tr>
      <w:tr w:rsidR="00AC63F2" w14:paraId="709C1133" w14:textId="77777777" w:rsidTr="00102B77">
        <w:trPr>
          <w:trHeight w:hRule="exact" w:val="227"/>
        </w:trPr>
        <w:tc>
          <w:tcPr>
            <w:tcW w:w="236" w:type="dxa"/>
          </w:tcPr>
          <w:p w14:paraId="780F6A9A" w14:textId="77777777" w:rsidR="00AC63F2" w:rsidRDefault="00AC63F2" w:rsidP="00102B77"/>
        </w:tc>
        <w:tc>
          <w:tcPr>
            <w:tcW w:w="236" w:type="dxa"/>
          </w:tcPr>
          <w:p w14:paraId="02799A93" w14:textId="77777777" w:rsidR="00AC63F2" w:rsidRDefault="00AC63F2" w:rsidP="00102B77"/>
        </w:tc>
        <w:tc>
          <w:tcPr>
            <w:tcW w:w="236" w:type="dxa"/>
          </w:tcPr>
          <w:p w14:paraId="0E2B9A00" w14:textId="77777777" w:rsidR="00AC63F2" w:rsidRDefault="00AC63F2" w:rsidP="00102B77"/>
        </w:tc>
        <w:tc>
          <w:tcPr>
            <w:tcW w:w="236" w:type="dxa"/>
          </w:tcPr>
          <w:p w14:paraId="39BFA601" w14:textId="77777777" w:rsidR="00AC63F2" w:rsidRDefault="00AC63F2" w:rsidP="00102B77"/>
        </w:tc>
        <w:tc>
          <w:tcPr>
            <w:tcW w:w="236" w:type="dxa"/>
          </w:tcPr>
          <w:p w14:paraId="08504118" w14:textId="77777777" w:rsidR="00AC63F2" w:rsidRDefault="00AC63F2" w:rsidP="00102B77"/>
        </w:tc>
        <w:tc>
          <w:tcPr>
            <w:tcW w:w="236" w:type="dxa"/>
          </w:tcPr>
          <w:p w14:paraId="09DDE933" w14:textId="77777777" w:rsidR="00AC63F2" w:rsidRDefault="00AC63F2" w:rsidP="00102B77"/>
        </w:tc>
        <w:tc>
          <w:tcPr>
            <w:tcW w:w="236" w:type="dxa"/>
          </w:tcPr>
          <w:p w14:paraId="2147F4D7" w14:textId="77777777" w:rsidR="00AC63F2" w:rsidRDefault="00AC63F2" w:rsidP="00102B77"/>
        </w:tc>
        <w:tc>
          <w:tcPr>
            <w:tcW w:w="236" w:type="dxa"/>
          </w:tcPr>
          <w:p w14:paraId="60888F21" w14:textId="77777777" w:rsidR="00AC63F2" w:rsidRDefault="00AC63F2" w:rsidP="00102B77"/>
        </w:tc>
        <w:tc>
          <w:tcPr>
            <w:tcW w:w="236" w:type="dxa"/>
          </w:tcPr>
          <w:p w14:paraId="71E7D993" w14:textId="77777777" w:rsidR="00AC63F2" w:rsidRDefault="00AC63F2" w:rsidP="00102B77"/>
        </w:tc>
        <w:tc>
          <w:tcPr>
            <w:tcW w:w="236" w:type="dxa"/>
          </w:tcPr>
          <w:p w14:paraId="6692CE84" w14:textId="77777777" w:rsidR="00AC63F2" w:rsidRDefault="00AC63F2" w:rsidP="00102B77"/>
        </w:tc>
        <w:tc>
          <w:tcPr>
            <w:tcW w:w="236" w:type="dxa"/>
          </w:tcPr>
          <w:p w14:paraId="2909905F" w14:textId="77777777" w:rsidR="00AC63F2" w:rsidRDefault="00AC63F2" w:rsidP="00102B77"/>
        </w:tc>
        <w:tc>
          <w:tcPr>
            <w:tcW w:w="236" w:type="dxa"/>
          </w:tcPr>
          <w:p w14:paraId="6EF44DFF" w14:textId="77777777" w:rsidR="00AC63F2" w:rsidRDefault="00AC63F2" w:rsidP="00102B77"/>
        </w:tc>
        <w:tc>
          <w:tcPr>
            <w:tcW w:w="236" w:type="dxa"/>
          </w:tcPr>
          <w:p w14:paraId="2D612666" w14:textId="77777777" w:rsidR="00AC63F2" w:rsidRDefault="00AC63F2" w:rsidP="00102B77"/>
        </w:tc>
        <w:tc>
          <w:tcPr>
            <w:tcW w:w="236" w:type="dxa"/>
          </w:tcPr>
          <w:p w14:paraId="030AED27" w14:textId="77777777" w:rsidR="00AC63F2" w:rsidRDefault="00AC63F2" w:rsidP="00102B77"/>
        </w:tc>
        <w:tc>
          <w:tcPr>
            <w:tcW w:w="236" w:type="dxa"/>
          </w:tcPr>
          <w:p w14:paraId="55389954" w14:textId="77777777" w:rsidR="00AC63F2" w:rsidRDefault="00AC63F2" w:rsidP="00102B77"/>
        </w:tc>
        <w:tc>
          <w:tcPr>
            <w:tcW w:w="236" w:type="dxa"/>
          </w:tcPr>
          <w:p w14:paraId="775F1324" w14:textId="77777777" w:rsidR="00AC63F2" w:rsidRDefault="00AC63F2" w:rsidP="00102B77"/>
        </w:tc>
        <w:tc>
          <w:tcPr>
            <w:tcW w:w="236" w:type="dxa"/>
          </w:tcPr>
          <w:p w14:paraId="156E44F1" w14:textId="77777777" w:rsidR="00AC63F2" w:rsidRDefault="00AC63F2" w:rsidP="00102B77"/>
        </w:tc>
        <w:tc>
          <w:tcPr>
            <w:tcW w:w="236" w:type="dxa"/>
          </w:tcPr>
          <w:p w14:paraId="42578494" w14:textId="77777777" w:rsidR="00AC63F2" w:rsidRDefault="00AC63F2" w:rsidP="00102B77"/>
        </w:tc>
        <w:tc>
          <w:tcPr>
            <w:tcW w:w="236" w:type="dxa"/>
          </w:tcPr>
          <w:p w14:paraId="3285EFFE" w14:textId="77777777" w:rsidR="00AC63F2" w:rsidRDefault="00AC63F2" w:rsidP="00102B77"/>
        </w:tc>
        <w:tc>
          <w:tcPr>
            <w:tcW w:w="236" w:type="dxa"/>
          </w:tcPr>
          <w:p w14:paraId="5754AF06" w14:textId="77777777" w:rsidR="00AC63F2" w:rsidRDefault="00AC63F2" w:rsidP="00102B77"/>
        </w:tc>
        <w:tc>
          <w:tcPr>
            <w:tcW w:w="236" w:type="dxa"/>
          </w:tcPr>
          <w:p w14:paraId="66CB6B85" w14:textId="77777777" w:rsidR="00AC63F2" w:rsidRDefault="00AC63F2" w:rsidP="00102B77"/>
        </w:tc>
        <w:tc>
          <w:tcPr>
            <w:tcW w:w="236" w:type="dxa"/>
          </w:tcPr>
          <w:p w14:paraId="24E8AE33" w14:textId="77777777" w:rsidR="00AC63F2" w:rsidRDefault="00AC63F2" w:rsidP="00102B77"/>
        </w:tc>
        <w:tc>
          <w:tcPr>
            <w:tcW w:w="236" w:type="dxa"/>
          </w:tcPr>
          <w:p w14:paraId="0D6FAF0D" w14:textId="77777777" w:rsidR="00AC63F2" w:rsidRDefault="00AC63F2" w:rsidP="00102B77"/>
        </w:tc>
        <w:tc>
          <w:tcPr>
            <w:tcW w:w="236" w:type="dxa"/>
          </w:tcPr>
          <w:p w14:paraId="109B3501" w14:textId="77777777" w:rsidR="00AC63F2" w:rsidRDefault="00AC63F2" w:rsidP="00102B77"/>
        </w:tc>
        <w:tc>
          <w:tcPr>
            <w:tcW w:w="236" w:type="dxa"/>
          </w:tcPr>
          <w:p w14:paraId="2D4D3271" w14:textId="77777777" w:rsidR="00AC63F2" w:rsidRDefault="00AC63F2" w:rsidP="00102B77"/>
        </w:tc>
        <w:tc>
          <w:tcPr>
            <w:tcW w:w="236" w:type="dxa"/>
          </w:tcPr>
          <w:p w14:paraId="0594F30B" w14:textId="77777777" w:rsidR="00AC63F2" w:rsidRDefault="00AC63F2" w:rsidP="00102B77"/>
        </w:tc>
        <w:tc>
          <w:tcPr>
            <w:tcW w:w="236" w:type="dxa"/>
          </w:tcPr>
          <w:p w14:paraId="3E3CA63E" w14:textId="77777777" w:rsidR="00AC63F2" w:rsidRDefault="00AC63F2" w:rsidP="00102B77"/>
        </w:tc>
        <w:tc>
          <w:tcPr>
            <w:tcW w:w="236" w:type="dxa"/>
          </w:tcPr>
          <w:p w14:paraId="37C269AC" w14:textId="77777777" w:rsidR="00AC63F2" w:rsidRDefault="00AC63F2" w:rsidP="00102B77"/>
        </w:tc>
        <w:tc>
          <w:tcPr>
            <w:tcW w:w="236" w:type="dxa"/>
          </w:tcPr>
          <w:p w14:paraId="385CBA76" w14:textId="77777777" w:rsidR="00AC63F2" w:rsidRDefault="00AC63F2" w:rsidP="00102B77"/>
        </w:tc>
        <w:tc>
          <w:tcPr>
            <w:tcW w:w="236" w:type="dxa"/>
          </w:tcPr>
          <w:p w14:paraId="586A0593" w14:textId="77777777" w:rsidR="00AC63F2" w:rsidRDefault="00AC63F2" w:rsidP="00102B77"/>
        </w:tc>
        <w:tc>
          <w:tcPr>
            <w:tcW w:w="236" w:type="dxa"/>
          </w:tcPr>
          <w:p w14:paraId="7664C7E5" w14:textId="77777777" w:rsidR="00AC63F2" w:rsidRDefault="00AC63F2" w:rsidP="00102B77"/>
        </w:tc>
        <w:tc>
          <w:tcPr>
            <w:tcW w:w="236" w:type="dxa"/>
          </w:tcPr>
          <w:p w14:paraId="135580D3" w14:textId="77777777" w:rsidR="00AC63F2" w:rsidRDefault="00AC63F2" w:rsidP="00102B77"/>
        </w:tc>
        <w:tc>
          <w:tcPr>
            <w:tcW w:w="236" w:type="dxa"/>
          </w:tcPr>
          <w:p w14:paraId="523BD008" w14:textId="77777777" w:rsidR="00AC63F2" w:rsidRDefault="00AC63F2" w:rsidP="00102B77"/>
        </w:tc>
        <w:tc>
          <w:tcPr>
            <w:tcW w:w="236" w:type="dxa"/>
          </w:tcPr>
          <w:p w14:paraId="5BA89148" w14:textId="77777777" w:rsidR="00AC63F2" w:rsidRDefault="00AC63F2" w:rsidP="00102B77"/>
        </w:tc>
        <w:tc>
          <w:tcPr>
            <w:tcW w:w="236" w:type="dxa"/>
          </w:tcPr>
          <w:p w14:paraId="6CDA50D8" w14:textId="77777777" w:rsidR="00AC63F2" w:rsidRDefault="00AC63F2" w:rsidP="00102B77"/>
        </w:tc>
        <w:tc>
          <w:tcPr>
            <w:tcW w:w="236" w:type="dxa"/>
          </w:tcPr>
          <w:p w14:paraId="0E5C5892" w14:textId="77777777" w:rsidR="00AC63F2" w:rsidRDefault="00AC63F2" w:rsidP="00102B77"/>
        </w:tc>
        <w:tc>
          <w:tcPr>
            <w:tcW w:w="236" w:type="dxa"/>
          </w:tcPr>
          <w:p w14:paraId="07BE9450" w14:textId="77777777" w:rsidR="00AC63F2" w:rsidRDefault="00AC63F2" w:rsidP="00102B77"/>
        </w:tc>
        <w:tc>
          <w:tcPr>
            <w:tcW w:w="236" w:type="dxa"/>
          </w:tcPr>
          <w:p w14:paraId="354C682D" w14:textId="77777777" w:rsidR="00AC63F2" w:rsidRDefault="00AC63F2" w:rsidP="00102B77"/>
        </w:tc>
        <w:tc>
          <w:tcPr>
            <w:tcW w:w="236" w:type="dxa"/>
          </w:tcPr>
          <w:p w14:paraId="4F455925" w14:textId="77777777" w:rsidR="00AC63F2" w:rsidRDefault="00AC63F2" w:rsidP="00102B77"/>
        </w:tc>
        <w:tc>
          <w:tcPr>
            <w:tcW w:w="236" w:type="dxa"/>
          </w:tcPr>
          <w:p w14:paraId="3279AF44" w14:textId="77777777" w:rsidR="00AC63F2" w:rsidRDefault="00AC63F2" w:rsidP="00102B77"/>
        </w:tc>
        <w:tc>
          <w:tcPr>
            <w:tcW w:w="236" w:type="dxa"/>
          </w:tcPr>
          <w:p w14:paraId="0145A0D8" w14:textId="77777777" w:rsidR="00AC63F2" w:rsidRDefault="00AC63F2" w:rsidP="00102B77"/>
        </w:tc>
        <w:tc>
          <w:tcPr>
            <w:tcW w:w="236" w:type="dxa"/>
          </w:tcPr>
          <w:p w14:paraId="6738297A" w14:textId="77777777" w:rsidR="00AC63F2" w:rsidRDefault="00AC63F2" w:rsidP="00102B77"/>
        </w:tc>
      </w:tr>
    </w:tbl>
    <w:p w14:paraId="4D71287E" w14:textId="77777777" w:rsidR="00AC63F2" w:rsidRPr="00626BF9" w:rsidRDefault="00AC63F2" w:rsidP="00AC63F2">
      <w:pPr>
        <w:rPr>
          <w:lang w:val="de-DE"/>
        </w:rPr>
      </w:pPr>
    </w:p>
    <w:p w14:paraId="092B51C7" w14:textId="48B7E94C" w:rsidR="00AC63F2" w:rsidRDefault="00EE744B" w:rsidP="00EE744B">
      <w:pPr>
        <w:pStyle w:val="berschrift3"/>
        <w:rPr>
          <w:lang w:val="en-GB"/>
        </w:rPr>
      </w:pPr>
      <w:bookmarkStart w:id="11" w:name="_Toc460916192"/>
      <w:proofErr w:type="spellStart"/>
      <w:r>
        <w:rPr>
          <w:lang w:val="en-GB"/>
        </w:rPr>
        <w:t>Aufgabe</w:t>
      </w:r>
      <w:proofErr w:type="spellEnd"/>
      <w:r>
        <w:rPr>
          <w:lang w:val="en-GB"/>
        </w:rPr>
        <w:t xml:space="preserve"> 3 –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Fortgeschrittene</w:t>
      </w:r>
      <w:bookmarkEnd w:id="11"/>
      <w:proofErr w:type="spellEnd"/>
    </w:p>
    <w:p w14:paraId="10312728" w14:textId="3FF56383" w:rsidR="00EE744B" w:rsidRDefault="00EE744B" w:rsidP="00EE744B">
      <w:pPr>
        <w:rPr>
          <w:lang w:val="en-GB"/>
        </w:rPr>
      </w:pPr>
      <w:proofErr w:type="spellStart"/>
      <w:r>
        <w:rPr>
          <w:lang w:val="en-GB"/>
        </w:rPr>
        <w:t>Benutzen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für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Umwandlung</w:t>
      </w:r>
      <w:proofErr w:type="spellEnd"/>
      <w:r>
        <w:rPr>
          <w:lang w:val="en-GB"/>
        </w:rPr>
        <w:t xml:space="preserve"> der CSV-</w:t>
      </w:r>
      <w:proofErr w:type="spellStart"/>
      <w:r>
        <w:rPr>
          <w:lang w:val="en-GB"/>
        </w:rPr>
        <w:t>Daten</w:t>
      </w:r>
      <w:proofErr w:type="spellEnd"/>
      <w:r>
        <w:rPr>
          <w:lang w:val="en-GB"/>
        </w:rPr>
        <w:t xml:space="preserve"> in Java </w:t>
      </w:r>
      <w:proofErr w:type="spellStart"/>
      <w:r>
        <w:rPr>
          <w:lang w:val="en-GB"/>
        </w:rPr>
        <w:t>Objekte</w:t>
      </w:r>
      <w:proofErr w:type="spellEnd"/>
      <w:r>
        <w:rPr>
          <w:lang w:val="en-GB"/>
        </w:rPr>
        <w:t xml:space="preserve"> die </w:t>
      </w:r>
      <w:proofErr w:type="spellStart"/>
      <w:r>
        <w:rPr>
          <w:lang w:val="en-GB"/>
        </w:rPr>
        <w:t>folgende</w:t>
      </w:r>
      <w:proofErr w:type="spellEnd"/>
      <w:r>
        <w:rPr>
          <w:lang w:val="en-GB"/>
        </w:rPr>
        <w:t xml:space="preserve"> Library:</w:t>
      </w:r>
    </w:p>
    <w:p w14:paraId="527DD230" w14:textId="4F2151E0" w:rsidR="00EE744B" w:rsidRDefault="00310E3A" w:rsidP="00F71599">
      <w:pPr>
        <w:rPr>
          <w:rFonts w:ascii="Courier New" w:hAnsi="Courier New" w:cs="Courier New"/>
          <w:lang w:val="en-GB"/>
        </w:rPr>
      </w:pPr>
      <w:r>
        <w:fldChar w:fldCharType="begin"/>
      </w:r>
      <w:r w:rsidRPr="00E40205">
        <w:rPr>
          <w:lang w:val="en-GB"/>
        </w:rPr>
        <w:instrText xml:space="preserve"> HYPERLINK "https://code.google.com/p/jcsv/wiki/CSVReader" </w:instrText>
      </w:r>
      <w:r>
        <w:fldChar w:fldCharType="separate"/>
      </w:r>
      <w:r w:rsidR="00EE744B" w:rsidRPr="00445403">
        <w:rPr>
          <w:rStyle w:val="Hyperlink"/>
          <w:rFonts w:ascii="Courier New" w:hAnsi="Courier New" w:cs="Courier New"/>
          <w:lang w:val="en-GB"/>
        </w:rPr>
        <w:t>https://code.google.com/p/jcsv/wiki/CSVReader</w:t>
      </w:r>
      <w:r>
        <w:rPr>
          <w:rStyle w:val="Hyperlink"/>
          <w:rFonts w:ascii="Courier New" w:hAnsi="Courier New" w:cs="Courier New"/>
          <w:lang w:val="en-GB"/>
        </w:rPr>
        <w:fldChar w:fldCharType="end"/>
      </w:r>
    </w:p>
    <w:p w14:paraId="50BFE483" w14:textId="77777777" w:rsidR="00EE744B" w:rsidRDefault="00EE744B" w:rsidP="00F71599">
      <w:pPr>
        <w:rPr>
          <w:rFonts w:ascii="Courier New" w:hAnsi="Courier New" w:cs="Courier New"/>
          <w:lang w:val="en-GB"/>
        </w:rPr>
      </w:pPr>
    </w:p>
    <w:p w14:paraId="36EA31AC" w14:textId="77777777" w:rsidR="00EE744B" w:rsidRDefault="00EE744B" w:rsidP="00F71599">
      <w:pPr>
        <w:rPr>
          <w:rFonts w:ascii="Courier New" w:hAnsi="Courier New" w:cs="Courier New"/>
          <w:lang w:val="en-GB"/>
        </w:rPr>
      </w:pPr>
    </w:p>
    <w:p w14:paraId="5DECF743" w14:textId="77777777" w:rsidR="00F71599" w:rsidRDefault="00F71599" w:rsidP="00102B77">
      <w:pPr>
        <w:pStyle w:val="berschrift2"/>
        <w:rPr>
          <w:lang w:val="en-GB"/>
        </w:rPr>
      </w:pPr>
      <w:r>
        <w:rPr>
          <w:lang w:val="en-GB"/>
        </w:rPr>
        <w:br w:type="page"/>
      </w:r>
      <w:bookmarkStart w:id="12" w:name="_Toc460916193"/>
      <w:proofErr w:type="spellStart"/>
      <w:r>
        <w:rPr>
          <w:lang w:val="en-GB"/>
        </w:rPr>
        <w:lastRenderedPageBreak/>
        <w:t>Verarbeitung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mit</w:t>
      </w:r>
      <w:proofErr w:type="spellEnd"/>
      <w:r>
        <w:rPr>
          <w:lang w:val="en-GB"/>
        </w:rPr>
        <w:t xml:space="preserve"> JDBC</w:t>
      </w:r>
      <w:bookmarkEnd w:id="12"/>
    </w:p>
    <w:p w14:paraId="56966BFD" w14:textId="500759FD" w:rsidR="00F71599" w:rsidRDefault="00F71599" w:rsidP="00F71599">
      <w:r>
        <w:t xml:space="preserve">Da es sich </w:t>
      </w:r>
      <w:r w:rsidR="00607DF9">
        <w:t xml:space="preserve">bei einer CSV-Datei </w:t>
      </w:r>
      <w:r>
        <w:t xml:space="preserve">um eine </w:t>
      </w:r>
      <w:r w:rsidR="00607DF9">
        <w:t>t</w:t>
      </w:r>
      <w:r>
        <w:t xml:space="preserve">abellarische Form von Datenbankdaten handelt, liegt es auf der Hand, dass es theoretisch möglich wäre </w:t>
      </w:r>
      <w:r w:rsidR="00EE744B">
        <w:t xml:space="preserve">auch </w:t>
      </w:r>
      <w:r>
        <w:t>mit JDBC und SQL Abfragen den Datenb</w:t>
      </w:r>
      <w:r>
        <w:t>e</w:t>
      </w:r>
      <w:r>
        <w:t xml:space="preserve">stand zu </w:t>
      </w:r>
      <w:r w:rsidR="00607DF9">
        <w:t>verarbeiten</w:t>
      </w:r>
      <w:r>
        <w:t>.</w:t>
      </w:r>
      <w:r w:rsidR="00EE744B">
        <w:t xml:space="preserve"> </w:t>
      </w:r>
      <w:r>
        <w:t xml:space="preserve">Im Internet finden wir </w:t>
      </w:r>
      <w:r w:rsidR="00EE744B">
        <w:t>dazu diverse JDBC Treiber</w:t>
      </w:r>
      <w:r>
        <w:t>.</w:t>
      </w:r>
    </w:p>
    <w:p w14:paraId="63B9AD9D" w14:textId="77777777" w:rsidR="00F71599" w:rsidRDefault="00F71599" w:rsidP="00F71599"/>
    <w:p w14:paraId="65463EAB" w14:textId="59970774" w:rsidR="00F71599" w:rsidRDefault="00F71599" w:rsidP="00F71599">
      <w:r>
        <w:t xml:space="preserve">Einer </w:t>
      </w:r>
      <w:r w:rsidR="00EE744B">
        <w:t>dieser</w:t>
      </w:r>
      <w:r>
        <w:t xml:space="preserve"> Treiber ist </w:t>
      </w:r>
      <w:r w:rsidR="00EE744B">
        <w:t xml:space="preserve">der </w:t>
      </w:r>
      <w:r w:rsidRPr="005B3698">
        <w:t>"</w:t>
      </w:r>
      <w:proofErr w:type="spellStart"/>
      <w:r w:rsidRPr="005B3698">
        <w:t>org.relique.jdbc.csv.CsvDriver</w:t>
      </w:r>
      <w:proofErr w:type="spellEnd"/>
      <w:r w:rsidRPr="005B3698">
        <w:t>"</w:t>
      </w:r>
      <w:r w:rsidR="00EE744B">
        <w:t xml:space="preserve">, welchen </w:t>
      </w:r>
      <w:r>
        <w:t xml:space="preserve">wir auf der Internetseite </w:t>
      </w:r>
      <w:hyperlink r:id="rId12" w:history="1">
        <w:r w:rsidRPr="006245C9">
          <w:rPr>
            <w:rStyle w:val="Hyperlink"/>
          </w:rPr>
          <w:t>http://csvjdbc.sourceforge.net/</w:t>
        </w:r>
      </w:hyperlink>
      <w:r w:rsidR="00EE744B">
        <w:t xml:space="preserve"> finden.</w:t>
      </w:r>
      <w:r>
        <w:t xml:space="preserve"> Er stellt einen JDBC</w:t>
      </w:r>
      <w:r w:rsidR="00EE744B">
        <w:t>-</w:t>
      </w:r>
      <w:r>
        <w:t xml:space="preserve">Treiber </w:t>
      </w:r>
      <w:r w:rsidR="00EE744B">
        <w:t xml:space="preserve">dar </w:t>
      </w:r>
      <w:r>
        <w:t xml:space="preserve">den wir direkt in unsere </w:t>
      </w:r>
      <w:proofErr w:type="spellStart"/>
      <w:r>
        <w:t>Javaprogramme</w:t>
      </w:r>
      <w:proofErr w:type="spellEnd"/>
      <w:r>
        <w:t xml:space="preserve"> einbinden können.</w:t>
      </w:r>
    </w:p>
    <w:p w14:paraId="52DF0FC5" w14:textId="77777777" w:rsidR="00F71599" w:rsidRDefault="00F71599" w:rsidP="00F71599"/>
    <w:p w14:paraId="526CD6C0" w14:textId="77777777" w:rsidR="00F71599" w:rsidRDefault="00F71599" w:rsidP="00F71599">
      <w:r>
        <w:t>Der Code für ein solches Programm könnte in etwa so aussehen:</w:t>
      </w:r>
    </w:p>
    <w:p w14:paraId="347769F4" w14:textId="77777777" w:rsidR="00F71599" w:rsidRDefault="00F71599" w:rsidP="00F71599"/>
    <w:p w14:paraId="64288630" w14:textId="77777777" w:rsidR="00531096" w:rsidRDefault="00531096" w:rsidP="00531096">
      <w:pPr>
        <w:rPr>
          <w:rFonts w:ascii="Courier New" w:hAnsi="Courier New"/>
          <w:lang w:val="en-US"/>
        </w:rPr>
      </w:pPr>
      <w:proofErr w:type="spellStart"/>
      <w:proofErr w:type="gramStart"/>
      <w:r w:rsidRPr="003479CA">
        <w:rPr>
          <w:rFonts w:ascii="Courier New" w:hAnsi="Courier New"/>
          <w:lang w:val="en-US"/>
        </w:rPr>
        <w:t>Class.forName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"</w:t>
      </w:r>
      <w:proofErr w:type="spellStart"/>
      <w:r w:rsidRPr="003479CA">
        <w:rPr>
          <w:rFonts w:ascii="Courier New" w:hAnsi="Courier New"/>
          <w:b/>
          <w:lang w:val="en-US"/>
        </w:rPr>
        <w:t>org.relique.jdbc.csv.CsvDriver</w:t>
      </w:r>
      <w:proofErr w:type="spellEnd"/>
      <w:r w:rsidRPr="003479CA">
        <w:rPr>
          <w:rFonts w:ascii="Courier New" w:hAnsi="Courier New"/>
          <w:lang w:val="en-US"/>
        </w:rPr>
        <w:t>");</w:t>
      </w:r>
    </w:p>
    <w:p w14:paraId="01B0C365" w14:textId="77777777" w:rsidR="00531096" w:rsidRDefault="00531096" w:rsidP="00531096">
      <w:pPr>
        <w:rPr>
          <w:rFonts w:ascii="Courier New" w:hAnsi="Courier New"/>
          <w:lang w:val="en-US"/>
        </w:rPr>
      </w:pPr>
      <w:r w:rsidRPr="00497086">
        <w:rPr>
          <w:rFonts w:ascii="Courier New" w:hAnsi="Courier New"/>
          <w:lang w:val="en-US"/>
        </w:rPr>
        <w:tab/>
      </w:r>
      <w:r w:rsidRPr="00497086">
        <w:rPr>
          <w:rFonts w:ascii="Courier New" w:hAnsi="Courier New"/>
          <w:lang w:val="en-US"/>
        </w:rPr>
        <w:tab/>
      </w:r>
      <w:r w:rsidRPr="00497086">
        <w:rPr>
          <w:rFonts w:ascii="Courier New" w:hAnsi="Courier New"/>
          <w:lang w:val="en-US"/>
        </w:rPr>
        <w:tab/>
      </w:r>
    </w:p>
    <w:p w14:paraId="7544B901" w14:textId="77777777" w:rsidR="00531096" w:rsidRPr="00497086" w:rsidRDefault="00531096" w:rsidP="00531096">
      <w:pPr>
        <w:rPr>
          <w:rFonts w:ascii="Courier New" w:hAnsi="Courier New"/>
          <w:lang w:val="en-US"/>
        </w:rPr>
      </w:pPr>
      <w:r w:rsidRPr="00497086">
        <w:rPr>
          <w:rFonts w:ascii="Courier New" w:hAnsi="Courier New"/>
          <w:lang w:val="en-US"/>
        </w:rPr>
        <w:t xml:space="preserve">Properties props = new </w:t>
      </w:r>
      <w:proofErr w:type="gramStart"/>
      <w:r w:rsidRPr="00497086">
        <w:rPr>
          <w:rFonts w:ascii="Courier New" w:hAnsi="Courier New"/>
          <w:lang w:val="en-US"/>
        </w:rPr>
        <w:t>Properties(</w:t>
      </w:r>
      <w:proofErr w:type="gramEnd"/>
      <w:r w:rsidRPr="00497086">
        <w:rPr>
          <w:rFonts w:ascii="Courier New" w:hAnsi="Courier New"/>
          <w:lang w:val="en-US"/>
        </w:rPr>
        <w:t>);</w:t>
      </w:r>
    </w:p>
    <w:p w14:paraId="687A47DC" w14:textId="77777777" w:rsidR="00531096" w:rsidRPr="00497086" w:rsidRDefault="00531096" w:rsidP="00531096">
      <w:pPr>
        <w:rPr>
          <w:rFonts w:ascii="Courier New" w:hAnsi="Courier New"/>
          <w:lang w:val="en-US"/>
        </w:rPr>
      </w:pPr>
      <w:proofErr w:type="spellStart"/>
      <w:r w:rsidRPr="00497086">
        <w:rPr>
          <w:rFonts w:ascii="Courier New" w:hAnsi="Courier New"/>
          <w:lang w:val="en-US"/>
        </w:rPr>
        <w:t>props.put</w:t>
      </w:r>
      <w:proofErr w:type="spellEnd"/>
      <w:r w:rsidRPr="00497086">
        <w:rPr>
          <w:rFonts w:ascii="Courier New" w:hAnsi="Courier New"/>
          <w:lang w:val="en-US"/>
        </w:rPr>
        <w:t xml:space="preserve">("separator",";");              </w:t>
      </w:r>
    </w:p>
    <w:p w14:paraId="3623B470" w14:textId="77777777" w:rsidR="00531096" w:rsidRPr="00497086" w:rsidRDefault="00531096" w:rsidP="00531096">
      <w:pPr>
        <w:rPr>
          <w:rFonts w:ascii="Courier New" w:hAnsi="Courier New"/>
          <w:lang w:val="en-US"/>
        </w:rPr>
      </w:pPr>
      <w:proofErr w:type="spellStart"/>
      <w:r w:rsidRPr="00497086">
        <w:rPr>
          <w:rFonts w:ascii="Courier New" w:hAnsi="Courier New"/>
          <w:lang w:val="en-US"/>
        </w:rPr>
        <w:t>props.put</w:t>
      </w:r>
      <w:proofErr w:type="spellEnd"/>
      <w:r w:rsidRPr="00497086">
        <w:rPr>
          <w:rFonts w:ascii="Courier New" w:hAnsi="Courier New"/>
          <w:lang w:val="en-US"/>
        </w:rPr>
        <w:t>("</w:t>
      </w:r>
      <w:proofErr w:type="spellStart"/>
      <w:r w:rsidRPr="00497086">
        <w:rPr>
          <w:rFonts w:ascii="Courier New" w:hAnsi="Courier New"/>
          <w:lang w:val="en-US"/>
        </w:rPr>
        <w:t>suppressHeaders</w:t>
      </w:r>
      <w:proofErr w:type="spellEnd"/>
      <w:r w:rsidRPr="00497086">
        <w:rPr>
          <w:rFonts w:ascii="Courier New" w:hAnsi="Courier New"/>
          <w:lang w:val="en-US"/>
        </w:rPr>
        <w:t xml:space="preserve">","false");    </w:t>
      </w:r>
    </w:p>
    <w:p w14:paraId="12CE0DA6" w14:textId="77777777" w:rsidR="00531096" w:rsidRPr="00497086" w:rsidRDefault="00531096" w:rsidP="00531096">
      <w:pPr>
        <w:rPr>
          <w:rFonts w:ascii="Courier New" w:hAnsi="Courier New"/>
          <w:lang w:val="en-US"/>
        </w:rPr>
      </w:pPr>
      <w:proofErr w:type="spellStart"/>
      <w:r w:rsidRPr="00497086">
        <w:rPr>
          <w:rFonts w:ascii="Courier New" w:hAnsi="Courier New"/>
          <w:lang w:val="en-US"/>
        </w:rPr>
        <w:t>props.put</w:t>
      </w:r>
      <w:proofErr w:type="spellEnd"/>
      <w:r w:rsidRPr="00497086">
        <w:rPr>
          <w:rFonts w:ascii="Courier New" w:hAnsi="Courier New"/>
          <w:lang w:val="en-US"/>
        </w:rPr>
        <w:t>("</w:t>
      </w:r>
      <w:proofErr w:type="spellStart"/>
      <w:r w:rsidRPr="00497086">
        <w:rPr>
          <w:rFonts w:ascii="Courier New" w:hAnsi="Courier New"/>
          <w:lang w:val="en-US"/>
        </w:rPr>
        <w:t>fileExtension</w:t>
      </w:r>
      <w:proofErr w:type="spellEnd"/>
      <w:r w:rsidRPr="00497086">
        <w:rPr>
          <w:rFonts w:ascii="Courier New" w:hAnsi="Courier New"/>
          <w:lang w:val="en-US"/>
        </w:rPr>
        <w:t xml:space="preserve">",".csv");       </w:t>
      </w:r>
    </w:p>
    <w:p w14:paraId="05EE4E6F" w14:textId="77777777" w:rsidR="00531096" w:rsidRPr="003479CA" w:rsidRDefault="00531096" w:rsidP="00531096">
      <w:pPr>
        <w:rPr>
          <w:rFonts w:ascii="Courier New" w:hAnsi="Courier New"/>
          <w:lang w:val="en-US"/>
        </w:rPr>
      </w:pPr>
    </w:p>
    <w:p w14:paraId="2243A37C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r w:rsidRPr="003479CA">
        <w:rPr>
          <w:rFonts w:ascii="Courier New" w:hAnsi="Courier New"/>
          <w:lang w:val="en-US"/>
        </w:rPr>
        <w:t xml:space="preserve">Connection conn = </w:t>
      </w:r>
      <w:proofErr w:type="spellStart"/>
      <w:proofErr w:type="gramStart"/>
      <w:r w:rsidRPr="003479CA">
        <w:rPr>
          <w:rFonts w:ascii="Courier New" w:hAnsi="Courier New"/>
          <w:lang w:val="en-US"/>
        </w:rPr>
        <w:t>DriverManager.getConnection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"</w:t>
      </w:r>
      <w:proofErr w:type="spellStart"/>
      <w:r w:rsidRPr="003479CA">
        <w:rPr>
          <w:rFonts w:ascii="Courier New" w:hAnsi="Courier New"/>
          <w:b/>
          <w:lang w:val="en-US"/>
        </w:rPr>
        <w:t>jdbc:relique:csv:</w:t>
      </w:r>
      <w:r>
        <w:rPr>
          <w:rFonts w:ascii="Courier New" w:hAnsi="Courier New"/>
          <w:i/>
          <w:lang w:val="en-US"/>
        </w:rPr>
        <w:t>pfad</w:t>
      </w:r>
      <w:proofErr w:type="spellEnd"/>
      <w:r w:rsidRPr="003479CA">
        <w:rPr>
          <w:rFonts w:ascii="Courier New" w:hAnsi="Courier New"/>
          <w:lang w:val="en-US"/>
        </w:rPr>
        <w:t>"</w:t>
      </w:r>
      <w:r>
        <w:rPr>
          <w:rFonts w:ascii="Courier New" w:hAnsi="Courier New"/>
          <w:lang w:val="en-US"/>
        </w:rPr>
        <w:t>, props</w:t>
      </w:r>
      <w:r w:rsidRPr="003479CA">
        <w:rPr>
          <w:rFonts w:ascii="Courier New" w:hAnsi="Courier New"/>
          <w:lang w:val="en-US"/>
        </w:rPr>
        <w:t>);</w:t>
      </w:r>
    </w:p>
    <w:p w14:paraId="17E39781" w14:textId="77777777" w:rsidR="00531096" w:rsidRPr="003479CA" w:rsidRDefault="00531096" w:rsidP="00531096">
      <w:pPr>
        <w:rPr>
          <w:rFonts w:ascii="Courier New" w:hAnsi="Courier New"/>
          <w:lang w:val="en-US"/>
        </w:rPr>
      </w:pPr>
    </w:p>
    <w:p w14:paraId="1137DFF8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r w:rsidRPr="003479CA">
        <w:rPr>
          <w:rFonts w:ascii="Courier New" w:hAnsi="Courier New"/>
          <w:lang w:val="en-US"/>
        </w:rPr>
        <w:t>Statemen</w:t>
      </w:r>
      <w:r>
        <w:rPr>
          <w:rFonts w:ascii="Courier New" w:hAnsi="Courier New"/>
          <w:lang w:val="en-US"/>
        </w:rPr>
        <w:t xml:space="preserve">t </w:t>
      </w:r>
      <w:proofErr w:type="spellStart"/>
      <w:r>
        <w:rPr>
          <w:rFonts w:ascii="Courier New" w:hAnsi="Courier New"/>
          <w:lang w:val="en-US"/>
        </w:rPr>
        <w:t>stmt</w:t>
      </w:r>
      <w:proofErr w:type="spellEnd"/>
      <w:r>
        <w:rPr>
          <w:rFonts w:ascii="Courier New" w:hAnsi="Courier New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/>
          <w:lang w:val="en-US"/>
        </w:rPr>
        <w:t>conn.createStatement</w:t>
      </w:r>
      <w:proofErr w:type="spellEnd"/>
      <w:r>
        <w:rPr>
          <w:rFonts w:ascii="Courier New" w:hAnsi="Courier New"/>
          <w:lang w:val="en-US"/>
        </w:rPr>
        <w:t>(</w:t>
      </w:r>
      <w:proofErr w:type="gramEnd"/>
      <w:r>
        <w:rPr>
          <w:rFonts w:ascii="Courier New" w:hAnsi="Courier New"/>
          <w:lang w:val="en-US"/>
        </w:rPr>
        <w:t>);</w:t>
      </w:r>
    </w:p>
    <w:p w14:paraId="2797F819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proofErr w:type="spellStart"/>
      <w:r w:rsidRPr="003479CA">
        <w:rPr>
          <w:rFonts w:ascii="Courier New" w:hAnsi="Courier New"/>
          <w:lang w:val="en-US"/>
        </w:rPr>
        <w:t>ResultSet</w:t>
      </w:r>
      <w:proofErr w:type="spellEnd"/>
      <w:r w:rsidRPr="003479CA">
        <w:rPr>
          <w:rFonts w:ascii="Courier New" w:hAnsi="Courier New"/>
          <w:lang w:val="en-US"/>
        </w:rPr>
        <w:t xml:space="preserve"> results = </w:t>
      </w:r>
      <w:proofErr w:type="spellStart"/>
      <w:proofErr w:type="gramStart"/>
      <w:r w:rsidRPr="003479CA">
        <w:rPr>
          <w:rFonts w:ascii="Courier New" w:hAnsi="Courier New"/>
          <w:lang w:val="en-US"/>
        </w:rPr>
        <w:t>stmt.executeQuery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 xml:space="preserve">"SELECT </w:t>
      </w:r>
      <w:proofErr w:type="spellStart"/>
      <w:r w:rsidRPr="003479CA">
        <w:rPr>
          <w:rFonts w:ascii="Courier New" w:hAnsi="Courier New"/>
          <w:lang w:val="en-US"/>
        </w:rPr>
        <w:t>id,name</w:t>
      </w:r>
      <w:proofErr w:type="spellEnd"/>
      <w:r w:rsidRPr="003479CA">
        <w:rPr>
          <w:rFonts w:ascii="Courier New" w:hAnsi="Courier New"/>
          <w:lang w:val="en-US"/>
        </w:rPr>
        <w:t xml:space="preserve"> FROM </w:t>
      </w:r>
      <w:r w:rsidRPr="003479CA">
        <w:rPr>
          <w:rFonts w:ascii="Courier New" w:hAnsi="Courier New"/>
          <w:b/>
          <w:lang w:val="en-US"/>
        </w:rPr>
        <w:t>sample</w:t>
      </w:r>
      <w:r w:rsidRPr="003479CA">
        <w:rPr>
          <w:rFonts w:ascii="Courier New" w:hAnsi="Courier New"/>
          <w:lang w:val="en-US"/>
        </w:rPr>
        <w:t>");</w:t>
      </w:r>
    </w:p>
    <w:p w14:paraId="0C15AA1B" w14:textId="77777777" w:rsidR="00531096" w:rsidRPr="003479CA" w:rsidRDefault="00531096" w:rsidP="00531096">
      <w:pPr>
        <w:rPr>
          <w:rFonts w:ascii="Courier New" w:hAnsi="Courier New"/>
          <w:lang w:val="en-US"/>
        </w:rPr>
      </w:pPr>
    </w:p>
    <w:p w14:paraId="362B8B2D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proofErr w:type="gramStart"/>
      <w:r w:rsidRPr="003479CA">
        <w:rPr>
          <w:rFonts w:ascii="Courier New" w:hAnsi="Courier New"/>
          <w:lang w:val="en-US"/>
        </w:rPr>
        <w:t>while</w:t>
      </w:r>
      <w:proofErr w:type="gramEnd"/>
      <w:r w:rsidRPr="003479CA">
        <w:rPr>
          <w:rFonts w:ascii="Courier New" w:hAnsi="Courier New"/>
          <w:lang w:val="en-US"/>
        </w:rPr>
        <w:t xml:space="preserve"> (</w:t>
      </w:r>
      <w:proofErr w:type="spellStart"/>
      <w:r w:rsidRPr="003479CA">
        <w:rPr>
          <w:rFonts w:ascii="Courier New" w:hAnsi="Courier New"/>
          <w:lang w:val="en-US"/>
        </w:rPr>
        <w:t>results.next</w:t>
      </w:r>
      <w:proofErr w:type="spellEnd"/>
      <w:r w:rsidRPr="003479CA">
        <w:rPr>
          <w:rFonts w:ascii="Courier New" w:hAnsi="Courier New"/>
          <w:lang w:val="en-US"/>
        </w:rPr>
        <w:t>()) {</w:t>
      </w:r>
    </w:p>
    <w:p w14:paraId="3F870E1F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r w:rsidRPr="003479CA">
        <w:rPr>
          <w:rFonts w:ascii="Courier New" w:hAnsi="Courier New"/>
          <w:lang w:val="en-US"/>
        </w:rPr>
        <w:t xml:space="preserve">    </w:t>
      </w:r>
      <w:proofErr w:type="spellStart"/>
      <w:proofErr w:type="gramStart"/>
      <w:r w:rsidRPr="003479CA">
        <w:rPr>
          <w:rFonts w:ascii="Courier New" w:hAnsi="Courier New"/>
          <w:lang w:val="en-US"/>
        </w:rPr>
        <w:t>System.out.println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"id= "+</w:t>
      </w:r>
      <w:proofErr w:type="spellStart"/>
      <w:r w:rsidRPr="003479CA">
        <w:rPr>
          <w:rFonts w:ascii="Courier New" w:hAnsi="Courier New"/>
          <w:lang w:val="en-US"/>
        </w:rPr>
        <w:t>results.getInt</w:t>
      </w:r>
      <w:proofErr w:type="spellEnd"/>
      <w:r w:rsidRPr="003479CA">
        <w:rPr>
          <w:rFonts w:ascii="Courier New" w:hAnsi="Courier New"/>
          <w:lang w:val="en-US"/>
        </w:rPr>
        <w:t>("</w:t>
      </w:r>
      <w:r w:rsidRPr="003479CA">
        <w:rPr>
          <w:rFonts w:ascii="Courier New" w:hAnsi="Courier New"/>
          <w:b/>
          <w:lang w:val="en-US"/>
        </w:rPr>
        <w:t>id</w:t>
      </w:r>
      <w:r w:rsidRPr="003479CA">
        <w:rPr>
          <w:rFonts w:ascii="Courier New" w:hAnsi="Courier New"/>
          <w:lang w:val="en-US"/>
        </w:rPr>
        <w:t>"));</w:t>
      </w:r>
    </w:p>
    <w:p w14:paraId="3B358DC2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r w:rsidRPr="003479CA">
        <w:rPr>
          <w:rFonts w:ascii="Courier New" w:hAnsi="Courier New"/>
          <w:lang w:val="en-US"/>
        </w:rPr>
        <w:t>}</w:t>
      </w:r>
    </w:p>
    <w:p w14:paraId="108C24CB" w14:textId="77777777" w:rsidR="00531096" w:rsidRPr="003479CA" w:rsidRDefault="00531096" w:rsidP="00531096">
      <w:pPr>
        <w:rPr>
          <w:rFonts w:ascii="Courier New" w:hAnsi="Courier New"/>
          <w:lang w:val="en-US"/>
        </w:rPr>
      </w:pPr>
    </w:p>
    <w:p w14:paraId="6B6C4700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proofErr w:type="spellStart"/>
      <w:proofErr w:type="gramStart"/>
      <w:r w:rsidRPr="003479CA">
        <w:rPr>
          <w:rFonts w:ascii="Courier New" w:hAnsi="Courier New"/>
          <w:lang w:val="en-US"/>
        </w:rPr>
        <w:t>results.close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);</w:t>
      </w:r>
    </w:p>
    <w:p w14:paraId="33ECC13D" w14:textId="77777777" w:rsidR="00531096" w:rsidRPr="003479CA" w:rsidRDefault="00531096" w:rsidP="00531096">
      <w:pPr>
        <w:rPr>
          <w:rFonts w:ascii="Courier New" w:hAnsi="Courier New"/>
          <w:lang w:val="en-US"/>
        </w:rPr>
      </w:pPr>
      <w:proofErr w:type="spellStart"/>
      <w:proofErr w:type="gramStart"/>
      <w:r w:rsidRPr="003479CA">
        <w:rPr>
          <w:rFonts w:ascii="Courier New" w:hAnsi="Courier New"/>
          <w:lang w:val="en-US"/>
        </w:rPr>
        <w:t>stmt.close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);</w:t>
      </w:r>
    </w:p>
    <w:p w14:paraId="1CBE0CEA" w14:textId="77777777" w:rsidR="00531096" w:rsidRDefault="00531096" w:rsidP="00531096">
      <w:pPr>
        <w:rPr>
          <w:rFonts w:ascii="Courier New" w:hAnsi="Courier New"/>
          <w:lang w:val="en-US"/>
        </w:rPr>
      </w:pPr>
      <w:proofErr w:type="spellStart"/>
      <w:proofErr w:type="gramStart"/>
      <w:r w:rsidRPr="003479CA">
        <w:rPr>
          <w:rFonts w:ascii="Courier New" w:hAnsi="Courier New"/>
          <w:lang w:val="en-US"/>
        </w:rPr>
        <w:t>conn.close</w:t>
      </w:r>
      <w:proofErr w:type="spellEnd"/>
      <w:r w:rsidRPr="003479CA">
        <w:rPr>
          <w:rFonts w:ascii="Courier New" w:hAnsi="Courier New"/>
          <w:lang w:val="en-US"/>
        </w:rPr>
        <w:t>(</w:t>
      </w:r>
      <w:proofErr w:type="gramEnd"/>
      <w:r w:rsidRPr="003479CA">
        <w:rPr>
          <w:rFonts w:ascii="Courier New" w:hAnsi="Courier New"/>
          <w:lang w:val="en-US"/>
        </w:rPr>
        <w:t>);</w:t>
      </w:r>
    </w:p>
    <w:p w14:paraId="420238FC" w14:textId="77777777" w:rsidR="00102B77" w:rsidRDefault="00102B77" w:rsidP="00531096">
      <w:pPr>
        <w:rPr>
          <w:rFonts w:ascii="Courier New" w:hAnsi="Courier New"/>
          <w:lang w:val="en-US"/>
        </w:rPr>
      </w:pPr>
    </w:p>
    <w:p w14:paraId="6A50FC6D" w14:textId="77777777" w:rsidR="00102B77" w:rsidRDefault="00102B77" w:rsidP="00102B77">
      <w:pPr>
        <w:pStyle w:val="berschrift3"/>
        <w:rPr>
          <w:lang w:val="de-DE"/>
        </w:rPr>
      </w:pPr>
      <w:bookmarkStart w:id="13" w:name="_Toc460916194"/>
      <w:r>
        <w:rPr>
          <w:lang w:val="de-DE"/>
        </w:rPr>
        <w:t xml:space="preserve">Aufgabe 4 (mit dem </w:t>
      </w:r>
      <w:proofErr w:type="spellStart"/>
      <w:r w:rsidRPr="00610E8C">
        <w:rPr>
          <w:lang w:val="de-DE"/>
        </w:rPr>
        <w:t>relique</w:t>
      </w:r>
      <w:proofErr w:type="spellEnd"/>
      <w:r>
        <w:rPr>
          <w:lang w:val="de-DE"/>
        </w:rPr>
        <w:t xml:space="preserve"> CSV Treiber)</w:t>
      </w:r>
      <w:bookmarkEnd w:id="13"/>
    </w:p>
    <w:p w14:paraId="16473054" w14:textId="2265F703" w:rsidR="00F71599" w:rsidRPr="00C95898" w:rsidRDefault="00102B77" w:rsidP="00F71599">
      <w:pPr>
        <w:rPr>
          <w:lang w:val="de-DE"/>
        </w:rPr>
      </w:pPr>
      <w:r>
        <w:rPr>
          <w:lang w:val="de-DE"/>
        </w:rPr>
        <w:t xml:space="preserve">Schreiben Sie </w:t>
      </w:r>
      <w:r w:rsidR="00EE744B">
        <w:rPr>
          <w:lang w:val="de-DE"/>
        </w:rPr>
        <w:t>ein</w:t>
      </w:r>
      <w:r>
        <w:rPr>
          <w:lang w:val="de-DE"/>
        </w:rPr>
        <w:t xml:space="preserve"> Programm und verwenden Sie </w:t>
      </w:r>
      <w:r w:rsidR="00EE744B">
        <w:rPr>
          <w:lang w:val="de-DE"/>
        </w:rPr>
        <w:t>in diesem den „</w:t>
      </w:r>
      <w:proofErr w:type="spellStart"/>
      <w:r w:rsidR="00EE744B">
        <w:rPr>
          <w:lang w:val="de-DE"/>
        </w:rPr>
        <w:t>relique</w:t>
      </w:r>
      <w:proofErr w:type="spellEnd"/>
      <w:r w:rsidR="00EE744B">
        <w:rPr>
          <w:lang w:val="de-DE"/>
        </w:rPr>
        <w:t xml:space="preserve">“-Treiber und die </w:t>
      </w:r>
      <w:r>
        <w:rPr>
          <w:lang w:val="de-DE"/>
        </w:rPr>
        <w:t>JDBC</w:t>
      </w:r>
      <w:r w:rsidR="00EE744B">
        <w:rPr>
          <w:lang w:val="de-DE"/>
        </w:rPr>
        <w:t>-</w:t>
      </w:r>
      <w:r>
        <w:rPr>
          <w:lang w:val="de-DE"/>
        </w:rPr>
        <w:t>Klassen</w:t>
      </w:r>
      <w:r w:rsidR="00EE744B">
        <w:rPr>
          <w:lang w:val="de-DE"/>
        </w:rPr>
        <w:t>,</w:t>
      </w:r>
      <w:r>
        <w:rPr>
          <w:lang w:val="de-DE"/>
        </w:rPr>
        <w:t xml:space="preserve"> anstelle </w:t>
      </w:r>
      <w:r w:rsidR="00EE744B">
        <w:rPr>
          <w:lang w:val="de-DE"/>
        </w:rPr>
        <w:t>der</w:t>
      </w:r>
      <w:r>
        <w:rPr>
          <w:lang w:val="de-DE"/>
        </w:rPr>
        <w:t xml:space="preserve"> File</w:t>
      </w:r>
      <w:r w:rsidR="00607DF9">
        <w:rPr>
          <w:lang w:val="de-DE"/>
        </w:rPr>
        <w:t>-</w:t>
      </w:r>
      <w:r>
        <w:rPr>
          <w:lang w:val="de-DE"/>
        </w:rPr>
        <w:t xml:space="preserve"> und </w:t>
      </w:r>
      <w:proofErr w:type="spellStart"/>
      <w:r>
        <w:rPr>
          <w:lang w:val="de-DE"/>
        </w:rPr>
        <w:t>Stringoperationen</w:t>
      </w:r>
      <w:proofErr w:type="spellEnd"/>
      <w:r>
        <w:rPr>
          <w:lang w:val="de-DE"/>
        </w:rPr>
        <w:t>.</w:t>
      </w:r>
    </w:p>
    <w:tbl>
      <w:tblPr>
        <w:tblW w:w="9912" w:type="dxa"/>
        <w:tblInd w:w="11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ook w:val="01E0" w:firstRow="1" w:lastRow="1" w:firstColumn="1" w:lastColumn="1" w:noHBand="0" w:noVBand="0"/>
      </w:tblPr>
      <w:tblGrid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F71599" w14:paraId="5B15B933" w14:textId="77777777">
        <w:trPr>
          <w:trHeight w:hRule="exact" w:val="227"/>
        </w:trPr>
        <w:tc>
          <w:tcPr>
            <w:tcW w:w="236" w:type="dxa"/>
          </w:tcPr>
          <w:p w14:paraId="4415D198" w14:textId="77777777" w:rsidR="00F71599" w:rsidRDefault="00F71599"/>
        </w:tc>
        <w:tc>
          <w:tcPr>
            <w:tcW w:w="236" w:type="dxa"/>
          </w:tcPr>
          <w:p w14:paraId="14168E36" w14:textId="77777777" w:rsidR="00F71599" w:rsidRDefault="00F71599"/>
        </w:tc>
        <w:tc>
          <w:tcPr>
            <w:tcW w:w="236" w:type="dxa"/>
          </w:tcPr>
          <w:p w14:paraId="405A66DD" w14:textId="77777777" w:rsidR="00F71599" w:rsidRDefault="00F71599"/>
        </w:tc>
        <w:tc>
          <w:tcPr>
            <w:tcW w:w="236" w:type="dxa"/>
          </w:tcPr>
          <w:p w14:paraId="6728FD6E" w14:textId="77777777" w:rsidR="00F71599" w:rsidRDefault="00F71599"/>
        </w:tc>
        <w:tc>
          <w:tcPr>
            <w:tcW w:w="236" w:type="dxa"/>
          </w:tcPr>
          <w:p w14:paraId="2A8F5A4D" w14:textId="77777777" w:rsidR="00F71599" w:rsidRDefault="00F71599"/>
        </w:tc>
        <w:tc>
          <w:tcPr>
            <w:tcW w:w="236" w:type="dxa"/>
          </w:tcPr>
          <w:p w14:paraId="588800AE" w14:textId="77777777" w:rsidR="00F71599" w:rsidRDefault="00F71599"/>
        </w:tc>
        <w:tc>
          <w:tcPr>
            <w:tcW w:w="236" w:type="dxa"/>
          </w:tcPr>
          <w:p w14:paraId="748F02B4" w14:textId="77777777" w:rsidR="00F71599" w:rsidRDefault="00F71599"/>
        </w:tc>
        <w:tc>
          <w:tcPr>
            <w:tcW w:w="236" w:type="dxa"/>
          </w:tcPr>
          <w:p w14:paraId="2D679805" w14:textId="77777777" w:rsidR="00F71599" w:rsidRDefault="00F71599"/>
        </w:tc>
        <w:tc>
          <w:tcPr>
            <w:tcW w:w="236" w:type="dxa"/>
          </w:tcPr>
          <w:p w14:paraId="7A3FCF8E" w14:textId="77777777" w:rsidR="00F71599" w:rsidRDefault="00F71599"/>
        </w:tc>
        <w:tc>
          <w:tcPr>
            <w:tcW w:w="236" w:type="dxa"/>
          </w:tcPr>
          <w:p w14:paraId="7D0A6F52" w14:textId="77777777" w:rsidR="00F71599" w:rsidRDefault="00F71599"/>
        </w:tc>
        <w:tc>
          <w:tcPr>
            <w:tcW w:w="236" w:type="dxa"/>
          </w:tcPr>
          <w:p w14:paraId="145D9CFF" w14:textId="77777777" w:rsidR="00F71599" w:rsidRDefault="00F71599"/>
        </w:tc>
        <w:tc>
          <w:tcPr>
            <w:tcW w:w="236" w:type="dxa"/>
          </w:tcPr>
          <w:p w14:paraId="665C8E05" w14:textId="77777777" w:rsidR="00F71599" w:rsidRDefault="00F71599"/>
        </w:tc>
        <w:tc>
          <w:tcPr>
            <w:tcW w:w="236" w:type="dxa"/>
          </w:tcPr>
          <w:p w14:paraId="07C1362E" w14:textId="77777777" w:rsidR="00F71599" w:rsidRDefault="00F71599"/>
        </w:tc>
        <w:tc>
          <w:tcPr>
            <w:tcW w:w="236" w:type="dxa"/>
          </w:tcPr>
          <w:p w14:paraId="1A482674" w14:textId="77777777" w:rsidR="00F71599" w:rsidRDefault="00F71599"/>
        </w:tc>
        <w:tc>
          <w:tcPr>
            <w:tcW w:w="236" w:type="dxa"/>
          </w:tcPr>
          <w:p w14:paraId="5CF7FC44" w14:textId="77777777" w:rsidR="00F71599" w:rsidRDefault="00F71599"/>
        </w:tc>
        <w:tc>
          <w:tcPr>
            <w:tcW w:w="236" w:type="dxa"/>
          </w:tcPr>
          <w:p w14:paraId="3095AB86" w14:textId="77777777" w:rsidR="00F71599" w:rsidRDefault="00F71599"/>
        </w:tc>
        <w:tc>
          <w:tcPr>
            <w:tcW w:w="236" w:type="dxa"/>
          </w:tcPr>
          <w:p w14:paraId="78E1FFF4" w14:textId="77777777" w:rsidR="00F71599" w:rsidRDefault="00F71599"/>
        </w:tc>
        <w:tc>
          <w:tcPr>
            <w:tcW w:w="236" w:type="dxa"/>
          </w:tcPr>
          <w:p w14:paraId="11253066" w14:textId="77777777" w:rsidR="00F71599" w:rsidRDefault="00F71599"/>
        </w:tc>
        <w:tc>
          <w:tcPr>
            <w:tcW w:w="236" w:type="dxa"/>
          </w:tcPr>
          <w:p w14:paraId="5ABE7D2A" w14:textId="77777777" w:rsidR="00F71599" w:rsidRDefault="00F71599"/>
        </w:tc>
        <w:tc>
          <w:tcPr>
            <w:tcW w:w="236" w:type="dxa"/>
          </w:tcPr>
          <w:p w14:paraId="58D4925E" w14:textId="77777777" w:rsidR="00F71599" w:rsidRDefault="00F71599"/>
        </w:tc>
        <w:tc>
          <w:tcPr>
            <w:tcW w:w="236" w:type="dxa"/>
          </w:tcPr>
          <w:p w14:paraId="6DFFFF61" w14:textId="77777777" w:rsidR="00F71599" w:rsidRDefault="00F71599"/>
        </w:tc>
        <w:tc>
          <w:tcPr>
            <w:tcW w:w="236" w:type="dxa"/>
          </w:tcPr>
          <w:p w14:paraId="10F52746" w14:textId="77777777" w:rsidR="00F71599" w:rsidRDefault="00F71599"/>
        </w:tc>
        <w:tc>
          <w:tcPr>
            <w:tcW w:w="236" w:type="dxa"/>
          </w:tcPr>
          <w:p w14:paraId="27F065CC" w14:textId="77777777" w:rsidR="00F71599" w:rsidRDefault="00F71599"/>
        </w:tc>
        <w:tc>
          <w:tcPr>
            <w:tcW w:w="236" w:type="dxa"/>
          </w:tcPr>
          <w:p w14:paraId="4C7E13E2" w14:textId="77777777" w:rsidR="00F71599" w:rsidRDefault="00F71599"/>
        </w:tc>
        <w:tc>
          <w:tcPr>
            <w:tcW w:w="236" w:type="dxa"/>
          </w:tcPr>
          <w:p w14:paraId="1BCD979A" w14:textId="77777777" w:rsidR="00F71599" w:rsidRDefault="00F71599"/>
        </w:tc>
        <w:tc>
          <w:tcPr>
            <w:tcW w:w="236" w:type="dxa"/>
          </w:tcPr>
          <w:p w14:paraId="393DA1E6" w14:textId="77777777" w:rsidR="00F71599" w:rsidRDefault="00F71599"/>
        </w:tc>
        <w:tc>
          <w:tcPr>
            <w:tcW w:w="236" w:type="dxa"/>
          </w:tcPr>
          <w:p w14:paraId="0C78BBD1" w14:textId="77777777" w:rsidR="00F71599" w:rsidRDefault="00F71599"/>
        </w:tc>
        <w:tc>
          <w:tcPr>
            <w:tcW w:w="236" w:type="dxa"/>
          </w:tcPr>
          <w:p w14:paraId="0EC9EA70" w14:textId="77777777" w:rsidR="00F71599" w:rsidRDefault="00F71599"/>
        </w:tc>
        <w:tc>
          <w:tcPr>
            <w:tcW w:w="236" w:type="dxa"/>
          </w:tcPr>
          <w:p w14:paraId="7333964A" w14:textId="77777777" w:rsidR="00F71599" w:rsidRDefault="00F71599"/>
        </w:tc>
        <w:tc>
          <w:tcPr>
            <w:tcW w:w="236" w:type="dxa"/>
          </w:tcPr>
          <w:p w14:paraId="1D19794A" w14:textId="77777777" w:rsidR="00F71599" w:rsidRDefault="00F71599"/>
        </w:tc>
        <w:tc>
          <w:tcPr>
            <w:tcW w:w="236" w:type="dxa"/>
          </w:tcPr>
          <w:p w14:paraId="754ECEA4" w14:textId="77777777" w:rsidR="00F71599" w:rsidRDefault="00F71599"/>
        </w:tc>
        <w:tc>
          <w:tcPr>
            <w:tcW w:w="236" w:type="dxa"/>
          </w:tcPr>
          <w:p w14:paraId="6B5A63B5" w14:textId="77777777" w:rsidR="00F71599" w:rsidRDefault="00F71599"/>
        </w:tc>
        <w:tc>
          <w:tcPr>
            <w:tcW w:w="236" w:type="dxa"/>
          </w:tcPr>
          <w:p w14:paraId="05B019F5" w14:textId="77777777" w:rsidR="00F71599" w:rsidRDefault="00F71599"/>
        </w:tc>
        <w:tc>
          <w:tcPr>
            <w:tcW w:w="236" w:type="dxa"/>
          </w:tcPr>
          <w:p w14:paraId="4FE08194" w14:textId="77777777" w:rsidR="00F71599" w:rsidRDefault="00F71599"/>
        </w:tc>
        <w:tc>
          <w:tcPr>
            <w:tcW w:w="236" w:type="dxa"/>
          </w:tcPr>
          <w:p w14:paraId="72D7DFBB" w14:textId="77777777" w:rsidR="00F71599" w:rsidRDefault="00F71599"/>
        </w:tc>
        <w:tc>
          <w:tcPr>
            <w:tcW w:w="236" w:type="dxa"/>
          </w:tcPr>
          <w:p w14:paraId="5EAF0863" w14:textId="77777777" w:rsidR="00F71599" w:rsidRDefault="00F71599"/>
        </w:tc>
        <w:tc>
          <w:tcPr>
            <w:tcW w:w="236" w:type="dxa"/>
          </w:tcPr>
          <w:p w14:paraId="7BE196C0" w14:textId="77777777" w:rsidR="00F71599" w:rsidRDefault="00F71599"/>
        </w:tc>
        <w:tc>
          <w:tcPr>
            <w:tcW w:w="236" w:type="dxa"/>
          </w:tcPr>
          <w:p w14:paraId="18614D52" w14:textId="77777777" w:rsidR="00F71599" w:rsidRDefault="00F71599"/>
        </w:tc>
        <w:tc>
          <w:tcPr>
            <w:tcW w:w="236" w:type="dxa"/>
          </w:tcPr>
          <w:p w14:paraId="67E00925" w14:textId="77777777" w:rsidR="00F71599" w:rsidRDefault="00F71599"/>
        </w:tc>
        <w:tc>
          <w:tcPr>
            <w:tcW w:w="236" w:type="dxa"/>
          </w:tcPr>
          <w:p w14:paraId="18CBBFCA" w14:textId="77777777" w:rsidR="00F71599" w:rsidRDefault="00F71599"/>
        </w:tc>
        <w:tc>
          <w:tcPr>
            <w:tcW w:w="236" w:type="dxa"/>
          </w:tcPr>
          <w:p w14:paraId="5B8958B6" w14:textId="77777777" w:rsidR="00F71599" w:rsidRDefault="00F71599"/>
        </w:tc>
        <w:tc>
          <w:tcPr>
            <w:tcW w:w="236" w:type="dxa"/>
          </w:tcPr>
          <w:p w14:paraId="3F1D1E07" w14:textId="77777777" w:rsidR="00F71599" w:rsidRDefault="00F71599"/>
        </w:tc>
      </w:tr>
      <w:tr w:rsidR="00F71599" w14:paraId="154F200E" w14:textId="77777777">
        <w:trPr>
          <w:trHeight w:hRule="exact" w:val="227"/>
        </w:trPr>
        <w:tc>
          <w:tcPr>
            <w:tcW w:w="236" w:type="dxa"/>
          </w:tcPr>
          <w:p w14:paraId="6B6EBE61" w14:textId="77777777" w:rsidR="00F71599" w:rsidRDefault="00F71599"/>
        </w:tc>
        <w:tc>
          <w:tcPr>
            <w:tcW w:w="236" w:type="dxa"/>
          </w:tcPr>
          <w:p w14:paraId="128A7BD0" w14:textId="77777777" w:rsidR="00F71599" w:rsidRDefault="00F71599"/>
        </w:tc>
        <w:tc>
          <w:tcPr>
            <w:tcW w:w="236" w:type="dxa"/>
          </w:tcPr>
          <w:p w14:paraId="65BC95AE" w14:textId="77777777" w:rsidR="00F71599" w:rsidRDefault="00F71599"/>
        </w:tc>
        <w:tc>
          <w:tcPr>
            <w:tcW w:w="236" w:type="dxa"/>
          </w:tcPr>
          <w:p w14:paraId="0EC71A1E" w14:textId="77777777" w:rsidR="00F71599" w:rsidRDefault="00F71599"/>
        </w:tc>
        <w:tc>
          <w:tcPr>
            <w:tcW w:w="236" w:type="dxa"/>
          </w:tcPr>
          <w:p w14:paraId="0741A594" w14:textId="77777777" w:rsidR="00F71599" w:rsidRDefault="00F71599"/>
        </w:tc>
        <w:tc>
          <w:tcPr>
            <w:tcW w:w="236" w:type="dxa"/>
          </w:tcPr>
          <w:p w14:paraId="7C79C679" w14:textId="77777777" w:rsidR="00F71599" w:rsidRDefault="00F71599"/>
        </w:tc>
        <w:tc>
          <w:tcPr>
            <w:tcW w:w="236" w:type="dxa"/>
          </w:tcPr>
          <w:p w14:paraId="66C01A7F" w14:textId="77777777" w:rsidR="00F71599" w:rsidRDefault="00F71599"/>
        </w:tc>
        <w:tc>
          <w:tcPr>
            <w:tcW w:w="236" w:type="dxa"/>
          </w:tcPr>
          <w:p w14:paraId="72C574CB" w14:textId="77777777" w:rsidR="00F71599" w:rsidRDefault="00F71599"/>
        </w:tc>
        <w:tc>
          <w:tcPr>
            <w:tcW w:w="236" w:type="dxa"/>
          </w:tcPr>
          <w:p w14:paraId="1C1E76DA" w14:textId="77777777" w:rsidR="00F71599" w:rsidRDefault="00F71599"/>
        </w:tc>
        <w:tc>
          <w:tcPr>
            <w:tcW w:w="236" w:type="dxa"/>
          </w:tcPr>
          <w:p w14:paraId="57C23A46" w14:textId="77777777" w:rsidR="00F71599" w:rsidRDefault="00F71599"/>
        </w:tc>
        <w:tc>
          <w:tcPr>
            <w:tcW w:w="236" w:type="dxa"/>
          </w:tcPr>
          <w:p w14:paraId="5142684B" w14:textId="77777777" w:rsidR="00F71599" w:rsidRDefault="00F71599"/>
        </w:tc>
        <w:tc>
          <w:tcPr>
            <w:tcW w:w="236" w:type="dxa"/>
          </w:tcPr>
          <w:p w14:paraId="7BA7EF6B" w14:textId="77777777" w:rsidR="00F71599" w:rsidRDefault="00F71599"/>
        </w:tc>
        <w:tc>
          <w:tcPr>
            <w:tcW w:w="236" w:type="dxa"/>
          </w:tcPr>
          <w:p w14:paraId="7498C478" w14:textId="77777777" w:rsidR="00F71599" w:rsidRDefault="00F71599"/>
        </w:tc>
        <w:tc>
          <w:tcPr>
            <w:tcW w:w="236" w:type="dxa"/>
          </w:tcPr>
          <w:p w14:paraId="23B61F50" w14:textId="77777777" w:rsidR="00F71599" w:rsidRDefault="00F71599"/>
        </w:tc>
        <w:tc>
          <w:tcPr>
            <w:tcW w:w="236" w:type="dxa"/>
          </w:tcPr>
          <w:p w14:paraId="1CDC134F" w14:textId="77777777" w:rsidR="00F71599" w:rsidRDefault="00F71599"/>
        </w:tc>
        <w:tc>
          <w:tcPr>
            <w:tcW w:w="236" w:type="dxa"/>
          </w:tcPr>
          <w:p w14:paraId="41DD8FF8" w14:textId="77777777" w:rsidR="00F71599" w:rsidRDefault="00F71599"/>
        </w:tc>
        <w:tc>
          <w:tcPr>
            <w:tcW w:w="236" w:type="dxa"/>
          </w:tcPr>
          <w:p w14:paraId="6BE907DD" w14:textId="77777777" w:rsidR="00F71599" w:rsidRDefault="00F71599"/>
        </w:tc>
        <w:tc>
          <w:tcPr>
            <w:tcW w:w="236" w:type="dxa"/>
          </w:tcPr>
          <w:p w14:paraId="65DFA344" w14:textId="77777777" w:rsidR="00F71599" w:rsidRDefault="00F71599"/>
        </w:tc>
        <w:tc>
          <w:tcPr>
            <w:tcW w:w="236" w:type="dxa"/>
          </w:tcPr>
          <w:p w14:paraId="4F875CD1" w14:textId="77777777" w:rsidR="00F71599" w:rsidRDefault="00F71599"/>
        </w:tc>
        <w:tc>
          <w:tcPr>
            <w:tcW w:w="236" w:type="dxa"/>
          </w:tcPr>
          <w:p w14:paraId="17009419" w14:textId="77777777" w:rsidR="00F71599" w:rsidRDefault="00F71599"/>
        </w:tc>
        <w:tc>
          <w:tcPr>
            <w:tcW w:w="236" w:type="dxa"/>
          </w:tcPr>
          <w:p w14:paraId="0C3E3237" w14:textId="77777777" w:rsidR="00F71599" w:rsidRDefault="00F71599"/>
        </w:tc>
        <w:tc>
          <w:tcPr>
            <w:tcW w:w="236" w:type="dxa"/>
          </w:tcPr>
          <w:p w14:paraId="4919251F" w14:textId="77777777" w:rsidR="00F71599" w:rsidRDefault="00F71599"/>
        </w:tc>
        <w:tc>
          <w:tcPr>
            <w:tcW w:w="236" w:type="dxa"/>
          </w:tcPr>
          <w:p w14:paraId="64B1F87E" w14:textId="77777777" w:rsidR="00F71599" w:rsidRDefault="00F71599"/>
        </w:tc>
        <w:tc>
          <w:tcPr>
            <w:tcW w:w="236" w:type="dxa"/>
          </w:tcPr>
          <w:p w14:paraId="1A96D8A3" w14:textId="77777777" w:rsidR="00F71599" w:rsidRDefault="00F71599"/>
        </w:tc>
        <w:tc>
          <w:tcPr>
            <w:tcW w:w="236" w:type="dxa"/>
          </w:tcPr>
          <w:p w14:paraId="2801970B" w14:textId="77777777" w:rsidR="00F71599" w:rsidRDefault="00F71599"/>
        </w:tc>
        <w:tc>
          <w:tcPr>
            <w:tcW w:w="236" w:type="dxa"/>
          </w:tcPr>
          <w:p w14:paraId="600C52D1" w14:textId="77777777" w:rsidR="00F71599" w:rsidRDefault="00F71599"/>
        </w:tc>
        <w:tc>
          <w:tcPr>
            <w:tcW w:w="236" w:type="dxa"/>
          </w:tcPr>
          <w:p w14:paraId="53D20340" w14:textId="77777777" w:rsidR="00F71599" w:rsidRDefault="00F71599"/>
        </w:tc>
        <w:tc>
          <w:tcPr>
            <w:tcW w:w="236" w:type="dxa"/>
          </w:tcPr>
          <w:p w14:paraId="3AD39A99" w14:textId="77777777" w:rsidR="00F71599" w:rsidRDefault="00F71599"/>
        </w:tc>
        <w:tc>
          <w:tcPr>
            <w:tcW w:w="236" w:type="dxa"/>
          </w:tcPr>
          <w:p w14:paraId="62DEAC15" w14:textId="77777777" w:rsidR="00F71599" w:rsidRDefault="00F71599"/>
        </w:tc>
        <w:tc>
          <w:tcPr>
            <w:tcW w:w="236" w:type="dxa"/>
          </w:tcPr>
          <w:p w14:paraId="137C8CEE" w14:textId="77777777" w:rsidR="00F71599" w:rsidRDefault="00F71599"/>
        </w:tc>
        <w:tc>
          <w:tcPr>
            <w:tcW w:w="236" w:type="dxa"/>
          </w:tcPr>
          <w:p w14:paraId="2C373E22" w14:textId="77777777" w:rsidR="00F71599" w:rsidRDefault="00F71599"/>
        </w:tc>
        <w:tc>
          <w:tcPr>
            <w:tcW w:w="236" w:type="dxa"/>
          </w:tcPr>
          <w:p w14:paraId="5E57769E" w14:textId="77777777" w:rsidR="00F71599" w:rsidRDefault="00F71599"/>
        </w:tc>
        <w:tc>
          <w:tcPr>
            <w:tcW w:w="236" w:type="dxa"/>
          </w:tcPr>
          <w:p w14:paraId="5C6E6430" w14:textId="77777777" w:rsidR="00F71599" w:rsidRDefault="00F71599"/>
        </w:tc>
        <w:tc>
          <w:tcPr>
            <w:tcW w:w="236" w:type="dxa"/>
          </w:tcPr>
          <w:p w14:paraId="120668A5" w14:textId="77777777" w:rsidR="00F71599" w:rsidRDefault="00F71599"/>
        </w:tc>
        <w:tc>
          <w:tcPr>
            <w:tcW w:w="236" w:type="dxa"/>
          </w:tcPr>
          <w:p w14:paraId="1AE9484D" w14:textId="77777777" w:rsidR="00F71599" w:rsidRDefault="00F71599"/>
        </w:tc>
        <w:tc>
          <w:tcPr>
            <w:tcW w:w="236" w:type="dxa"/>
          </w:tcPr>
          <w:p w14:paraId="02877AF5" w14:textId="77777777" w:rsidR="00F71599" w:rsidRDefault="00F71599"/>
        </w:tc>
        <w:tc>
          <w:tcPr>
            <w:tcW w:w="236" w:type="dxa"/>
          </w:tcPr>
          <w:p w14:paraId="2284B956" w14:textId="77777777" w:rsidR="00F71599" w:rsidRDefault="00F71599"/>
        </w:tc>
        <w:tc>
          <w:tcPr>
            <w:tcW w:w="236" w:type="dxa"/>
          </w:tcPr>
          <w:p w14:paraId="58C6D1CA" w14:textId="77777777" w:rsidR="00F71599" w:rsidRDefault="00F71599"/>
        </w:tc>
        <w:tc>
          <w:tcPr>
            <w:tcW w:w="236" w:type="dxa"/>
          </w:tcPr>
          <w:p w14:paraId="5E6B100B" w14:textId="77777777" w:rsidR="00F71599" w:rsidRDefault="00F71599"/>
        </w:tc>
        <w:tc>
          <w:tcPr>
            <w:tcW w:w="236" w:type="dxa"/>
          </w:tcPr>
          <w:p w14:paraId="4C5351C8" w14:textId="77777777" w:rsidR="00F71599" w:rsidRDefault="00F71599"/>
        </w:tc>
        <w:tc>
          <w:tcPr>
            <w:tcW w:w="236" w:type="dxa"/>
          </w:tcPr>
          <w:p w14:paraId="3375530D" w14:textId="77777777" w:rsidR="00F71599" w:rsidRDefault="00F71599"/>
        </w:tc>
        <w:tc>
          <w:tcPr>
            <w:tcW w:w="236" w:type="dxa"/>
          </w:tcPr>
          <w:p w14:paraId="36FFFB0E" w14:textId="77777777" w:rsidR="00F71599" w:rsidRDefault="00F71599"/>
        </w:tc>
      </w:tr>
      <w:tr w:rsidR="00F71599" w14:paraId="19CD6A5B" w14:textId="77777777">
        <w:trPr>
          <w:trHeight w:hRule="exact" w:val="227"/>
        </w:trPr>
        <w:tc>
          <w:tcPr>
            <w:tcW w:w="236" w:type="dxa"/>
          </w:tcPr>
          <w:p w14:paraId="178D7601" w14:textId="77777777" w:rsidR="00F71599" w:rsidRDefault="00F71599"/>
        </w:tc>
        <w:tc>
          <w:tcPr>
            <w:tcW w:w="236" w:type="dxa"/>
          </w:tcPr>
          <w:p w14:paraId="28F4D1B1" w14:textId="77777777" w:rsidR="00F71599" w:rsidRDefault="00F71599"/>
        </w:tc>
        <w:tc>
          <w:tcPr>
            <w:tcW w:w="236" w:type="dxa"/>
          </w:tcPr>
          <w:p w14:paraId="531D3829" w14:textId="77777777" w:rsidR="00F71599" w:rsidRDefault="00F71599"/>
        </w:tc>
        <w:tc>
          <w:tcPr>
            <w:tcW w:w="236" w:type="dxa"/>
          </w:tcPr>
          <w:p w14:paraId="230053F7" w14:textId="77777777" w:rsidR="00F71599" w:rsidRDefault="00F71599"/>
        </w:tc>
        <w:tc>
          <w:tcPr>
            <w:tcW w:w="236" w:type="dxa"/>
          </w:tcPr>
          <w:p w14:paraId="5EA1E0C1" w14:textId="77777777" w:rsidR="00F71599" w:rsidRDefault="00F71599"/>
        </w:tc>
        <w:tc>
          <w:tcPr>
            <w:tcW w:w="236" w:type="dxa"/>
          </w:tcPr>
          <w:p w14:paraId="03382488" w14:textId="77777777" w:rsidR="00F71599" w:rsidRDefault="00F71599"/>
        </w:tc>
        <w:tc>
          <w:tcPr>
            <w:tcW w:w="236" w:type="dxa"/>
          </w:tcPr>
          <w:p w14:paraId="1BDE35C6" w14:textId="77777777" w:rsidR="00F71599" w:rsidRDefault="00F71599"/>
        </w:tc>
        <w:tc>
          <w:tcPr>
            <w:tcW w:w="236" w:type="dxa"/>
          </w:tcPr>
          <w:p w14:paraId="36C1A188" w14:textId="77777777" w:rsidR="00F71599" w:rsidRDefault="00F71599"/>
        </w:tc>
        <w:tc>
          <w:tcPr>
            <w:tcW w:w="236" w:type="dxa"/>
          </w:tcPr>
          <w:p w14:paraId="3D5EBC84" w14:textId="77777777" w:rsidR="00F71599" w:rsidRDefault="00F71599"/>
        </w:tc>
        <w:tc>
          <w:tcPr>
            <w:tcW w:w="236" w:type="dxa"/>
          </w:tcPr>
          <w:p w14:paraId="7672F32F" w14:textId="77777777" w:rsidR="00F71599" w:rsidRDefault="00F71599"/>
        </w:tc>
        <w:tc>
          <w:tcPr>
            <w:tcW w:w="236" w:type="dxa"/>
          </w:tcPr>
          <w:p w14:paraId="32E84D1C" w14:textId="77777777" w:rsidR="00F71599" w:rsidRDefault="00F71599"/>
        </w:tc>
        <w:tc>
          <w:tcPr>
            <w:tcW w:w="236" w:type="dxa"/>
          </w:tcPr>
          <w:p w14:paraId="14E2E88B" w14:textId="77777777" w:rsidR="00F71599" w:rsidRDefault="00F71599"/>
        </w:tc>
        <w:tc>
          <w:tcPr>
            <w:tcW w:w="236" w:type="dxa"/>
          </w:tcPr>
          <w:p w14:paraId="5FFFC6E7" w14:textId="77777777" w:rsidR="00F71599" w:rsidRDefault="00F71599"/>
        </w:tc>
        <w:tc>
          <w:tcPr>
            <w:tcW w:w="236" w:type="dxa"/>
          </w:tcPr>
          <w:p w14:paraId="727E84C6" w14:textId="77777777" w:rsidR="00F71599" w:rsidRDefault="00F71599"/>
        </w:tc>
        <w:tc>
          <w:tcPr>
            <w:tcW w:w="236" w:type="dxa"/>
          </w:tcPr>
          <w:p w14:paraId="7AB89F9B" w14:textId="77777777" w:rsidR="00F71599" w:rsidRDefault="00F71599"/>
        </w:tc>
        <w:tc>
          <w:tcPr>
            <w:tcW w:w="236" w:type="dxa"/>
          </w:tcPr>
          <w:p w14:paraId="17CFEAEE" w14:textId="77777777" w:rsidR="00F71599" w:rsidRDefault="00F71599"/>
        </w:tc>
        <w:tc>
          <w:tcPr>
            <w:tcW w:w="236" w:type="dxa"/>
          </w:tcPr>
          <w:p w14:paraId="1E747C69" w14:textId="77777777" w:rsidR="00F71599" w:rsidRDefault="00F71599"/>
        </w:tc>
        <w:tc>
          <w:tcPr>
            <w:tcW w:w="236" w:type="dxa"/>
          </w:tcPr>
          <w:p w14:paraId="75D59AB6" w14:textId="77777777" w:rsidR="00F71599" w:rsidRDefault="00F71599"/>
        </w:tc>
        <w:tc>
          <w:tcPr>
            <w:tcW w:w="236" w:type="dxa"/>
          </w:tcPr>
          <w:p w14:paraId="1E9D3EC4" w14:textId="77777777" w:rsidR="00F71599" w:rsidRDefault="00F71599"/>
        </w:tc>
        <w:tc>
          <w:tcPr>
            <w:tcW w:w="236" w:type="dxa"/>
          </w:tcPr>
          <w:p w14:paraId="117DA86B" w14:textId="77777777" w:rsidR="00F71599" w:rsidRDefault="00F71599"/>
        </w:tc>
        <w:tc>
          <w:tcPr>
            <w:tcW w:w="236" w:type="dxa"/>
          </w:tcPr>
          <w:p w14:paraId="1CB2C1BA" w14:textId="77777777" w:rsidR="00F71599" w:rsidRDefault="00F71599"/>
        </w:tc>
        <w:tc>
          <w:tcPr>
            <w:tcW w:w="236" w:type="dxa"/>
          </w:tcPr>
          <w:p w14:paraId="10BEC089" w14:textId="77777777" w:rsidR="00F71599" w:rsidRDefault="00F71599"/>
        </w:tc>
        <w:tc>
          <w:tcPr>
            <w:tcW w:w="236" w:type="dxa"/>
          </w:tcPr>
          <w:p w14:paraId="00ECF195" w14:textId="77777777" w:rsidR="00F71599" w:rsidRDefault="00F71599"/>
        </w:tc>
        <w:tc>
          <w:tcPr>
            <w:tcW w:w="236" w:type="dxa"/>
          </w:tcPr>
          <w:p w14:paraId="1CFCA23E" w14:textId="77777777" w:rsidR="00F71599" w:rsidRDefault="00F71599"/>
        </w:tc>
        <w:tc>
          <w:tcPr>
            <w:tcW w:w="236" w:type="dxa"/>
          </w:tcPr>
          <w:p w14:paraId="22E8F872" w14:textId="77777777" w:rsidR="00F71599" w:rsidRDefault="00F71599"/>
        </w:tc>
        <w:tc>
          <w:tcPr>
            <w:tcW w:w="236" w:type="dxa"/>
          </w:tcPr>
          <w:p w14:paraId="5E8FFD2C" w14:textId="77777777" w:rsidR="00F71599" w:rsidRDefault="00F71599"/>
        </w:tc>
        <w:tc>
          <w:tcPr>
            <w:tcW w:w="236" w:type="dxa"/>
          </w:tcPr>
          <w:p w14:paraId="54F07BAE" w14:textId="77777777" w:rsidR="00F71599" w:rsidRDefault="00F71599"/>
        </w:tc>
        <w:tc>
          <w:tcPr>
            <w:tcW w:w="236" w:type="dxa"/>
          </w:tcPr>
          <w:p w14:paraId="28C59994" w14:textId="77777777" w:rsidR="00F71599" w:rsidRDefault="00F71599"/>
        </w:tc>
        <w:tc>
          <w:tcPr>
            <w:tcW w:w="236" w:type="dxa"/>
          </w:tcPr>
          <w:p w14:paraId="3FA194AA" w14:textId="77777777" w:rsidR="00F71599" w:rsidRDefault="00F71599"/>
        </w:tc>
        <w:tc>
          <w:tcPr>
            <w:tcW w:w="236" w:type="dxa"/>
          </w:tcPr>
          <w:p w14:paraId="34D105B1" w14:textId="77777777" w:rsidR="00F71599" w:rsidRDefault="00F71599"/>
        </w:tc>
        <w:tc>
          <w:tcPr>
            <w:tcW w:w="236" w:type="dxa"/>
          </w:tcPr>
          <w:p w14:paraId="51D41929" w14:textId="77777777" w:rsidR="00F71599" w:rsidRDefault="00F71599"/>
        </w:tc>
        <w:tc>
          <w:tcPr>
            <w:tcW w:w="236" w:type="dxa"/>
          </w:tcPr>
          <w:p w14:paraId="50D62D22" w14:textId="77777777" w:rsidR="00F71599" w:rsidRDefault="00F71599"/>
        </w:tc>
        <w:tc>
          <w:tcPr>
            <w:tcW w:w="236" w:type="dxa"/>
          </w:tcPr>
          <w:p w14:paraId="438E5921" w14:textId="77777777" w:rsidR="00F71599" w:rsidRDefault="00F71599"/>
        </w:tc>
        <w:tc>
          <w:tcPr>
            <w:tcW w:w="236" w:type="dxa"/>
          </w:tcPr>
          <w:p w14:paraId="46FE106B" w14:textId="77777777" w:rsidR="00F71599" w:rsidRDefault="00F71599"/>
        </w:tc>
        <w:tc>
          <w:tcPr>
            <w:tcW w:w="236" w:type="dxa"/>
          </w:tcPr>
          <w:p w14:paraId="1BC8B303" w14:textId="77777777" w:rsidR="00F71599" w:rsidRDefault="00F71599"/>
        </w:tc>
        <w:tc>
          <w:tcPr>
            <w:tcW w:w="236" w:type="dxa"/>
          </w:tcPr>
          <w:p w14:paraId="7D884145" w14:textId="77777777" w:rsidR="00F71599" w:rsidRDefault="00F71599"/>
        </w:tc>
        <w:tc>
          <w:tcPr>
            <w:tcW w:w="236" w:type="dxa"/>
          </w:tcPr>
          <w:p w14:paraId="6F3CE355" w14:textId="77777777" w:rsidR="00F71599" w:rsidRDefault="00F71599"/>
        </w:tc>
        <w:tc>
          <w:tcPr>
            <w:tcW w:w="236" w:type="dxa"/>
          </w:tcPr>
          <w:p w14:paraId="0DEA2A0B" w14:textId="77777777" w:rsidR="00F71599" w:rsidRDefault="00F71599"/>
        </w:tc>
        <w:tc>
          <w:tcPr>
            <w:tcW w:w="236" w:type="dxa"/>
          </w:tcPr>
          <w:p w14:paraId="6B5BACB4" w14:textId="77777777" w:rsidR="00F71599" w:rsidRDefault="00F71599"/>
        </w:tc>
        <w:tc>
          <w:tcPr>
            <w:tcW w:w="236" w:type="dxa"/>
          </w:tcPr>
          <w:p w14:paraId="36FD64E3" w14:textId="77777777" w:rsidR="00F71599" w:rsidRDefault="00F71599"/>
        </w:tc>
        <w:tc>
          <w:tcPr>
            <w:tcW w:w="236" w:type="dxa"/>
          </w:tcPr>
          <w:p w14:paraId="321416BB" w14:textId="77777777" w:rsidR="00F71599" w:rsidRDefault="00F71599"/>
        </w:tc>
        <w:tc>
          <w:tcPr>
            <w:tcW w:w="236" w:type="dxa"/>
          </w:tcPr>
          <w:p w14:paraId="47B8DB99" w14:textId="77777777" w:rsidR="00F71599" w:rsidRDefault="00F71599"/>
        </w:tc>
      </w:tr>
      <w:tr w:rsidR="00F71599" w14:paraId="39C5A25D" w14:textId="77777777">
        <w:trPr>
          <w:trHeight w:hRule="exact" w:val="227"/>
        </w:trPr>
        <w:tc>
          <w:tcPr>
            <w:tcW w:w="236" w:type="dxa"/>
          </w:tcPr>
          <w:p w14:paraId="7875DC81" w14:textId="77777777" w:rsidR="00F71599" w:rsidRDefault="00F71599"/>
        </w:tc>
        <w:tc>
          <w:tcPr>
            <w:tcW w:w="236" w:type="dxa"/>
          </w:tcPr>
          <w:p w14:paraId="5C992A96" w14:textId="77777777" w:rsidR="00F71599" w:rsidRDefault="00F71599"/>
        </w:tc>
        <w:tc>
          <w:tcPr>
            <w:tcW w:w="236" w:type="dxa"/>
          </w:tcPr>
          <w:p w14:paraId="7B03A1B8" w14:textId="77777777" w:rsidR="00F71599" w:rsidRDefault="00F71599"/>
        </w:tc>
        <w:tc>
          <w:tcPr>
            <w:tcW w:w="236" w:type="dxa"/>
          </w:tcPr>
          <w:p w14:paraId="555FF8E4" w14:textId="77777777" w:rsidR="00F71599" w:rsidRDefault="00F71599"/>
        </w:tc>
        <w:tc>
          <w:tcPr>
            <w:tcW w:w="236" w:type="dxa"/>
          </w:tcPr>
          <w:p w14:paraId="5DDC3624" w14:textId="77777777" w:rsidR="00F71599" w:rsidRDefault="00F71599"/>
        </w:tc>
        <w:tc>
          <w:tcPr>
            <w:tcW w:w="236" w:type="dxa"/>
          </w:tcPr>
          <w:p w14:paraId="6415F1D2" w14:textId="77777777" w:rsidR="00F71599" w:rsidRDefault="00F71599"/>
        </w:tc>
        <w:tc>
          <w:tcPr>
            <w:tcW w:w="236" w:type="dxa"/>
          </w:tcPr>
          <w:p w14:paraId="38EAF0F6" w14:textId="77777777" w:rsidR="00F71599" w:rsidRDefault="00F71599"/>
        </w:tc>
        <w:tc>
          <w:tcPr>
            <w:tcW w:w="236" w:type="dxa"/>
          </w:tcPr>
          <w:p w14:paraId="282AE7E2" w14:textId="77777777" w:rsidR="00F71599" w:rsidRDefault="00F71599"/>
        </w:tc>
        <w:tc>
          <w:tcPr>
            <w:tcW w:w="236" w:type="dxa"/>
          </w:tcPr>
          <w:p w14:paraId="110E8CC4" w14:textId="77777777" w:rsidR="00F71599" w:rsidRDefault="00F71599"/>
        </w:tc>
        <w:tc>
          <w:tcPr>
            <w:tcW w:w="236" w:type="dxa"/>
          </w:tcPr>
          <w:p w14:paraId="763AEF80" w14:textId="77777777" w:rsidR="00F71599" w:rsidRDefault="00F71599"/>
        </w:tc>
        <w:tc>
          <w:tcPr>
            <w:tcW w:w="236" w:type="dxa"/>
          </w:tcPr>
          <w:p w14:paraId="4E02F976" w14:textId="77777777" w:rsidR="00F71599" w:rsidRDefault="00F71599"/>
        </w:tc>
        <w:tc>
          <w:tcPr>
            <w:tcW w:w="236" w:type="dxa"/>
          </w:tcPr>
          <w:p w14:paraId="6328F65D" w14:textId="77777777" w:rsidR="00F71599" w:rsidRDefault="00F71599"/>
        </w:tc>
        <w:tc>
          <w:tcPr>
            <w:tcW w:w="236" w:type="dxa"/>
          </w:tcPr>
          <w:p w14:paraId="3580271A" w14:textId="77777777" w:rsidR="00F71599" w:rsidRDefault="00F71599"/>
        </w:tc>
        <w:tc>
          <w:tcPr>
            <w:tcW w:w="236" w:type="dxa"/>
          </w:tcPr>
          <w:p w14:paraId="1068D7B5" w14:textId="77777777" w:rsidR="00F71599" w:rsidRDefault="00F71599"/>
        </w:tc>
        <w:tc>
          <w:tcPr>
            <w:tcW w:w="236" w:type="dxa"/>
          </w:tcPr>
          <w:p w14:paraId="2127E444" w14:textId="77777777" w:rsidR="00F71599" w:rsidRDefault="00F71599"/>
        </w:tc>
        <w:tc>
          <w:tcPr>
            <w:tcW w:w="236" w:type="dxa"/>
          </w:tcPr>
          <w:p w14:paraId="126CD04F" w14:textId="77777777" w:rsidR="00F71599" w:rsidRDefault="00F71599"/>
        </w:tc>
        <w:tc>
          <w:tcPr>
            <w:tcW w:w="236" w:type="dxa"/>
          </w:tcPr>
          <w:p w14:paraId="738024BD" w14:textId="77777777" w:rsidR="00F71599" w:rsidRDefault="00F71599"/>
        </w:tc>
        <w:tc>
          <w:tcPr>
            <w:tcW w:w="236" w:type="dxa"/>
          </w:tcPr>
          <w:p w14:paraId="160E4FCA" w14:textId="77777777" w:rsidR="00F71599" w:rsidRDefault="00F71599"/>
        </w:tc>
        <w:tc>
          <w:tcPr>
            <w:tcW w:w="236" w:type="dxa"/>
          </w:tcPr>
          <w:p w14:paraId="3E17A5DD" w14:textId="77777777" w:rsidR="00F71599" w:rsidRDefault="00F71599"/>
        </w:tc>
        <w:tc>
          <w:tcPr>
            <w:tcW w:w="236" w:type="dxa"/>
          </w:tcPr>
          <w:p w14:paraId="2C42F2F1" w14:textId="77777777" w:rsidR="00F71599" w:rsidRDefault="00F71599"/>
        </w:tc>
        <w:tc>
          <w:tcPr>
            <w:tcW w:w="236" w:type="dxa"/>
          </w:tcPr>
          <w:p w14:paraId="1F6ED15C" w14:textId="77777777" w:rsidR="00F71599" w:rsidRDefault="00F71599"/>
        </w:tc>
        <w:tc>
          <w:tcPr>
            <w:tcW w:w="236" w:type="dxa"/>
          </w:tcPr>
          <w:p w14:paraId="796266AC" w14:textId="77777777" w:rsidR="00F71599" w:rsidRDefault="00F71599"/>
        </w:tc>
        <w:tc>
          <w:tcPr>
            <w:tcW w:w="236" w:type="dxa"/>
          </w:tcPr>
          <w:p w14:paraId="4F09D3C9" w14:textId="77777777" w:rsidR="00F71599" w:rsidRDefault="00F71599"/>
        </w:tc>
        <w:tc>
          <w:tcPr>
            <w:tcW w:w="236" w:type="dxa"/>
          </w:tcPr>
          <w:p w14:paraId="470EB73C" w14:textId="77777777" w:rsidR="00F71599" w:rsidRDefault="00F71599"/>
        </w:tc>
        <w:tc>
          <w:tcPr>
            <w:tcW w:w="236" w:type="dxa"/>
          </w:tcPr>
          <w:p w14:paraId="1A98643F" w14:textId="77777777" w:rsidR="00F71599" w:rsidRDefault="00F71599"/>
        </w:tc>
        <w:tc>
          <w:tcPr>
            <w:tcW w:w="236" w:type="dxa"/>
          </w:tcPr>
          <w:p w14:paraId="634A8A7E" w14:textId="77777777" w:rsidR="00F71599" w:rsidRDefault="00F71599"/>
        </w:tc>
        <w:tc>
          <w:tcPr>
            <w:tcW w:w="236" w:type="dxa"/>
          </w:tcPr>
          <w:p w14:paraId="3DAFFA29" w14:textId="77777777" w:rsidR="00F71599" w:rsidRDefault="00F71599"/>
        </w:tc>
        <w:tc>
          <w:tcPr>
            <w:tcW w:w="236" w:type="dxa"/>
          </w:tcPr>
          <w:p w14:paraId="231CD070" w14:textId="77777777" w:rsidR="00F71599" w:rsidRDefault="00F71599"/>
        </w:tc>
        <w:tc>
          <w:tcPr>
            <w:tcW w:w="236" w:type="dxa"/>
          </w:tcPr>
          <w:p w14:paraId="23750E7D" w14:textId="77777777" w:rsidR="00F71599" w:rsidRDefault="00F71599"/>
        </w:tc>
        <w:tc>
          <w:tcPr>
            <w:tcW w:w="236" w:type="dxa"/>
          </w:tcPr>
          <w:p w14:paraId="5CB994EB" w14:textId="77777777" w:rsidR="00F71599" w:rsidRDefault="00F71599"/>
        </w:tc>
        <w:tc>
          <w:tcPr>
            <w:tcW w:w="236" w:type="dxa"/>
          </w:tcPr>
          <w:p w14:paraId="5692EE76" w14:textId="77777777" w:rsidR="00F71599" w:rsidRDefault="00F71599"/>
        </w:tc>
        <w:tc>
          <w:tcPr>
            <w:tcW w:w="236" w:type="dxa"/>
          </w:tcPr>
          <w:p w14:paraId="5DD2FEB4" w14:textId="77777777" w:rsidR="00F71599" w:rsidRDefault="00F71599"/>
        </w:tc>
        <w:tc>
          <w:tcPr>
            <w:tcW w:w="236" w:type="dxa"/>
          </w:tcPr>
          <w:p w14:paraId="0282376E" w14:textId="77777777" w:rsidR="00F71599" w:rsidRDefault="00F71599"/>
        </w:tc>
        <w:tc>
          <w:tcPr>
            <w:tcW w:w="236" w:type="dxa"/>
          </w:tcPr>
          <w:p w14:paraId="589529FC" w14:textId="77777777" w:rsidR="00F71599" w:rsidRDefault="00F71599"/>
        </w:tc>
        <w:tc>
          <w:tcPr>
            <w:tcW w:w="236" w:type="dxa"/>
          </w:tcPr>
          <w:p w14:paraId="6D789D23" w14:textId="77777777" w:rsidR="00F71599" w:rsidRDefault="00F71599"/>
        </w:tc>
        <w:tc>
          <w:tcPr>
            <w:tcW w:w="236" w:type="dxa"/>
          </w:tcPr>
          <w:p w14:paraId="47312A78" w14:textId="77777777" w:rsidR="00F71599" w:rsidRDefault="00F71599"/>
        </w:tc>
        <w:tc>
          <w:tcPr>
            <w:tcW w:w="236" w:type="dxa"/>
          </w:tcPr>
          <w:p w14:paraId="44372705" w14:textId="77777777" w:rsidR="00F71599" w:rsidRDefault="00F71599"/>
        </w:tc>
        <w:tc>
          <w:tcPr>
            <w:tcW w:w="236" w:type="dxa"/>
          </w:tcPr>
          <w:p w14:paraId="12E0B419" w14:textId="77777777" w:rsidR="00F71599" w:rsidRDefault="00F71599"/>
        </w:tc>
        <w:tc>
          <w:tcPr>
            <w:tcW w:w="236" w:type="dxa"/>
          </w:tcPr>
          <w:p w14:paraId="5169EF49" w14:textId="77777777" w:rsidR="00F71599" w:rsidRDefault="00F71599"/>
        </w:tc>
        <w:tc>
          <w:tcPr>
            <w:tcW w:w="236" w:type="dxa"/>
          </w:tcPr>
          <w:p w14:paraId="680D92F1" w14:textId="77777777" w:rsidR="00F71599" w:rsidRDefault="00F71599"/>
        </w:tc>
        <w:tc>
          <w:tcPr>
            <w:tcW w:w="236" w:type="dxa"/>
          </w:tcPr>
          <w:p w14:paraId="6BCB1611" w14:textId="77777777" w:rsidR="00F71599" w:rsidRDefault="00F71599"/>
        </w:tc>
        <w:tc>
          <w:tcPr>
            <w:tcW w:w="236" w:type="dxa"/>
          </w:tcPr>
          <w:p w14:paraId="691A874E" w14:textId="77777777" w:rsidR="00F71599" w:rsidRDefault="00F71599"/>
        </w:tc>
      </w:tr>
      <w:tr w:rsidR="00F71599" w14:paraId="4B9DF0F5" w14:textId="77777777">
        <w:trPr>
          <w:trHeight w:hRule="exact" w:val="227"/>
        </w:trPr>
        <w:tc>
          <w:tcPr>
            <w:tcW w:w="236" w:type="dxa"/>
          </w:tcPr>
          <w:p w14:paraId="6DF29A41" w14:textId="77777777" w:rsidR="00F71599" w:rsidRDefault="00F71599"/>
        </w:tc>
        <w:tc>
          <w:tcPr>
            <w:tcW w:w="236" w:type="dxa"/>
          </w:tcPr>
          <w:p w14:paraId="0F14B2F7" w14:textId="77777777" w:rsidR="00F71599" w:rsidRDefault="00F71599"/>
        </w:tc>
        <w:tc>
          <w:tcPr>
            <w:tcW w:w="236" w:type="dxa"/>
          </w:tcPr>
          <w:p w14:paraId="2822713E" w14:textId="77777777" w:rsidR="00F71599" w:rsidRDefault="00F71599"/>
        </w:tc>
        <w:tc>
          <w:tcPr>
            <w:tcW w:w="236" w:type="dxa"/>
          </w:tcPr>
          <w:p w14:paraId="4C5F2440" w14:textId="77777777" w:rsidR="00F71599" w:rsidRDefault="00F71599"/>
        </w:tc>
        <w:tc>
          <w:tcPr>
            <w:tcW w:w="236" w:type="dxa"/>
          </w:tcPr>
          <w:p w14:paraId="78FE8516" w14:textId="77777777" w:rsidR="00F71599" w:rsidRDefault="00F71599"/>
        </w:tc>
        <w:tc>
          <w:tcPr>
            <w:tcW w:w="236" w:type="dxa"/>
          </w:tcPr>
          <w:p w14:paraId="57449507" w14:textId="77777777" w:rsidR="00F71599" w:rsidRDefault="00F71599"/>
        </w:tc>
        <w:tc>
          <w:tcPr>
            <w:tcW w:w="236" w:type="dxa"/>
          </w:tcPr>
          <w:p w14:paraId="7D160714" w14:textId="77777777" w:rsidR="00F71599" w:rsidRDefault="00F71599"/>
        </w:tc>
        <w:tc>
          <w:tcPr>
            <w:tcW w:w="236" w:type="dxa"/>
          </w:tcPr>
          <w:p w14:paraId="511A8CCA" w14:textId="77777777" w:rsidR="00F71599" w:rsidRDefault="00F71599"/>
        </w:tc>
        <w:tc>
          <w:tcPr>
            <w:tcW w:w="236" w:type="dxa"/>
          </w:tcPr>
          <w:p w14:paraId="02980B69" w14:textId="77777777" w:rsidR="00F71599" w:rsidRDefault="00F71599"/>
        </w:tc>
        <w:tc>
          <w:tcPr>
            <w:tcW w:w="236" w:type="dxa"/>
          </w:tcPr>
          <w:p w14:paraId="1DFA6F72" w14:textId="77777777" w:rsidR="00F71599" w:rsidRDefault="00F71599"/>
        </w:tc>
        <w:tc>
          <w:tcPr>
            <w:tcW w:w="236" w:type="dxa"/>
          </w:tcPr>
          <w:p w14:paraId="2B923A04" w14:textId="77777777" w:rsidR="00F71599" w:rsidRDefault="00F71599"/>
        </w:tc>
        <w:tc>
          <w:tcPr>
            <w:tcW w:w="236" w:type="dxa"/>
          </w:tcPr>
          <w:p w14:paraId="23C86E84" w14:textId="77777777" w:rsidR="00F71599" w:rsidRDefault="00F71599"/>
        </w:tc>
        <w:tc>
          <w:tcPr>
            <w:tcW w:w="236" w:type="dxa"/>
          </w:tcPr>
          <w:p w14:paraId="5B44873B" w14:textId="77777777" w:rsidR="00F71599" w:rsidRDefault="00F71599"/>
        </w:tc>
        <w:tc>
          <w:tcPr>
            <w:tcW w:w="236" w:type="dxa"/>
          </w:tcPr>
          <w:p w14:paraId="6F04D4FF" w14:textId="77777777" w:rsidR="00F71599" w:rsidRDefault="00F71599"/>
        </w:tc>
        <w:tc>
          <w:tcPr>
            <w:tcW w:w="236" w:type="dxa"/>
          </w:tcPr>
          <w:p w14:paraId="276C306D" w14:textId="77777777" w:rsidR="00F71599" w:rsidRDefault="00F71599"/>
        </w:tc>
        <w:tc>
          <w:tcPr>
            <w:tcW w:w="236" w:type="dxa"/>
          </w:tcPr>
          <w:p w14:paraId="7C8A8DC0" w14:textId="77777777" w:rsidR="00F71599" w:rsidRDefault="00F71599"/>
        </w:tc>
        <w:tc>
          <w:tcPr>
            <w:tcW w:w="236" w:type="dxa"/>
          </w:tcPr>
          <w:p w14:paraId="6A6CFBE1" w14:textId="77777777" w:rsidR="00F71599" w:rsidRDefault="00F71599"/>
        </w:tc>
        <w:tc>
          <w:tcPr>
            <w:tcW w:w="236" w:type="dxa"/>
          </w:tcPr>
          <w:p w14:paraId="7207CDC3" w14:textId="77777777" w:rsidR="00F71599" w:rsidRDefault="00F71599"/>
        </w:tc>
        <w:tc>
          <w:tcPr>
            <w:tcW w:w="236" w:type="dxa"/>
          </w:tcPr>
          <w:p w14:paraId="306DA8AD" w14:textId="77777777" w:rsidR="00F71599" w:rsidRDefault="00F71599"/>
        </w:tc>
        <w:tc>
          <w:tcPr>
            <w:tcW w:w="236" w:type="dxa"/>
          </w:tcPr>
          <w:p w14:paraId="79ECD1FB" w14:textId="77777777" w:rsidR="00F71599" w:rsidRDefault="00F71599"/>
        </w:tc>
        <w:tc>
          <w:tcPr>
            <w:tcW w:w="236" w:type="dxa"/>
          </w:tcPr>
          <w:p w14:paraId="0D4081EC" w14:textId="77777777" w:rsidR="00F71599" w:rsidRDefault="00F71599"/>
        </w:tc>
        <w:tc>
          <w:tcPr>
            <w:tcW w:w="236" w:type="dxa"/>
          </w:tcPr>
          <w:p w14:paraId="7EC4F866" w14:textId="77777777" w:rsidR="00F71599" w:rsidRDefault="00F71599"/>
        </w:tc>
        <w:tc>
          <w:tcPr>
            <w:tcW w:w="236" w:type="dxa"/>
          </w:tcPr>
          <w:p w14:paraId="657A4DB3" w14:textId="77777777" w:rsidR="00F71599" w:rsidRDefault="00F71599"/>
        </w:tc>
        <w:tc>
          <w:tcPr>
            <w:tcW w:w="236" w:type="dxa"/>
          </w:tcPr>
          <w:p w14:paraId="2003B48E" w14:textId="77777777" w:rsidR="00F71599" w:rsidRDefault="00F71599"/>
        </w:tc>
        <w:tc>
          <w:tcPr>
            <w:tcW w:w="236" w:type="dxa"/>
          </w:tcPr>
          <w:p w14:paraId="49326DF9" w14:textId="77777777" w:rsidR="00F71599" w:rsidRDefault="00F71599"/>
        </w:tc>
        <w:tc>
          <w:tcPr>
            <w:tcW w:w="236" w:type="dxa"/>
          </w:tcPr>
          <w:p w14:paraId="2EB1C0C0" w14:textId="77777777" w:rsidR="00F71599" w:rsidRDefault="00F71599"/>
        </w:tc>
        <w:tc>
          <w:tcPr>
            <w:tcW w:w="236" w:type="dxa"/>
          </w:tcPr>
          <w:p w14:paraId="743C50AD" w14:textId="77777777" w:rsidR="00F71599" w:rsidRDefault="00F71599"/>
        </w:tc>
        <w:tc>
          <w:tcPr>
            <w:tcW w:w="236" w:type="dxa"/>
          </w:tcPr>
          <w:p w14:paraId="48EFEF43" w14:textId="77777777" w:rsidR="00F71599" w:rsidRDefault="00F71599"/>
        </w:tc>
        <w:tc>
          <w:tcPr>
            <w:tcW w:w="236" w:type="dxa"/>
          </w:tcPr>
          <w:p w14:paraId="37BAC544" w14:textId="77777777" w:rsidR="00F71599" w:rsidRDefault="00F71599"/>
        </w:tc>
        <w:tc>
          <w:tcPr>
            <w:tcW w:w="236" w:type="dxa"/>
          </w:tcPr>
          <w:p w14:paraId="132E9913" w14:textId="77777777" w:rsidR="00F71599" w:rsidRDefault="00F71599"/>
        </w:tc>
        <w:tc>
          <w:tcPr>
            <w:tcW w:w="236" w:type="dxa"/>
          </w:tcPr>
          <w:p w14:paraId="7DB3196F" w14:textId="77777777" w:rsidR="00F71599" w:rsidRDefault="00F71599"/>
        </w:tc>
        <w:tc>
          <w:tcPr>
            <w:tcW w:w="236" w:type="dxa"/>
          </w:tcPr>
          <w:p w14:paraId="5AE3A59E" w14:textId="77777777" w:rsidR="00F71599" w:rsidRDefault="00F71599"/>
        </w:tc>
        <w:tc>
          <w:tcPr>
            <w:tcW w:w="236" w:type="dxa"/>
          </w:tcPr>
          <w:p w14:paraId="6A55869F" w14:textId="77777777" w:rsidR="00F71599" w:rsidRDefault="00F71599"/>
        </w:tc>
        <w:tc>
          <w:tcPr>
            <w:tcW w:w="236" w:type="dxa"/>
          </w:tcPr>
          <w:p w14:paraId="6E1A7500" w14:textId="77777777" w:rsidR="00F71599" w:rsidRDefault="00F71599"/>
        </w:tc>
        <w:tc>
          <w:tcPr>
            <w:tcW w:w="236" w:type="dxa"/>
          </w:tcPr>
          <w:p w14:paraId="080768C8" w14:textId="77777777" w:rsidR="00F71599" w:rsidRDefault="00F71599"/>
        </w:tc>
        <w:tc>
          <w:tcPr>
            <w:tcW w:w="236" w:type="dxa"/>
          </w:tcPr>
          <w:p w14:paraId="1F4B63CD" w14:textId="77777777" w:rsidR="00F71599" w:rsidRDefault="00F71599"/>
        </w:tc>
        <w:tc>
          <w:tcPr>
            <w:tcW w:w="236" w:type="dxa"/>
          </w:tcPr>
          <w:p w14:paraId="2A406A38" w14:textId="77777777" w:rsidR="00F71599" w:rsidRDefault="00F71599"/>
        </w:tc>
        <w:tc>
          <w:tcPr>
            <w:tcW w:w="236" w:type="dxa"/>
          </w:tcPr>
          <w:p w14:paraId="0437A969" w14:textId="77777777" w:rsidR="00F71599" w:rsidRDefault="00F71599"/>
        </w:tc>
        <w:tc>
          <w:tcPr>
            <w:tcW w:w="236" w:type="dxa"/>
          </w:tcPr>
          <w:p w14:paraId="666AC40F" w14:textId="77777777" w:rsidR="00F71599" w:rsidRDefault="00F71599"/>
        </w:tc>
        <w:tc>
          <w:tcPr>
            <w:tcW w:w="236" w:type="dxa"/>
          </w:tcPr>
          <w:p w14:paraId="28F06604" w14:textId="77777777" w:rsidR="00F71599" w:rsidRDefault="00F71599"/>
        </w:tc>
        <w:tc>
          <w:tcPr>
            <w:tcW w:w="236" w:type="dxa"/>
          </w:tcPr>
          <w:p w14:paraId="298676E1" w14:textId="77777777" w:rsidR="00F71599" w:rsidRDefault="00F71599"/>
        </w:tc>
        <w:tc>
          <w:tcPr>
            <w:tcW w:w="236" w:type="dxa"/>
          </w:tcPr>
          <w:p w14:paraId="268B5DE5" w14:textId="77777777" w:rsidR="00F71599" w:rsidRDefault="00F71599"/>
        </w:tc>
      </w:tr>
      <w:tr w:rsidR="00F71599" w14:paraId="6ECF199F" w14:textId="77777777">
        <w:trPr>
          <w:trHeight w:hRule="exact" w:val="227"/>
        </w:trPr>
        <w:tc>
          <w:tcPr>
            <w:tcW w:w="236" w:type="dxa"/>
          </w:tcPr>
          <w:p w14:paraId="0531CDE2" w14:textId="77777777" w:rsidR="00F71599" w:rsidRDefault="00F71599"/>
        </w:tc>
        <w:tc>
          <w:tcPr>
            <w:tcW w:w="236" w:type="dxa"/>
          </w:tcPr>
          <w:p w14:paraId="62B419A3" w14:textId="77777777" w:rsidR="00F71599" w:rsidRDefault="00F71599"/>
        </w:tc>
        <w:tc>
          <w:tcPr>
            <w:tcW w:w="236" w:type="dxa"/>
          </w:tcPr>
          <w:p w14:paraId="32486772" w14:textId="77777777" w:rsidR="00F71599" w:rsidRDefault="00F71599"/>
        </w:tc>
        <w:tc>
          <w:tcPr>
            <w:tcW w:w="236" w:type="dxa"/>
          </w:tcPr>
          <w:p w14:paraId="1EB5431A" w14:textId="77777777" w:rsidR="00F71599" w:rsidRDefault="00F71599"/>
        </w:tc>
        <w:tc>
          <w:tcPr>
            <w:tcW w:w="236" w:type="dxa"/>
          </w:tcPr>
          <w:p w14:paraId="2ADC0940" w14:textId="77777777" w:rsidR="00F71599" w:rsidRDefault="00F71599"/>
        </w:tc>
        <w:tc>
          <w:tcPr>
            <w:tcW w:w="236" w:type="dxa"/>
          </w:tcPr>
          <w:p w14:paraId="565B96B1" w14:textId="77777777" w:rsidR="00F71599" w:rsidRDefault="00F71599"/>
        </w:tc>
        <w:tc>
          <w:tcPr>
            <w:tcW w:w="236" w:type="dxa"/>
          </w:tcPr>
          <w:p w14:paraId="12B0F838" w14:textId="77777777" w:rsidR="00F71599" w:rsidRDefault="00F71599"/>
        </w:tc>
        <w:tc>
          <w:tcPr>
            <w:tcW w:w="236" w:type="dxa"/>
          </w:tcPr>
          <w:p w14:paraId="2A2F2FBF" w14:textId="77777777" w:rsidR="00F71599" w:rsidRDefault="00F71599"/>
        </w:tc>
        <w:tc>
          <w:tcPr>
            <w:tcW w:w="236" w:type="dxa"/>
          </w:tcPr>
          <w:p w14:paraId="6F477D16" w14:textId="77777777" w:rsidR="00F71599" w:rsidRDefault="00F71599"/>
        </w:tc>
        <w:tc>
          <w:tcPr>
            <w:tcW w:w="236" w:type="dxa"/>
          </w:tcPr>
          <w:p w14:paraId="2496B8DE" w14:textId="77777777" w:rsidR="00F71599" w:rsidRDefault="00F71599"/>
        </w:tc>
        <w:tc>
          <w:tcPr>
            <w:tcW w:w="236" w:type="dxa"/>
          </w:tcPr>
          <w:p w14:paraId="453EEA80" w14:textId="77777777" w:rsidR="00F71599" w:rsidRDefault="00F71599"/>
        </w:tc>
        <w:tc>
          <w:tcPr>
            <w:tcW w:w="236" w:type="dxa"/>
          </w:tcPr>
          <w:p w14:paraId="19B6FFC7" w14:textId="77777777" w:rsidR="00F71599" w:rsidRDefault="00F71599"/>
        </w:tc>
        <w:tc>
          <w:tcPr>
            <w:tcW w:w="236" w:type="dxa"/>
          </w:tcPr>
          <w:p w14:paraId="1C7F2F84" w14:textId="77777777" w:rsidR="00F71599" w:rsidRDefault="00F71599"/>
        </w:tc>
        <w:tc>
          <w:tcPr>
            <w:tcW w:w="236" w:type="dxa"/>
          </w:tcPr>
          <w:p w14:paraId="564E9399" w14:textId="77777777" w:rsidR="00F71599" w:rsidRDefault="00F71599"/>
        </w:tc>
        <w:tc>
          <w:tcPr>
            <w:tcW w:w="236" w:type="dxa"/>
          </w:tcPr>
          <w:p w14:paraId="1F813AB6" w14:textId="77777777" w:rsidR="00F71599" w:rsidRDefault="00F71599"/>
        </w:tc>
        <w:tc>
          <w:tcPr>
            <w:tcW w:w="236" w:type="dxa"/>
          </w:tcPr>
          <w:p w14:paraId="3BB621B3" w14:textId="77777777" w:rsidR="00F71599" w:rsidRDefault="00F71599"/>
        </w:tc>
        <w:tc>
          <w:tcPr>
            <w:tcW w:w="236" w:type="dxa"/>
          </w:tcPr>
          <w:p w14:paraId="553791BD" w14:textId="77777777" w:rsidR="00F71599" w:rsidRDefault="00F71599"/>
        </w:tc>
        <w:tc>
          <w:tcPr>
            <w:tcW w:w="236" w:type="dxa"/>
          </w:tcPr>
          <w:p w14:paraId="4FDEE4F6" w14:textId="77777777" w:rsidR="00F71599" w:rsidRDefault="00F71599"/>
        </w:tc>
        <w:tc>
          <w:tcPr>
            <w:tcW w:w="236" w:type="dxa"/>
          </w:tcPr>
          <w:p w14:paraId="3502A163" w14:textId="77777777" w:rsidR="00F71599" w:rsidRDefault="00F71599"/>
        </w:tc>
        <w:tc>
          <w:tcPr>
            <w:tcW w:w="236" w:type="dxa"/>
          </w:tcPr>
          <w:p w14:paraId="40F61BA5" w14:textId="77777777" w:rsidR="00F71599" w:rsidRDefault="00F71599"/>
        </w:tc>
        <w:tc>
          <w:tcPr>
            <w:tcW w:w="236" w:type="dxa"/>
          </w:tcPr>
          <w:p w14:paraId="3C8F6A20" w14:textId="77777777" w:rsidR="00F71599" w:rsidRDefault="00F71599"/>
        </w:tc>
        <w:tc>
          <w:tcPr>
            <w:tcW w:w="236" w:type="dxa"/>
          </w:tcPr>
          <w:p w14:paraId="64E717A7" w14:textId="77777777" w:rsidR="00F71599" w:rsidRDefault="00F71599"/>
        </w:tc>
        <w:tc>
          <w:tcPr>
            <w:tcW w:w="236" w:type="dxa"/>
          </w:tcPr>
          <w:p w14:paraId="10834D31" w14:textId="77777777" w:rsidR="00F71599" w:rsidRDefault="00F71599"/>
        </w:tc>
        <w:tc>
          <w:tcPr>
            <w:tcW w:w="236" w:type="dxa"/>
          </w:tcPr>
          <w:p w14:paraId="18351D61" w14:textId="77777777" w:rsidR="00F71599" w:rsidRDefault="00F71599"/>
        </w:tc>
        <w:tc>
          <w:tcPr>
            <w:tcW w:w="236" w:type="dxa"/>
          </w:tcPr>
          <w:p w14:paraId="48B4DE24" w14:textId="77777777" w:rsidR="00F71599" w:rsidRDefault="00F71599"/>
        </w:tc>
        <w:tc>
          <w:tcPr>
            <w:tcW w:w="236" w:type="dxa"/>
          </w:tcPr>
          <w:p w14:paraId="5DBAE4FE" w14:textId="77777777" w:rsidR="00F71599" w:rsidRDefault="00F71599"/>
        </w:tc>
        <w:tc>
          <w:tcPr>
            <w:tcW w:w="236" w:type="dxa"/>
          </w:tcPr>
          <w:p w14:paraId="65EFBCE9" w14:textId="77777777" w:rsidR="00F71599" w:rsidRDefault="00F71599"/>
        </w:tc>
        <w:tc>
          <w:tcPr>
            <w:tcW w:w="236" w:type="dxa"/>
          </w:tcPr>
          <w:p w14:paraId="392F3247" w14:textId="77777777" w:rsidR="00F71599" w:rsidRDefault="00F71599"/>
        </w:tc>
        <w:tc>
          <w:tcPr>
            <w:tcW w:w="236" w:type="dxa"/>
          </w:tcPr>
          <w:p w14:paraId="62A89C64" w14:textId="77777777" w:rsidR="00F71599" w:rsidRDefault="00F71599"/>
        </w:tc>
        <w:tc>
          <w:tcPr>
            <w:tcW w:w="236" w:type="dxa"/>
          </w:tcPr>
          <w:p w14:paraId="798496EB" w14:textId="77777777" w:rsidR="00F71599" w:rsidRDefault="00F71599"/>
        </w:tc>
        <w:tc>
          <w:tcPr>
            <w:tcW w:w="236" w:type="dxa"/>
          </w:tcPr>
          <w:p w14:paraId="6E9EB978" w14:textId="77777777" w:rsidR="00F71599" w:rsidRDefault="00F71599"/>
        </w:tc>
        <w:tc>
          <w:tcPr>
            <w:tcW w:w="236" w:type="dxa"/>
          </w:tcPr>
          <w:p w14:paraId="5A3E136C" w14:textId="77777777" w:rsidR="00F71599" w:rsidRDefault="00F71599"/>
        </w:tc>
        <w:tc>
          <w:tcPr>
            <w:tcW w:w="236" w:type="dxa"/>
          </w:tcPr>
          <w:p w14:paraId="1A7C068E" w14:textId="77777777" w:rsidR="00F71599" w:rsidRDefault="00F71599"/>
        </w:tc>
        <w:tc>
          <w:tcPr>
            <w:tcW w:w="236" w:type="dxa"/>
          </w:tcPr>
          <w:p w14:paraId="231433C7" w14:textId="77777777" w:rsidR="00F71599" w:rsidRDefault="00F71599"/>
        </w:tc>
        <w:tc>
          <w:tcPr>
            <w:tcW w:w="236" w:type="dxa"/>
          </w:tcPr>
          <w:p w14:paraId="591329FD" w14:textId="77777777" w:rsidR="00F71599" w:rsidRDefault="00F71599"/>
        </w:tc>
        <w:tc>
          <w:tcPr>
            <w:tcW w:w="236" w:type="dxa"/>
          </w:tcPr>
          <w:p w14:paraId="4F3EC0CD" w14:textId="77777777" w:rsidR="00F71599" w:rsidRDefault="00F71599"/>
        </w:tc>
        <w:tc>
          <w:tcPr>
            <w:tcW w:w="236" w:type="dxa"/>
          </w:tcPr>
          <w:p w14:paraId="357755E9" w14:textId="77777777" w:rsidR="00F71599" w:rsidRDefault="00F71599"/>
        </w:tc>
        <w:tc>
          <w:tcPr>
            <w:tcW w:w="236" w:type="dxa"/>
          </w:tcPr>
          <w:p w14:paraId="3E279287" w14:textId="77777777" w:rsidR="00F71599" w:rsidRDefault="00F71599"/>
        </w:tc>
        <w:tc>
          <w:tcPr>
            <w:tcW w:w="236" w:type="dxa"/>
          </w:tcPr>
          <w:p w14:paraId="0F2D1871" w14:textId="77777777" w:rsidR="00F71599" w:rsidRDefault="00F71599"/>
        </w:tc>
        <w:tc>
          <w:tcPr>
            <w:tcW w:w="236" w:type="dxa"/>
          </w:tcPr>
          <w:p w14:paraId="500F60E5" w14:textId="77777777" w:rsidR="00F71599" w:rsidRDefault="00F71599"/>
        </w:tc>
        <w:tc>
          <w:tcPr>
            <w:tcW w:w="236" w:type="dxa"/>
          </w:tcPr>
          <w:p w14:paraId="790513B8" w14:textId="77777777" w:rsidR="00F71599" w:rsidRDefault="00F71599"/>
        </w:tc>
        <w:tc>
          <w:tcPr>
            <w:tcW w:w="236" w:type="dxa"/>
          </w:tcPr>
          <w:p w14:paraId="52D27493" w14:textId="77777777" w:rsidR="00F71599" w:rsidRDefault="00F71599"/>
        </w:tc>
      </w:tr>
      <w:tr w:rsidR="00F71599" w14:paraId="2F3B73B0" w14:textId="77777777">
        <w:trPr>
          <w:trHeight w:hRule="exact" w:val="227"/>
        </w:trPr>
        <w:tc>
          <w:tcPr>
            <w:tcW w:w="236" w:type="dxa"/>
          </w:tcPr>
          <w:p w14:paraId="1A16CA05" w14:textId="77777777" w:rsidR="00F71599" w:rsidRDefault="00F71599" w:rsidP="00F71599"/>
        </w:tc>
        <w:tc>
          <w:tcPr>
            <w:tcW w:w="236" w:type="dxa"/>
          </w:tcPr>
          <w:p w14:paraId="7750F2F6" w14:textId="77777777" w:rsidR="00F71599" w:rsidRDefault="00F71599" w:rsidP="00F71599"/>
        </w:tc>
        <w:tc>
          <w:tcPr>
            <w:tcW w:w="236" w:type="dxa"/>
          </w:tcPr>
          <w:p w14:paraId="7785BCB4" w14:textId="77777777" w:rsidR="00F71599" w:rsidRDefault="00F71599" w:rsidP="00F71599"/>
        </w:tc>
        <w:tc>
          <w:tcPr>
            <w:tcW w:w="236" w:type="dxa"/>
          </w:tcPr>
          <w:p w14:paraId="60A5309D" w14:textId="77777777" w:rsidR="00F71599" w:rsidRDefault="00F71599" w:rsidP="00F71599"/>
        </w:tc>
        <w:tc>
          <w:tcPr>
            <w:tcW w:w="236" w:type="dxa"/>
          </w:tcPr>
          <w:p w14:paraId="3C46CE2D" w14:textId="77777777" w:rsidR="00F71599" w:rsidRDefault="00F71599" w:rsidP="00F71599"/>
        </w:tc>
        <w:tc>
          <w:tcPr>
            <w:tcW w:w="236" w:type="dxa"/>
          </w:tcPr>
          <w:p w14:paraId="036077B5" w14:textId="77777777" w:rsidR="00F71599" w:rsidRDefault="00F71599" w:rsidP="00F71599"/>
        </w:tc>
        <w:tc>
          <w:tcPr>
            <w:tcW w:w="236" w:type="dxa"/>
          </w:tcPr>
          <w:p w14:paraId="26DD08B0" w14:textId="77777777" w:rsidR="00F71599" w:rsidRDefault="00F71599" w:rsidP="00F71599"/>
        </w:tc>
        <w:tc>
          <w:tcPr>
            <w:tcW w:w="236" w:type="dxa"/>
          </w:tcPr>
          <w:p w14:paraId="08A308AE" w14:textId="77777777" w:rsidR="00F71599" w:rsidRDefault="00F71599" w:rsidP="00F71599"/>
        </w:tc>
        <w:tc>
          <w:tcPr>
            <w:tcW w:w="236" w:type="dxa"/>
          </w:tcPr>
          <w:p w14:paraId="7190AC49" w14:textId="77777777" w:rsidR="00F71599" w:rsidRDefault="00F71599" w:rsidP="00F71599"/>
        </w:tc>
        <w:tc>
          <w:tcPr>
            <w:tcW w:w="236" w:type="dxa"/>
          </w:tcPr>
          <w:p w14:paraId="562E6BBF" w14:textId="77777777" w:rsidR="00F71599" w:rsidRDefault="00F71599" w:rsidP="00F71599"/>
        </w:tc>
        <w:tc>
          <w:tcPr>
            <w:tcW w:w="236" w:type="dxa"/>
          </w:tcPr>
          <w:p w14:paraId="4DE868B6" w14:textId="77777777" w:rsidR="00F71599" w:rsidRDefault="00F71599" w:rsidP="00F71599"/>
        </w:tc>
        <w:tc>
          <w:tcPr>
            <w:tcW w:w="236" w:type="dxa"/>
          </w:tcPr>
          <w:p w14:paraId="6805DE4A" w14:textId="77777777" w:rsidR="00F71599" w:rsidRDefault="00F71599" w:rsidP="00F71599"/>
        </w:tc>
        <w:tc>
          <w:tcPr>
            <w:tcW w:w="236" w:type="dxa"/>
          </w:tcPr>
          <w:p w14:paraId="442DA45C" w14:textId="77777777" w:rsidR="00F71599" w:rsidRDefault="00F71599" w:rsidP="00F71599"/>
        </w:tc>
        <w:tc>
          <w:tcPr>
            <w:tcW w:w="236" w:type="dxa"/>
          </w:tcPr>
          <w:p w14:paraId="26073158" w14:textId="77777777" w:rsidR="00F71599" w:rsidRDefault="00F71599" w:rsidP="00F71599"/>
        </w:tc>
        <w:tc>
          <w:tcPr>
            <w:tcW w:w="236" w:type="dxa"/>
          </w:tcPr>
          <w:p w14:paraId="7CFCC13A" w14:textId="77777777" w:rsidR="00F71599" w:rsidRDefault="00F71599" w:rsidP="00F71599"/>
        </w:tc>
        <w:tc>
          <w:tcPr>
            <w:tcW w:w="236" w:type="dxa"/>
          </w:tcPr>
          <w:p w14:paraId="078DBA1F" w14:textId="77777777" w:rsidR="00F71599" w:rsidRDefault="00F71599" w:rsidP="00F71599"/>
        </w:tc>
        <w:tc>
          <w:tcPr>
            <w:tcW w:w="236" w:type="dxa"/>
          </w:tcPr>
          <w:p w14:paraId="6329E80A" w14:textId="77777777" w:rsidR="00F71599" w:rsidRDefault="00F71599" w:rsidP="00F71599"/>
        </w:tc>
        <w:tc>
          <w:tcPr>
            <w:tcW w:w="236" w:type="dxa"/>
          </w:tcPr>
          <w:p w14:paraId="59B7AAFD" w14:textId="77777777" w:rsidR="00F71599" w:rsidRDefault="00F71599" w:rsidP="00F71599"/>
        </w:tc>
        <w:tc>
          <w:tcPr>
            <w:tcW w:w="236" w:type="dxa"/>
          </w:tcPr>
          <w:p w14:paraId="76278034" w14:textId="77777777" w:rsidR="00F71599" w:rsidRDefault="00F71599" w:rsidP="00F71599"/>
        </w:tc>
        <w:tc>
          <w:tcPr>
            <w:tcW w:w="236" w:type="dxa"/>
          </w:tcPr>
          <w:p w14:paraId="646E31FD" w14:textId="77777777" w:rsidR="00F71599" w:rsidRDefault="00F71599" w:rsidP="00F71599"/>
        </w:tc>
        <w:tc>
          <w:tcPr>
            <w:tcW w:w="236" w:type="dxa"/>
          </w:tcPr>
          <w:p w14:paraId="7280B4B6" w14:textId="77777777" w:rsidR="00F71599" w:rsidRDefault="00F71599" w:rsidP="00F71599"/>
        </w:tc>
        <w:tc>
          <w:tcPr>
            <w:tcW w:w="236" w:type="dxa"/>
          </w:tcPr>
          <w:p w14:paraId="4EA1A958" w14:textId="77777777" w:rsidR="00F71599" w:rsidRDefault="00F71599" w:rsidP="00F71599"/>
        </w:tc>
        <w:tc>
          <w:tcPr>
            <w:tcW w:w="236" w:type="dxa"/>
          </w:tcPr>
          <w:p w14:paraId="2AEA7F4B" w14:textId="77777777" w:rsidR="00F71599" w:rsidRDefault="00F71599" w:rsidP="00F71599"/>
        </w:tc>
        <w:tc>
          <w:tcPr>
            <w:tcW w:w="236" w:type="dxa"/>
          </w:tcPr>
          <w:p w14:paraId="0122306C" w14:textId="77777777" w:rsidR="00F71599" w:rsidRDefault="00F71599" w:rsidP="00F71599"/>
        </w:tc>
        <w:tc>
          <w:tcPr>
            <w:tcW w:w="236" w:type="dxa"/>
          </w:tcPr>
          <w:p w14:paraId="17A8605A" w14:textId="77777777" w:rsidR="00F71599" w:rsidRDefault="00F71599" w:rsidP="00F71599"/>
        </w:tc>
        <w:tc>
          <w:tcPr>
            <w:tcW w:w="236" w:type="dxa"/>
          </w:tcPr>
          <w:p w14:paraId="31850A41" w14:textId="77777777" w:rsidR="00F71599" w:rsidRDefault="00F71599" w:rsidP="00F71599"/>
        </w:tc>
        <w:tc>
          <w:tcPr>
            <w:tcW w:w="236" w:type="dxa"/>
          </w:tcPr>
          <w:p w14:paraId="57E72F60" w14:textId="77777777" w:rsidR="00F71599" w:rsidRDefault="00F71599" w:rsidP="00F71599"/>
        </w:tc>
        <w:tc>
          <w:tcPr>
            <w:tcW w:w="236" w:type="dxa"/>
          </w:tcPr>
          <w:p w14:paraId="5B114A35" w14:textId="77777777" w:rsidR="00F71599" w:rsidRDefault="00F71599" w:rsidP="00F71599"/>
        </w:tc>
        <w:tc>
          <w:tcPr>
            <w:tcW w:w="236" w:type="dxa"/>
          </w:tcPr>
          <w:p w14:paraId="4158AA9F" w14:textId="77777777" w:rsidR="00F71599" w:rsidRDefault="00F71599" w:rsidP="00F71599"/>
        </w:tc>
        <w:tc>
          <w:tcPr>
            <w:tcW w:w="236" w:type="dxa"/>
          </w:tcPr>
          <w:p w14:paraId="019667AA" w14:textId="77777777" w:rsidR="00F71599" w:rsidRDefault="00F71599" w:rsidP="00F71599"/>
        </w:tc>
        <w:tc>
          <w:tcPr>
            <w:tcW w:w="236" w:type="dxa"/>
          </w:tcPr>
          <w:p w14:paraId="02138654" w14:textId="77777777" w:rsidR="00F71599" w:rsidRDefault="00F71599" w:rsidP="00F71599"/>
        </w:tc>
        <w:tc>
          <w:tcPr>
            <w:tcW w:w="236" w:type="dxa"/>
          </w:tcPr>
          <w:p w14:paraId="42150661" w14:textId="77777777" w:rsidR="00F71599" w:rsidRDefault="00F71599" w:rsidP="00F71599"/>
        </w:tc>
        <w:tc>
          <w:tcPr>
            <w:tcW w:w="236" w:type="dxa"/>
          </w:tcPr>
          <w:p w14:paraId="3BA28F9D" w14:textId="77777777" w:rsidR="00F71599" w:rsidRDefault="00F71599" w:rsidP="00F71599"/>
        </w:tc>
        <w:tc>
          <w:tcPr>
            <w:tcW w:w="236" w:type="dxa"/>
          </w:tcPr>
          <w:p w14:paraId="666C597E" w14:textId="77777777" w:rsidR="00F71599" w:rsidRDefault="00F71599" w:rsidP="00F71599"/>
        </w:tc>
        <w:tc>
          <w:tcPr>
            <w:tcW w:w="236" w:type="dxa"/>
          </w:tcPr>
          <w:p w14:paraId="65B22058" w14:textId="77777777" w:rsidR="00F71599" w:rsidRDefault="00F71599" w:rsidP="00F71599"/>
        </w:tc>
        <w:tc>
          <w:tcPr>
            <w:tcW w:w="236" w:type="dxa"/>
          </w:tcPr>
          <w:p w14:paraId="7D8FCD8C" w14:textId="77777777" w:rsidR="00F71599" w:rsidRDefault="00F71599" w:rsidP="00F71599"/>
        </w:tc>
        <w:tc>
          <w:tcPr>
            <w:tcW w:w="236" w:type="dxa"/>
          </w:tcPr>
          <w:p w14:paraId="10CD5E30" w14:textId="77777777" w:rsidR="00F71599" w:rsidRDefault="00F71599" w:rsidP="00F71599"/>
        </w:tc>
        <w:tc>
          <w:tcPr>
            <w:tcW w:w="236" w:type="dxa"/>
          </w:tcPr>
          <w:p w14:paraId="31A30153" w14:textId="77777777" w:rsidR="00F71599" w:rsidRDefault="00F71599" w:rsidP="00F71599"/>
        </w:tc>
        <w:tc>
          <w:tcPr>
            <w:tcW w:w="236" w:type="dxa"/>
          </w:tcPr>
          <w:p w14:paraId="5576953B" w14:textId="77777777" w:rsidR="00F71599" w:rsidRDefault="00F71599" w:rsidP="00F71599"/>
        </w:tc>
        <w:tc>
          <w:tcPr>
            <w:tcW w:w="236" w:type="dxa"/>
          </w:tcPr>
          <w:p w14:paraId="4147EE99" w14:textId="77777777" w:rsidR="00F71599" w:rsidRDefault="00F71599" w:rsidP="00F71599"/>
        </w:tc>
        <w:tc>
          <w:tcPr>
            <w:tcW w:w="236" w:type="dxa"/>
          </w:tcPr>
          <w:p w14:paraId="7F992836" w14:textId="77777777" w:rsidR="00F71599" w:rsidRDefault="00F71599" w:rsidP="00F71599"/>
        </w:tc>
        <w:tc>
          <w:tcPr>
            <w:tcW w:w="236" w:type="dxa"/>
          </w:tcPr>
          <w:p w14:paraId="31A8AE82" w14:textId="77777777" w:rsidR="00F71599" w:rsidRDefault="00F71599" w:rsidP="00F71599"/>
        </w:tc>
      </w:tr>
      <w:tr w:rsidR="00F71599" w14:paraId="50F496E2" w14:textId="77777777">
        <w:trPr>
          <w:trHeight w:hRule="exact" w:val="227"/>
        </w:trPr>
        <w:tc>
          <w:tcPr>
            <w:tcW w:w="236" w:type="dxa"/>
          </w:tcPr>
          <w:p w14:paraId="16D20533" w14:textId="77777777" w:rsidR="00F71599" w:rsidRDefault="00F71599" w:rsidP="00F71599"/>
        </w:tc>
        <w:tc>
          <w:tcPr>
            <w:tcW w:w="236" w:type="dxa"/>
          </w:tcPr>
          <w:p w14:paraId="121E3C56" w14:textId="77777777" w:rsidR="00F71599" w:rsidRDefault="00F71599" w:rsidP="00F71599"/>
        </w:tc>
        <w:tc>
          <w:tcPr>
            <w:tcW w:w="236" w:type="dxa"/>
          </w:tcPr>
          <w:p w14:paraId="2CFD7BAC" w14:textId="77777777" w:rsidR="00F71599" w:rsidRDefault="00F71599" w:rsidP="00F71599"/>
        </w:tc>
        <w:tc>
          <w:tcPr>
            <w:tcW w:w="236" w:type="dxa"/>
          </w:tcPr>
          <w:p w14:paraId="137E3374" w14:textId="77777777" w:rsidR="00F71599" w:rsidRDefault="00F71599" w:rsidP="00F71599"/>
        </w:tc>
        <w:tc>
          <w:tcPr>
            <w:tcW w:w="236" w:type="dxa"/>
          </w:tcPr>
          <w:p w14:paraId="6B88A4EE" w14:textId="77777777" w:rsidR="00F71599" w:rsidRDefault="00F71599" w:rsidP="00F71599"/>
        </w:tc>
        <w:tc>
          <w:tcPr>
            <w:tcW w:w="236" w:type="dxa"/>
          </w:tcPr>
          <w:p w14:paraId="742C3CB6" w14:textId="77777777" w:rsidR="00F71599" w:rsidRDefault="00F71599" w:rsidP="00F71599"/>
        </w:tc>
        <w:tc>
          <w:tcPr>
            <w:tcW w:w="236" w:type="dxa"/>
          </w:tcPr>
          <w:p w14:paraId="602214DE" w14:textId="77777777" w:rsidR="00F71599" w:rsidRDefault="00F71599" w:rsidP="00F71599"/>
        </w:tc>
        <w:tc>
          <w:tcPr>
            <w:tcW w:w="236" w:type="dxa"/>
          </w:tcPr>
          <w:p w14:paraId="16876124" w14:textId="77777777" w:rsidR="00F71599" w:rsidRDefault="00F71599" w:rsidP="00F71599"/>
        </w:tc>
        <w:tc>
          <w:tcPr>
            <w:tcW w:w="236" w:type="dxa"/>
          </w:tcPr>
          <w:p w14:paraId="62A66968" w14:textId="77777777" w:rsidR="00F71599" w:rsidRDefault="00F71599" w:rsidP="00F71599"/>
        </w:tc>
        <w:tc>
          <w:tcPr>
            <w:tcW w:w="236" w:type="dxa"/>
          </w:tcPr>
          <w:p w14:paraId="2526B7FD" w14:textId="77777777" w:rsidR="00F71599" w:rsidRDefault="00F71599" w:rsidP="00F71599"/>
        </w:tc>
        <w:tc>
          <w:tcPr>
            <w:tcW w:w="236" w:type="dxa"/>
          </w:tcPr>
          <w:p w14:paraId="596D2C64" w14:textId="77777777" w:rsidR="00F71599" w:rsidRDefault="00F71599" w:rsidP="00F71599"/>
        </w:tc>
        <w:tc>
          <w:tcPr>
            <w:tcW w:w="236" w:type="dxa"/>
          </w:tcPr>
          <w:p w14:paraId="4C4CDD1B" w14:textId="77777777" w:rsidR="00F71599" w:rsidRDefault="00F71599" w:rsidP="00F71599"/>
        </w:tc>
        <w:tc>
          <w:tcPr>
            <w:tcW w:w="236" w:type="dxa"/>
          </w:tcPr>
          <w:p w14:paraId="3BCB3A69" w14:textId="77777777" w:rsidR="00F71599" w:rsidRDefault="00F71599" w:rsidP="00F71599"/>
        </w:tc>
        <w:tc>
          <w:tcPr>
            <w:tcW w:w="236" w:type="dxa"/>
          </w:tcPr>
          <w:p w14:paraId="7E8CB3AB" w14:textId="77777777" w:rsidR="00F71599" w:rsidRDefault="00F71599" w:rsidP="00F71599"/>
        </w:tc>
        <w:tc>
          <w:tcPr>
            <w:tcW w:w="236" w:type="dxa"/>
          </w:tcPr>
          <w:p w14:paraId="76D5AC0A" w14:textId="77777777" w:rsidR="00F71599" w:rsidRDefault="00F71599" w:rsidP="00F71599"/>
        </w:tc>
        <w:tc>
          <w:tcPr>
            <w:tcW w:w="236" w:type="dxa"/>
          </w:tcPr>
          <w:p w14:paraId="7E3604D3" w14:textId="77777777" w:rsidR="00F71599" w:rsidRDefault="00F71599" w:rsidP="00F71599"/>
        </w:tc>
        <w:tc>
          <w:tcPr>
            <w:tcW w:w="236" w:type="dxa"/>
          </w:tcPr>
          <w:p w14:paraId="796402F7" w14:textId="77777777" w:rsidR="00F71599" w:rsidRDefault="00F71599" w:rsidP="00F71599"/>
        </w:tc>
        <w:tc>
          <w:tcPr>
            <w:tcW w:w="236" w:type="dxa"/>
          </w:tcPr>
          <w:p w14:paraId="0CD2C8BA" w14:textId="77777777" w:rsidR="00F71599" w:rsidRDefault="00F71599" w:rsidP="00F71599"/>
        </w:tc>
        <w:tc>
          <w:tcPr>
            <w:tcW w:w="236" w:type="dxa"/>
          </w:tcPr>
          <w:p w14:paraId="0D6B38F4" w14:textId="77777777" w:rsidR="00F71599" w:rsidRDefault="00F71599" w:rsidP="00F71599"/>
        </w:tc>
        <w:tc>
          <w:tcPr>
            <w:tcW w:w="236" w:type="dxa"/>
          </w:tcPr>
          <w:p w14:paraId="657490A6" w14:textId="77777777" w:rsidR="00F71599" w:rsidRDefault="00F71599" w:rsidP="00F71599"/>
        </w:tc>
        <w:tc>
          <w:tcPr>
            <w:tcW w:w="236" w:type="dxa"/>
          </w:tcPr>
          <w:p w14:paraId="43DE305B" w14:textId="77777777" w:rsidR="00F71599" w:rsidRDefault="00F71599" w:rsidP="00F71599"/>
        </w:tc>
        <w:tc>
          <w:tcPr>
            <w:tcW w:w="236" w:type="dxa"/>
          </w:tcPr>
          <w:p w14:paraId="3DF1FD28" w14:textId="77777777" w:rsidR="00F71599" w:rsidRDefault="00F71599" w:rsidP="00F71599"/>
        </w:tc>
        <w:tc>
          <w:tcPr>
            <w:tcW w:w="236" w:type="dxa"/>
          </w:tcPr>
          <w:p w14:paraId="0789C92B" w14:textId="77777777" w:rsidR="00F71599" w:rsidRDefault="00F71599" w:rsidP="00F71599"/>
        </w:tc>
        <w:tc>
          <w:tcPr>
            <w:tcW w:w="236" w:type="dxa"/>
          </w:tcPr>
          <w:p w14:paraId="4BF71DBC" w14:textId="77777777" w:rsidR="00F71599" w:rsidRDefault="00F71599" w:rsidP="00F71599"/>
        </w:tc>
        <w:tc>
          <w:tcPr>
            <w:tcW w:w="236" w:type="dxa"/>
          </w:tcPr>
          <w:p w14:paraId="623C8817" w14:textId="77777777" w:rsidR="00F71599" w:rsidRDefault="00F71599" w:rsidP="00F71599"/>
        </w:tc>
        <w:tc>
          <w:tcPr>
            <w:tcW w:w="236" w:type="dxa"/>
          </w:tcPr>
          <w:p w14:paraId="473DCF8B" w14:textId="77777777" w:rsidR="00F71599" w:rsidRDefault="00F71599" w:rsidP="00F71599"/>
        </w:tc>
        <w:tc>
          <w:tcPr>
            <w:tcW w:w="236" w:type="dxa"/>
          </w:tcPr>
          <w:p w14:paraId="294FE4A2" w14:textId="77777777" w:rsidR="00F71599" w:rsidRDefault="00F71599" w:rsidP="00F71599"/>
        </w:tc>
        <w:tc>
          <w:tcPr>
            <w:tcW w:w="236" w:type="dxa"/>
          </w:tcPr>
          <w:p w14:paraId="7902EC38" w14:textId="77777777" w:rsidR="00F71599" w:rsidRDefault="00F71599" w:rsidP="00F71599"/>
        </w:tc>
        <w:tc>
          <w:tcPr>
            <w:tcW w:w="236" w:type="dxa"/>
          </w:tcPr>
          <w:p w14:paraId="002D2A97" w14:textId="77777777" w:rsidR="00F71599" w:rsidRDefault="00F71599" w:rsidP="00F71599"/>
        </w:tc>
        <w:tc>
          <w:tcPr>
            <w:tcW w:w="236" w:type="dxa"/>
          </w:tcPr>
          <w:p w14:paraId="5FC79B46" w14:textId="77777777" w:rsidR="00F71599" w:rsidRDefault="00F71599" w:rsidP="00F71599"/>
        </w:tc>
        <w:tc>
          <w:tcPr>
            <w:tcW w:w="236" w:type="dxa"/>
          </w:tcPr>
          <w:p w14:paraId="079CC405" w14:textId="77777777" w:rsidR="00F71599" w:rsidRDefault="00F71599" w:rsidP="00F71599"/>
        </w:tc>
        <w:tc>
          <w:tcPr>
            <w:tcW w:w="236" w:type="dxa"/>
          </w:tcPr>
          <w:p w14:paraId="2418B1C9" w14:textId="77777777" w:rsidR="00F71599" w:rsidRDefault="00F71599" w:rsidP="00F71599"/>
        </w:tc>
        <w:tc>
          <w:tcPr>
            <w:tcW w:w="236" w:type="dxa"/>
          </w:tcPr>
          <w:p w14:paraId="626927CF" w14:textId="77777777" w:rsidR="00F71599" w:rsidRDefault="00F71599" w:rsidP="00F71599"/>
        </w:tc>
        <w:tc>
          <w:tcPr>
            <w:tcW w:w="236" w:type="dxa"/>
          </w:tcPr>
          <w:p w14:paraId="77292E73" w14:textId="77777777" w:rsidR="00F71599" w:rsidRDefault="00F71599" w:rsidP="00F71599"/>
        </w:tc>
        <w:tc>
          <w:tcPr>
            <w:tcW w:w="236" w:type="dxa"/>
          </w:tcPr>
          <w:p w14:paraId="01E7F475" w14:textId="77777777" w:rsidR="00F71599" w:rsidRDefault="00F71599" w:rsidP="00F71599"/>
        </w:tc>
        <w:tc>
          <w:tcPr>
            <w:tcW w:w="236" w:type="dxa"/>
          </w:tcPr>
          <w:p w14:paraId="3A99D797" w14:textId="77777777" w:rsidR="00F71599" w:rsidRDefault="00F71599" w:rsidP="00F71599"/>
        </w:tc>
        <w:tc>
          <w:tcPr>
            <w:tcW w:w="236" w:type="dxa"/>
          </w:tcPr>
          <w:p w14:paraId="3AF08058" w14:textId="77777777" w:rsidR="00F71599" w:rsidRDefault="00F71599" w:rsidP="00F71599"/>
        </w:tc>
        <w:tc>
          <w:tcPr>
            <w:tcW w:w="236" w:type="dxa"/>
          </w:tcPr>
          <w:p w14:paraId="37787B33" w14:textId="77777777" w:rsidR="00F71599" w:rsidRDefault="00F71599" w:rsidP="00F71599"/>
        </w:tc>
        <w:tc>
          <w:tcPr>
            <w:tcW w:w="236" w:type="dxa"/>
          </w:tcPr>
          <w:p w14:paraId="241B1517" w14:textId="77777777" w:rsidR="00F71599" w:rsidRDefault="00F71599" w:rsidP="00F71599"/>
        </w:tc>
        <w:tc>
          <w:tcPr>
            <w:tcW w:w="236" w:type="dxa"/>
          </w:tcPr>
          <w:p w14:paraId="3E04EAB9" w14:textId="77777777" w:rsidR="00F71599" w:rsidRDefault="00F71599" w:rsidP="00F71599"/>
        </w:tc>
        <w:tc>
          <w:tcPr>
            <w:tcW w:w="236" w:type="dxa"/>
          </w:tcPr>
          <w:p w14:paraId="5DAD8D1A" w14:textId="77777777" w:rsidR="00F71599" w:rsidRDefault="00F71599" w:rsidP="00F71599"/>
        </w:tc>
        <w:tc>
          <w:tcPr>
            <w:tcW w:w="236" w:type="dxa"/>
          </w:tcPr>
          <w:p w14:paraId="660B0CBD" w14:textId="77777777" w:rsidR="00F71599" w:rsidRDefault="00F71599" w:rsidP="00F71599"/>
        </w:tc>
      </w:tr>
      <w:tr w:rsidR="00F71599" w14:paraId="3EBDCBC6" w14:textId="77777777">
        <w:trPr>
          <w:trHeight w:hRule="exact" w:val="227"/>
        </w:trPr>
        <w:tc>
          <w:tcPr>
            <w:tcW w:w="236" w:type="dxa"/>
          </w:tcPr>
          <w:p w14:paraId="524D4F57" w14:textId="77777777" w:rsidR="00F71599" w:rsidRDefault="00F71599"/>
        </w:tc>
        <w:tc>
          <w:tcPr>
            <w:tcW w:w="236" w:type="dxa"/>
          </w:tcPr>
          <w:p w14:paraId="7AE9A461" w14:textId="77777777" w:rsidR="00F71599" w:rsidRDefault="00F71599"/>
        </w:tc>
        <w:tc>
          <w:tcPr>
            <w:tcW w:w="236" w:type="dxa"/>
          </w:tcPr>
          <w:p w14:paraId="70540D07" w14:textId="77777777" w:rsidR="00F71599" w:rsidRDefault="00F71599"/>
        </w:tc>
        <w:tc>
          <w:tcPr>
            <w:tcW w:w="236" w:type="dxa"/>
          </w:tcPr>
          <w:p w14:paraId="6384C60B" w14:textId="77777777" w:rsidR="00F71599" w:rsidRDefault="00F71599"/>
        </w:tc>
        <w:tc>
          <w:tcPr>
            <w:tcW w:w="236" w:type="dxa"/>
          </w:tcPr>
          <w:p w14:paraId="77AE819D" w14:textId="77777777" w:rsidR="00F71599" w:rsidRDefault="00F71599"/>
        </w:tc>
        <w:tc>
          <w:tcPr>
            <w:tcW w:w="236" w:type="dxa"/>
          </w:tcPr>
          <w:p w14:paraId="7CAF5A45" w14:textId="77777777" w:rsidR="00F71599" w:rsidRDefault="00F71599"/>
        </w:tc>
        <w:tc>
          <w:tcPr>
            <w:tcW w:w="236" w:type="dxa"/>
          </w:tcPr>
          <w:p w14:paraId="6E26FB2E" w14:textId="77777777" w:rsidR="00F71599" w:rsidRDefault="00F71599"/>
        </w:tc>
        <w:tc>
          <w:tcPr>
            <w:tcW w:w="236" w:type="dxa"/>
          </w:tcPr>
          <w:p w14:paraId="687F0620" w14:textId="77777777" w:rsidR="00F71599" w:rsidRDefault="00F71599"/>
        </w:tc>
        <w:tc>
          <w:tcPr>
            <w:tcW w:w="236" w:type="dxa"/>
          </w:tcPr>
          <w:p w14:paraId="6C1AE18C" w14:textId="77777777" w:rsidR="00F71599" w:rsidRDefault="00F71599"/>
        </w:tc>
        <w:tc>
          <w:tcPr>
            <w:tcW w:w="236" w:type="dxa"/>
          </w:tcPr>
          <w:p w14:paraId="5E4BB596" w14:textId="77777777" w:rsidR="00F71599" w:rsidRDefault="00F71599"/>
        </w:tc>
        <w:tc>
          <w:tcPr>
            <w:tcW w:w="236" w:type="dxa"/>
          </w:tcPr>
          <w:p w14:paraId="198233E8" w14:textId="77777777" w:rsidR="00F71599" w:rsidRDefault="00F71599"/>
        </w:tc>
        <w:tc>
          <w:tcPr>
            <w:tcW w:w="236" w:type="dxa"/>
          </w:tcPr>
          <w:p w14:paraId="330DFAC9" w14:textId="77777777" w:rsidR="00F71599" w:rsidRDefault="00F71599"/>
        </w:tc>
        <w:tc>
          <w:tcPr>
            <w:tcW w:w="236" w:type="dxa"/>
          </w:tcPr>
          <w:p w14:paraId="3A5AD101" w14:textId="77777777" w:rsidR="00F71599" w:rsidRDefault="00F71599"/>
        </w:tc>
        <w:tc>
          <w:tcPr>
            <w:tcW w:w="236" w:type="dxa"/>
          </w:tcPr>
          <w:p w14:paraId="4910E0FD" w14:textId="77777777" w:rsidR="00F71599" w:rsidRDefault="00F71599"/>
        </w:tc>
        <w:tc>
          <w:tcPr>
            <w:tcW w:w="236" w:type="dxa"/>
          </w:tcPr>
          <w:p w14:paraId="27942AA5" w14:textId="77777777" w:rsidR="00F71599" w:rsidRDefault="00F71599"/>
        </w:tc>
        <w:tc>
          <w:tcPr>
            <w:tcW w:w="236" w:type="dxa"/>
          </w:tcPr>
          <w:p w14:paraId="7A34C285" w14:textId="77777777" w:rsidR="00F71599" w:rsidRDefault="00F71599"/>
        </w:tc>
        <w:tc>
          <w:tcPr>
            <w:tcW w:w="236" w:type="dxa"/>
          </w:tcPr>
          <w:p w14:paraId="55176C90" w14:textId="77777777" w:rsidR="00F71599" w:rsidRDefault="00F71599"/>
        </w:tc>
        <w:tc>
          <w:tcPr>
            <w:tcW w:w="236" w:type="dxa"/>
          </w:tcPr>
          <w:p w14:paraId="7EACC113" w14:textId="77777777" w:rsidR="00F71599" w:rsidRDefault="00F71599"/>
        </w:tc>
        <w:tc>
          <w:tcPr>
            <w:tcW w:w="236" w:type="dxa"/>
          </w:tcPr>
          <w:p w14:paraId="44780444" w14:textId="77777777" w:rsidR="00F71599" w:rsidRDefault="00F71599"/>
        </w:tc>
        <w:tc>
          <w:tcPr>
            <w:tcW w:w="236" w:type="dxa"/>
          </w:tcPr>
          <w:p w14:paraId="4B48830A" w14:textId="77777777" w:rsidR="00F71599" w:rsidRDefault="00F71599"/>
        </w:tc>
        <w:tc>
          <w:tcPr>
            <w:tcW w:w="236" w:type="dxa"/>
          </w:tcPr>
          <w:p w14:paraId="37D7E469" w14:textId="77777777" w:rsidR="00F71599" w:rsidRDefault="00F71599"/>
        </w:tc>
        <w:tc>
          <w:tcPr>
            <w:tcW w:w="236" w:type="dxa"/>
          </w:tcPr>
          <w:p w14:paraId="70625873" w14:textId="77777777" w:rsidR="00F71599" w:rsidRDefault="00F71599"/>
        </w:tc>
        <w:tc>
          <w:tcPr>
            <w:tcW w:w="236" w:type="dxa"/>
          </w:tcPr>
          <w:p w14:paraId="07E8187C" w14:textId="77777777" w:rsidR="00F71599" w:rsidRDefault="00F71599"/>
        </w:tc>
        <w:tc>
          <w:tcPr>
            <w:tcW w:w="236" w:type="dxa"/>
          </w:tcPr>
          <w:p w14:paraId="6E000551" w14:textId="77777777" w:rsidR="00F71599" w:rsidRDefault="00F71599"/>
        </w:tc>
        <w:tc>
          <w:tcPr>
            <w:tcW w:w="236" w:type="dxa"/>
          </w:tcPr>
          <w:p w14:paraId="11D8DE14" w14:textId="77777777" w:rsidR="00F71599" w:rsidRDefault="00F71599"/>
        </w:tc>
        <w:tc>
          <w:tcPr>
            <w:tcW w:w="236" w:type="dxa"/>
          </w:tcPr>
          <w:p w14:paraId="47CC5D3D" w14:textId="77777777" w:rsidR="00F71599" w:rsidRDefault="00F71599"/>
        </w:tc>
        <w:tc>
          <w:tcPr>
            <w:tcW w:w="236" w:type="dxa"/>
          </w:tcPr>
          <w:p w14:paraId="0621BAF1" w14:textId="77777777" w:rsidR="00F71599" w:rsidRDefault="00F71599"/>
        </w:tc>
        <w:tc>
          <w:tcPr>
            <w:tcW w:w="236" w:type="dxa"/>
          </w:tcPr>
          <w:p w14:paraId="570D517E" w14:textId="77777777" w:rsidR="00F71599" w:rsidRDefault="00F71599"/>
        </w:tc>
        <w:tc>
          <w:tcPr>
            <w:tcW w:w="236" w:type="dxa"/>
          </w:tcPr>
          <w:p w14:paraId="34FC337A" w14:textId="77777777" w:rsidR="00F71599" w:rsidRDefault="00F71599"/>
        </w:tc>
        <w:tc>
          <w:tcPr>
            <w:tcW w:w="236" w:type="dxa"/>
          </w:tcPr>
          <w:p w14:paraId="4A4FADF4" w14:textId="77777777" w:rsidR="00F71599" w:rsidRDefault="00F71599"/>
        </w:tc>
        <w:tc>
          <w:tcPr>
            <w:tcW w:w="236" w:type="dxa"/>
          </w:tcPr>
          <w:p w14:paraId="6DD15349" w14:textId="77777777" w:rsidR="00F71599" w:rsidRDefault="00F71599"/>
        </w:tc>
        <w:tc>
          <w:tcPr>
            <w:tcW w:w="236" w:type="dxa"/>
          </w:tcPr>
          <w:p w14:paraId="12751C12" w14:textId="77777777" w:rsidR="00F71599" w:rsidRDefault="00F71599"/>
        </w:tc>
        <w:tc>
          <w:tcPr>
            <w:tcW w:w="236" w:type="dxa"/>
          </w:tcPr>
          <w:p w14:paraId="31C29E74" w14:textId="77777777" w:rsidR="00F71599" w:rsidRDefault="00F71599"/>
        </w:tc>
        <w:tc>
          <w:tcPr>
            <w:tcW w:w="236" w:type="dxa"/>
          </w:tcPr>
          <w:p w14:paraId="12459FA9" w14:textId="77777777" w:rsidR="00F71599" w:rsidRDefault="00F71599"/>
        </w:tc>
        <w:tc>
          <w:tcPr>
            <w:tcW w:w="236" w:type="dxa"/>
          </w:tcPr>
          <w:p w14:paraId="140ACFDE" w14:textId="77777777" w:rsidR="00F71599" w:rsidRDefault="00F71599"/>
        </w:tc>
        <w:tc>
          <w:tcPr>
            <w:tcW w:w="236" w:type="dxa"/>
          </w:tcPr>
          <w:p w14:paraId="7DD53756" w14:textId="77777777" w:rsidR="00F71599" w:rsidRDefault="00F71599"/>
        </w:tc>
        <w:tc>
          <w:tcPr>
            <w:tcW w:w="236" w:type="dxa"/>
          </w:tcPr>
          <w:p w14:paraId="77B8C737" w14:textId="77777777" w:rsidR="00F71599" w:rsidRDefault="00F71599"/>
        </w:tc>
        <w:tc>
          <w:tcPr>
            <w:tcW w:w="236" w:type="dxa"/>
          </w:tcPr>
          <w:p w14:paraId="06BF7541" w14:textId="77777777" w:rsidR="00F71599" w:rsidRDefault="00F71599"/>
        </w:tc>
        <w:tc>
          <w:tcPr>
            <w:tcW w:w="236" w:type="dxa"/>
          </w:tcPr>
          <w:p w14:paraId="7A020438" w14:textId="77777777" w:rsidR="00F71599" w:rsidRDefault="00F71599"/>
        </w:tc>
        <w:tc>
          <w:tcPr>
            <w:tcW w:w="236" w:type="dxa"/>
          </w:tcPr>
          <w:p w14:paraId="3A68CEBB" w14:textId="77777777" w:rsidR="00F71599" w:rsidRDefault="00F71599"/>
        </w:tc>
        <w:tc>
          <w:tcPr>
            <w:tcW w:w="236" w:type="dxa"/>
          </w:tcPr>
          <w:p w14:paraId="61CFB579" w14:textId="77777777" w:rsidR="00F71599" w:rsidRDefault="00F71599"/>
        </w:tc>
        <w:tc>
          <w:tcPr>
            <w:tcW w:w="236" w:type="dxa"/>
          </w:tcPr>
          <w:p w14:paraId="7871BF1E" w14:textId="77777777" w:rsidR="00F71599" w:rsidRDefault="00F71599"/>
        </w:tc>
      </w:tr>
      <w:tr w:rsidR="00F71599" w14:paraId="0292579A" w14:textId="77777777">
        <w:trPr>
          <w:trHeight w:hRule="exact" w:val="227"/>
        </w:trPr>
        <w:tc>
          <w:tcPr>
            <w:tcW w:w="236" w:type="dxa"/>
          </w:tcPr>
          <w:p w14:paraId="123F37BC" w14:textId="77777777" w:rsidR="00F71599" w:rsidRDefault="00F71599"/>
        </w:tc>
        <w:tc>
          <w:tcPr>
            <w:tcW w:w="236" w:type="dxa"/>
          </w:tcPr>
          <w:p w14:paraId="1E49E1BE" w14:textId="77777777" w:rsidR="00F71599" w:rsidRDefault="00F71599"/>
        </w:tc>
        <w:tc>
          <w:tcPr>
            <w:tcW w:w="236" w:type="dxa"/>
          </w:tcPr>
          <w:p w14:paraId="13660394" w14:textId="77777777" w:rsidR="00F71599" w:rsidRDefault="00F71599"/>
        </w:tc>
        <w:tc>
          <w:tcPr>
            <w:tcW w:w="236" w:type="dxa"/>
          </w:tcPr>
          <w:p w14:paraId="4BA3F82B" w14:textId="77777777" w:rsidR="00F71599" w:rsidRDefault="00F71599"/>
        </w:tc>
        <w:tc>
          <w:tcPr>
            <w:tcW w:w="236" w:type="dxa"/>
          </w:tcPr>
          <w:p w14:paraId="6C745452" w14:textId="77777777" w:rsidR="00F71599" w:rsidRDefault="00F71599"/>
        </w:tc>
        <w:tc>
          <w:tcPr>
            <w:tcW w:w="236" w:type="dxa"/>
          </w:tcPr>
          <w:p w14:paraId="45D3D1AA" w14:textId="77777777" w:rsidR="00F71599" w:rsidRDefault="00F71599"/>
        </w:tc>
        <w:tc>
          <w:tcPr>
            <w:tcW w:w="236" w:type="dxa"/>
          </w:tcPr>
          <w:p w14:paraId="6A1F349B" w14:textId="77777777" w:rsidR="00F71599" w:rsidRDefault="00F71599"/>
        </w:tc>
        <w:tc>
          <w:tcPr>
            <w:tcW w:w="236" w:type="dxa"/>
          </w:tcPr>
          <w:p w14:paraId="4A3213F2" w14:textId="77777777" w:rsidR="00F71599" w:rsidRDefault="00F71599"/>
        </w:tc>
        <w:tc>
          <w:tcPr>
            <w:tcW w:w="236" w:type="dxa"/>
          </w:tcPr>
          <w:p w14:paraId="7E340B7E" w14:textId="77777777" w:rsidR="00F71599" w:rsidRDefault="00F71599"/>
        </w:tc>
        <w:tc>
          <w:tcPr>
            <w:tcW w:w="236" w:type="dxa"/>
          </w:tcPr>
          <w:p w14:paraId="2DA9E626" w14:textId="77777777" w:rsidR="00F71599" w:rsidRDefault="00F71599"/>
        </w:tc>
        <w:tc>
          <w:tcPr>
            <w:tcW w:w="236" w:type="dxa"/>
          </w:tcPr>
          <w:p w14:paraId="69EEFF91" w14:textId="77777777" w:rsidR="00F71599" w:rsidRDefault="00F71599"/>
        </w:tc>
        <w:tc>
          <w:tcPr>
            <w:tcW w:w="236" w:type="dxa"/>
          </w:tcPr>
          <w:p w14:paraId="10CF4D9F" w14:textId="77777777" w:rsidR="00F71599" w:rsidRDefault="00F71599"/>
        </w:tc>
        <w:tc>
          <w:tcPr>
            <w:tcW w:w="236" w:type="dxa"/>
          </w:tcPr>
          <w:p w14:paraId="7BE18E78" w14:textId="77777777" w:rsidR="00F71599" w:rsidRDefault="00F71599"/>
        </w:tc>
        <w:tc>
          <w:tcPr>
            <w:tcW w:w="236" w:type="dxa"/>
          </w:tcPr>
          <w:p w14:paraId="17239D43" w14:textId="77777777" w:rsidR="00F71599" w:rsidRDefault="00F71599"/>
        </w:tc>
        <w:tc>
          <w:tcPr>
            <w:tcW w:w="236" w:type="dxa"/>
          </w:tcPr>
          <w:p w14:paraId="4C54DCFE" w14:textId="77777777" w:rsidR="00F71599" w:rsidRDefault="00F71599"/>
        </w:tc>
        <w:tc>
          <w:tcPr>
            <w:tcW w:w="236" w:type="dxa"/>
          </w:tcPr>
          <w:p w14:paraId="6EAEEB51" w14:textId="77777777" w:rsidR="00F71599" w:rsidRDefault="00F71599"/>
        </w:tc>
        <w:tc>
          <w:tcPr>
            <w:tcW w:w="236" w:type="dxa"/>
          </w:tcPr>
          <w:p w14:paraId="4786639C" w14:textId="77777777" w:rsidR="00F71599" w:rsidRDefault="00F71599"/>
        </w:tc>
        <w:tc>
          <w:tcPr>
            <w:tcW w:w="236" w:type="dxa"/>
          </w:tcPr>
          <w:p w14:paraId="09A821C8" w14:textId="77777777" w:rsidR="00F71599" w:rsidRDefault="00F71599"/>
        </w:tc>
        <w:tc>
          <w:tcPr>
            <w:tcW w:w="236" w:type="dxa"/>
          </w:tcPr>
          <w:p w14:paraId="12249B6C" w14:textId="77777777" w:rsidR="00F71599" w:rsidRDefault="00F71599"/>
        </w:tc>
        <w:tc>
          <w:tcPr>
            <w:tcW w:w="236" w:type="dxa"/>
          </w:tcPr>
          <w:p w14:paraId="216B46B1" w14:textId="77777777" w:rsidR="00F71599" w:rsidRDefault="00F71599"/>
        </w:tc>
        <w:tc>
          <w:tcPr>
            <w:tcW w:w="236" w:type="dxa"/>
          </w:tcPr>
          <w:p w14:paraId="2B83C094" w14:textId="77777777" w:rsidR="00F71599" w:rsidRDefault="00F71599"/>
        </w:tc>
        <w:tc>
          <w:tcPr>
            <w:tcW w:w="236" w:type="dxa"/>
          </w:tcPr>
          <w:p w14:paraId="787FC428" w14:textId="77777777" w:rsidR="00F71599" w:rsidRDefault="00F71599"/>
        </w:tc>
        <w:tc>
          <w:tcPr>
            <w:tcW w:w="236" w:type="dxa"/>
          </w:tcPr>
          <w:p w14:paraId="58951CEE" w14:textId="77777777" w:rsidR="00F71599" w:rsidRDefault="00F71599"/>
        </w:tc>
        <w:tc>
          <w:tcPr>
            <w:tcW w:w="236" w:type="dxa"/>
          </w:tcPr>
          <w:p w14:paraId="6B83AD9A" w14:textId="77777777" w:rsidR="00F71599" w:rsidRDefault="00F71599"/>
        </w:tc>
        <w:tc>
          <w:tcPr>
            <w:tcW w:w="236" w:type="dxa"/>
          </w:tcPr>
          <w:p w14:paraId="35A7D04D" w14:textId="77777777" w:rsidR="00F71599" w:rsidRDefault="00F71599"/>
        </w:tc>
        <w:tc>
          <w:tcPr>
            <w:tcW w:w="236" w:type="dxa"/>
          </w:tcPr>
          <w:p w14:paraId="01EEEE6C" w14:textId="77777777" w:rsidR="00F71599" w:rsidRDefault="00F71599"/>
        </w:tc>
        <w:tc>
          <w:tcPr>
            <w:tcW w:w="236" w:type="dxa"/>
          </w:tcPr>
          <w:p w14:paraId="463D4D8C" w14:textId="77777777" w:rsidR="00F71599" w:rsidRDefault="00F71599"/>
        </w:tc>
        <w:tc>
          <w:tcPr>
            <w:tcW w:w="236" w:type="dxa"/>
          </w:tcPr>
          <w:p w14:paraId="38D4C310" w14:textId="77777777" w:rsidR="00F71599" w:rsidRDefault="00F71599"/>
        </w:tc>
        <w:tc>
          <w:tcPr>
            <w:tcW w:w="236" w:type="dxa"/>
          </w:tcPr>
          <w:p w14:paraId="554C0711" w14:textId="77777777" w:rsidR="00F71599" w:rsidRDefault="00F71599"/>
        </w:tc>
        <w:tc>
          <w:tcPr>
            <w:tcW w:w="236" w:type="dxa"/>
          </w:tcPr>
          <w:p w14:paraId="60B7F13D" w14:textId="77777777" w:rsidR="00F71599" w:rsidRDefault="00F71599"/>
        </w:tc>
        <w:tc>
          <w:tcPr>
            <w:tcW w:w="236" w:type="dxa"/>
          </w:tcPr>
          <w:p w14:paraId="0BAE97BE" w14:textId="77777777" w:rsidR="00F71599" w:rsidRDefault="00F71599"/>
        </w:tc>
        <w:tc>
          <w:tcPr>
            <w:tcW w:w="236" w:type="dxa"/>
          </w:tcPr>
          <w:p w14:paraId="43FFFAB0" w14:textId="77777777" w:rsidR="00F71599" w:rsidRDefault="00F71599"/>
        </w:tc>
        <w:tc>
          <w:tcPr>
            <w:tcW w:w="236" w:type="dxa"/>
          </w:tcPr>
          <w:p w14:paraId="4E410149" w14:textId="77777777" w:rsidR="00F71599" w:rsidRDefault="00F71599"/>
        </w:tc>
        <w:tc>
          <w:tcPr>
            <w:tcW w:w="236" w:type="dxa"/>
          </w:tcPr>
          <w:p w14:paraId="2EDB3512" w14:textId="77777777" w:rsidR="00F71599" w:rsidRDefault="00F71599"/>
        </w:tc>
        <w:tc>
          <w:tcPr>
            <w:tcW w:w="236" w:type="dxa"/>
          </w:tcPr>
          <w:p w14:paraId="2A8FCE6E" w14:textId="77777777" w:rsidR="00F71599" w:rsidRDefault="00F71599"/>
        </w:tc>
        <w:tc>
          <w:tcPr>
            <w:tcW w:w="236" w:type="dxa"/>
          </w:tcPr>
          <w:p w14:paraId="69EF1219" w14:textId="77777777" w:rsidR="00F71599" w:rsidRDefault="00F71599"/>
        </w:tc>
        <w:tc>
          <w:tcPr>
            <w:tcW w:w="236" w:type="dxa"/>
          </w:tcPr>
          <w:p w14:paraId="13963582" w14:textId="77777777" w:rsidR="00F71599" w:rsidRDefault="00F71599"/>
        </w:tc>
        <w:tc>
          <w:tcPr>
            <w:tcW w:w="236" w:type="dxa"/>
          </w:tcPr>
          <w:p w14:paraId="048F6956" w14:textId="77777777" w:rsidR="00F71599" w:rsidRDefault="00F71599"/>
        </w:tc>
        <w:tc>
          <w:tcPr>
            <w:tcW w:w="236" w:type="dxa"/>
          </w:tcPr>
          <w:p w14:paraId="0CC8C90F" w14:textId="77777777" w:rsidR="00F71599" w:rsidRDefault="00F71599"/>
        </w:tc>
        <w:tc>
          <w:tcPr>
            <w:tcW w:w="236" w:type="dxa"/>
          </w:tcPr>
          <w:p w14:paraId="0DD5FC80" w14:textId="77777777" w:rsidR="00F71599" w:rsidRDefault="00F71599"/>
        </w:tc>
        <w:tc>
          <w:tcPr>
            <w:tcW w:w="236" w:type="dxa"/>
          </w:tcPr>
          <w:p w14:paraId="654468E1" w14:textId="77777777" w:rsidR="00F71599" w:rsidRDefault="00F71599"/>
        </w:tc>
        <w:tc>
          <w:tcPr>
            <w:tcW w:w="236" w:type="dxa"/>
          </w:tcPr>
          <w:p w14:paraId="0C786A4A" w14:textId="77777777" w:rsidR="00F71599" w:rsidRDefault="00F71599"/>
        </w:tc>
      </w:tr>
      <w:tr w:rsidR="00F71599" w14:paraId="534CA340" w14:textId="77777777">
        <w:trPr>
          <w:trHeight w:hRule="exact" w:val="227"/>
        </w:trPr>
        <w:tc>
          <w:tcPr>
            <w:tcW w:w="236" w:type="dxa"/>
          </w:tcPr>
          <w:p w14:paraId="433763B2" w14:textId="77777777" w:rsidR="00F71599" w:rsidRDefault="00F71599"/>
        </w:tc>
        <w:tc>
          <w:tcPr>
            <w:tcW w:w="236" w:type="dxa"/>
          </w:tcPr>
          <w:p w14:paraId="3EF878B6" w14:textId="77777777" w:rsidR="00F71599" w:rsidRDefault="00F71599"/>
        </w:tc>
        <w:tc>
          <w:tcPr>
            <w:tcW w:w="236" w:type="dxa"/>
          </w:tcPr>
          <w:p w14:paraId="5D3BAED0" w14:textId="77777777" w:rsidR="00F71599" w:rsidRDefault="00F71599"/>
        </w:tc>
        <w:tc>
          <w:tcPr>
            <w:tcW w:w="236" w:type="dxa"/>
          </w:tcPr>
          <w:p w14:paraId="55AE5374" w14:textId="77777777" w:rsidR="00F71599" w:rsidRDefault="00F71599"/>
        </w:tc>
        <w:tc>
          <w:tcPr>
            <w:tcW w:w="236" w:type="dxa"/>
          </w:tcPr>
          <w:p w14:paraId="1BC46694" w14:textId="77777777" w:rsidR="00F71599" w:rsidRDefault="00F71599"/>
        </w:tc>
        <w:tc>
          <w:tcPr>
            <w:tcW w:w="236" w:type="dxa"/>
          </w:tcPr>
          <w:p w14:paraId="58A002A6" w14:textId="77777777" w:rsidR="00F71599" w:rsidRDefault="00F71599"/>
        </w:tc>
        <w:tc>
          <w:tcPr>
            <w:tcW w:w="236" w:type="dxa"/>
          </w:tcPr>
          <w:p w14:paraId="0D926DB4" w14:textId="77777777" w:rsidR="00F71599" w:rsidRDefault="00F71599"/>
        </w:tc>
        <w:tc>
          <w:tcPr>
            <w:tcW w:w="236" w:type="dxa"/>
          </w:tcPr>
          <w:p w14:paraId="45874C3C" w14:textId="77777777" w:rsidR="00F71599" w:rsidRDefault="00F71599"/>
        </w:tc>
        <w:tc>
          <w:tcPr>
            <w:tcW w:w="236" w:type="dxa"/>
          </w:tcPr>
          <w:p w14:paraId="72847C53" w14:textId="77777777" w:rsidR="00F71599" w:rsidRDefault="00F71599"/>
        </w:tc>
        <w:tc>
          <w:tcPr>
            <w:tcW w:w="236" w:type="dxa"/>
          </w:tcPr>
          <w:p w14:paraId="5FA276E2" w14:textId="77777777" w:rsidR="00F71599" w:rsidRDefault="00F71599"/>
        </w:tc>
        <w:tc>
          <w:tcPr>
            <w:tcW w:w="236" w:type="dxa"/>
          </w:tcPr>
          <w:p w14:paraId="76B7AA51" w14:textId="77777777" w:rsidR="00F71599" w:rsidRDefault="00F71599"/>
        </w:tc>
        <w:tc>
          <w:tcPr>
            <w:tcW w:w="236" w:type="dxa"/>
          </w:tcPr>
          <w:p w14:paraId="7F0DED0B" w14:textId="77777777" w:rsidR="00F71599" w:rsidRDefault="00F71599"/>
        </w:tc>
        <w:tc>
          <w:tcPr>
            <w:tcW w:w="236" w:type="dxa"/>
          </w:tcPr>
          <w:p w14:paraId="544BB681" w14:textId="77777777" w:rsidR="00F71599" w:rsidRDefault="00F71599"/>
        </w:tc>
        <w:tc>
          <w:tcPr>
            <w:tcW w:w="236" w:type="dxa"/>
          </w:tcPr>
          <w:p w14:paraId="77A56846" w14:textId="77777777" w:rsidR="00F71599" w:rsidRDefault="00F71599"/>
        </w:tc>
        <w:tc>
          <w:tcPr>
            <w:tcW w:w="236" w:type="dxa"/>
          </w:tcPr>
          <w:p w14:paraId="1F9E3779" w14:textId="77777777" w:rsidR="00F71599" w:rsidRDefault="00F71599"/>
        </w:tc>
        <w:tc>
          <w:tcPr>
            <w:tcW w:w="236" w:type="dxa"/>
          </w:tcPr>
          <w:p w14:paraId="13C2E21E" w14:textId="77777777" w:rsidR="00F71599" w:rsidRDefault="00F71599"/>
        </w:tc>
        <w:tc>
          <w:tcPr>
            <w:tcW w:w="236" w:type="dxa"/>
          </w:tcPr>
          <w:p w14:paraId="3669657A" w14:textId="77777777" w:rsidR="00F71599" w:rsidRDefault="00F71599"/>
        </w:tc>
        <w:tc>
          <w:tcPr>
            <w:tcW w:w="236" w:type="dxa"/>
          </w:tcPr>
          <w:p w14:paraId="0466C53A" w14:textId="77777777" w:rsidR="00F71599" w:rsidRDefault="00F71599"/>
        </w:tc>
        <w:tc>
          <w:tcPr>
            <w:tcW w:w="236" w:type="dxa"/>
          </w:tcPr>
          <w:p w14:paraId="75A8F59E" w14:textId="77777777" w:rsidR="00F71599" w:rsidRDefault="00F71599"/>
        </w:tc>
        <w:tc>
          <w:tcPr>
            <w:tcW w:w="236" w:type="dxa"/>
          </w:tcPr>
          <w:p w14:paraId="6DE3AD66" w14:textId="77777777" w:rsidR="00F71599" w:rsidRDefault="00F71599"/>
        </w:tc>
        <w:tc>
          <w:tcPr>
            <w:tcW w:w="236" w:type="dxa"/>
          </w:tcPr>
          <w:p w14:paraId="52801DC3" w14:textId="77777777" w:rsidR="00F71599" w:rsidRDefault="00F71599"/>
        </w:tc>
        <w:tc>
          <w:tcPr>
            <w:tcW w:w="236" w:type="dxa"/>
          </w:tcPr>
          <w:p w14:paraId="1802977C" w14:textId="77777777" w:rsidR="00F71599" w:rsidRDefault="00F71599"/>
        </w:tc>
        <w:tc>
          <w:tcPr>
            <w:tcW w:w="236" w:type="dxa"/>
          </w:tcPr>
          <w:p w14:paraId="367A3B20" w14:textId="77777777" w:rsidR="00F71599" w:rsidRDefault="00F71599"/>
        </w:tc>
        <w:tc>
          <w:tcPr>
            <w:tcW w:w="236" w:type="dxa"/>
          </w:tcPr>
          <w:p w14:paraId="0A3B149E" w14:textId="77777777" w:rsidR="00F71599" w:rsidRDefault="00F71599"/>
        </w:tc>
        <w:tc>
          <w:tcPr>
            <w:tcW w:w="236" w:type="dxa"/>
          </w:tcPr>
          <w:p w14:paraId="1792AAA5" w14:textId="77777777" w:rsidR="00F71599" w:rsidRDefault="00F71599"/>
        </w:tc>
        <w:tc>
          <w:tcPr>
            <w:tcW w:w="236" w:type="dxa"/>
          </w:tcPr>
          <w:p w14:paraId="70A94D16" w14:textId="77777777" w:rsidR="00F71599" w:rsidRDefault="00F71599"/>
        </w:tc>
        <w:tc>
          <w:tcPr>
            <w:tcW w:w="236" w:type="dxa"/>
          </w:tcPr>
          <w:p w14:paraId="29FF3A55" w14:textId="77777777" w:rsidR="00F71599" w:rsidRDefault="00F71599"/>
        </w:tc>
        <w:tc>
          <w:tcPr>
            <w:tcW w:w="236" w:type="dxa"/>
          </w:tcPr>
          <w:p w14:paraId="3F6D93BD" w14:textId="77777777" w:rsidR="00F71599" w:rsidRDefault="00F71599"/>
        </w:tc>
        <w:tc>
          <w:tcPr>
            <w:tcW w:w="236" w:type="dxa"/>
          </w:tcPr>
          <w:p w14:paraId="69C990B9" w14:textId="77777777" w:rsidR="00F71599" w:rsidRDefault="00F71599"/>
        </w:tc>
        <w:tc>
          <w:tcPr>
            <w:tcW w:w="236" w:type="dxa"/>
          </w:tcPr>
          <w:p w14:paraId="74C20BF4" w14:textId="77777777" w:rsidR="00F71599" w:rsidRDefault="00F71599"/>
        </w:tc>
        <w:tc>
          <w:tcPr>
            <w:tcW w:w="236" w:type="dxa"/>
          </w:tcPr>
          <w:p w14:paraId="53518E6B" w14:textId="77777777" w:rsidR="00F71599" w:rsidRDefault="00F71599"/>
        </w:tc>
        <w:tc>
          <w:tcPr>
            <w:tcW w:w="236" w:type="dxa"/>
          </w:tcPr>
          <w:p w14:paraId="7AD18598" w14:textId="77777777" w:rsidR="00F71599" w:rsidRDefault="00F71599"/>
        </w:tc>
        <w:tc>
          <w:tcPr>
            <w:tcW w:w="236" w:type="dxa"/>
          </w:tcPr>
          <w:p w14:paraId="52FF198B" w14:textId="77777777" w:rsidR="00F71599" w:rsidRDefault="00F71599"/>
        </w:tc>
        <w:tc>
          <w:tcPr>
            <w:tcW w:w="236" w:type="dxa"/>
          </w:tcPr>
          <w:p w14:paraId="1F83D71E" w14:textId="77777777" w:rsidR="00F71599" w:rsidRDefault="00F71599"/>
        </w:tc>
        <w:tc>
          <w:tcPr>
            <w:tcW w:w="236" w:type="dxa"/>
          </w:tcPr>
          <w:p w14:paraId="1FE069C6" w14:textId="77777777" w:rsidR="00F71599" w:rsidRDefault="00F71599"/>
        </w:tc>
        <w:tc>
          <w:tcPr>
            <w:tcW w:w="236" w:type="dxa"/>
          </w:tcPr>
          <w:p w14:paraId="7F469C87" w14:textId="77777777" w:rsidR="00F71599" w:rsidRDefault="00F71599"/>
        </w:tc>
        <w:tc>
          <w:tcPr>
            <w:tcW w:w="236" w:type="dxa"/>
          </w:tcPr>
          <w:p w14:paraId="52EFF1CF" w14:textId="77777777" w:rsidR="00F71599" w:rsidRDefault="00F71599"/>
        </w:tc>
        <w:tc>
          <w:tcPr>
            <w:tcW w:w="236" w:type="dxa"/>
          </w:tcPr>
          <w:p w14:paraId="5A1C7B53" w14:textId="77777777" w:rsidR="00F71599" w:rsidRDefault="00F71599"/>
        </w:tc>
        <w:tc>
          <w:tcPr>
            <w:tcW w:w="236" w:type="dxa"/>
          </w:tcPr>
          <w:p w14:paraId="11B3F2ED" w14:textId="77777777" w:rsidR="00F71599" w:rsidRDefault="00F71599"/>
        </w:tc>
        <w:tc>
          <w:tcPr>
            <w:tcW w:w="236" w:type="dxa"/>
          </w:tcPr>
          <w:p w14:paraId="3F7B246C" w14:textId="77777777" w:rsidR="00F71599" w:rsidRDefault="00F71599"/>
        </w:tc>
        <w:tc>
          <w:tcPr>
            <w:tcW w:w="236" w:type="dxa"/>
          </w:tcPr>
          <w:p w14:paraId="72311128" w14:textId="77777777" w:rsidR="00F71599" w:rsidRDefault="00F71599"/>
        </w:tc>
        <w:tc>
          <w:tcPr>
            <w:tcW w:w="236" w:type="dxa"/>
          </w:tcPr>
          <w:p w14:paraId="5F6C2823" w14:textId="77777777" w:rsidR="00F71599" w:rsidRDefault="00F71599"/>
        </w:tc>
      </w:tr>
      <w:tr w:rsidR="00F71599" w14:paraId="310382A6" w14:textId="77777777">
        <w:trPr>
          <w:trHeight w:hRule="exact" w:val="227"/>
        </w:trPr>
        <w:tc>
          <w:tcPr>
            <w:tcW w:w="236" w:type="dxa"/>
          </w:tcPr>
          <w:p w14:paraId="3E1FB49A" w14:textId="77777777" w:rsidR="00F71599" w:rsidRDefault="00F71599"/>
        </w:tc>
        <w:tc>
          <w:tcPr>
            <w:tcW w:w="236" w:type="dxa"/>
          </w:tcPr>
          <w:p w14:paraId="6160566E" w14:textId="77777777" w:rsidR="00F71599" w:rsidRDefault="00F71599"/>
        </w:tc>
        <w:tc>
          <w:tcPr>
            <w:tcW w:w="236" w:type="dxa"/>
          </w:tcPr>
          <w:p w14:paraId="47E095AC" w14:textId="77777777" w:rsidR="00F71599" w:rsidRDefault="00F71599"/>
        </w:tc>
        <w:tc>
          <w:tcPr>
            <w:tcW w:w="236" w:type="dxa"/>
          </w:tcPr>
          <w:p w14:paraId="0DDACDEA" w14:textId="77777777" w:rsidR="00F71599" w:rsidRDefault="00F71599"/>
        </w:tc>
        <w:tc>
          <w:tcPr>
            <w:tcW w:w="236" w:type="dxa"/>
          </w:tcPr>
          <w:p w14:paraId="1E1A491A" w14:textId="77777777" w:rsidR="00F71599" w:rsidRDefault="00F71599"/>
        </w:tc>
        <w:tc>
          <w:tcPr>
            <w:tcW w:w="236" w:type="dxa"/>
          </w:tcPr>
          <w:p w14:paraId="71731BAC" w14:textId="77777777" w:rsidR="00F71599" w:rsidRDefault="00F71599"/>
        </w:tc>
        <w:tc>
          <w:tcPr>
            <w:tcW w:w="236" w:type="dxa"/>
          </w:tcPr>
          <w:p w14:paraId="67F97C49" w14:textId="77777777" w:rsidR="00F71599" w:rsidRDefault="00F71599"/>
        </w:tc>
        <w:tc>
          <w:tcPr>
            <w:tcW w:w="236" w:type="dxa"/>
          </w:tcPr>
          <w:p w14:paraId="6921DE73" w14:textId="77777777" w:rsidR="00F71599" w:rsidRDefault="00F71599"/>
        </w:tc>
        <w:tc>
          <w:tcPr>
            <w:tcW w:w="236" w:type="dxa"/>
          </w:tcPr>
          <w:p w14:paraId="535FCB20" w14:textId="77777777" w:rsidR="00F71599" w:rsidRDefault="00F71599"/>
        </w:tc>
        <w:tc>
          <w:tcPr>
            <w:tcW w:w="236" w:type="dxa"/>
          </w:tcPr>
          <w:p w14:paraId="1D00734D" w14:textId="77777777" w:rsidR="00F71599" w:rsidRDefault="00F71599"/>
        </w:tc>
        <w:tc>
          <w:tcPr>
            <w:tcW w:w="236" w:type="dxa"/>
          </w:tcPr>
          <w:p w14:paraId="3554214C" w14:textId="77777777" w:rsidR="00F71599" w:rsidRDefault="00F71599"/>
        </w:tc>
        <w:tc>
          <w:tcPr>
            <w:tcW w:w="236" w:type="dxa"/>
          </w:tcPr>
          <w:p w14:paraId="778E2FA8" w14:textId="77777777" w:rsidR="00F71599" w:rsidRDefault="00F71599"/>
        </w:tc>
        <w:tc>
          <w:tcPr>
            <w:tcW w:w="236" w:type="dxa"/>
          </w:tcPr>
          <w:p w14:paraId="24C73213" w14:textId="77777777" w:rsidR="00F71599" w:rsidRDefault="00F71599"/>
        </w:tc>
        <w:tc>
          <w:tcPr>
            <w:tcW w:w="236" w:type="dxa"/>
          </w:tcPr>
          <w:p w14:paraId="08D8C811" w14:textId="77777777" w:rsidR="00F71599" w:rsidRDefault="00F71599"/>
        </w:tc>
        <w:tc>
          <w:tcPr>
            <w:tcW w:w="236" w:type="dxa"/>
          </w:tcPr>
          <w:p w14:paraId="7F7FDA63" w14:textId="77777777" w:rsidR="00F71599" w:rsidRDefault="00F71599"/>
        </w:tc>
        <w:tc>
          <w:tcPr>
            <w:tcW w:w="236" w:type="dxa"/>
          </w:tcPr>
          <w:p w14:paraId="66E9FA3A" w14:textId="77777777" w:rsidR="00F71599" w:rsidRDefault="00F71599"/>
        </w:tc>
        <w:tc>
          <w:tcPr>
            <w:tcW w:w="236" w:type="dxa"/>
          </w:tcPr>
          <w:p w14:paraId="3931836C" w14:textId="77777777" w:rsidR="00F71599" w:rsidRDefault="00F71599"/>
        </w:tc>
        <w:tc>
          <w:tcPr>
            <w:tcW w:w="236" w:type="dxa"/>
          </w:tcPr>
          <w:p w14:paraId="3B8BA5D8" w14:textId="77777777" w:rsidR="00F71599" w:rsidRDefault="00F71599"/>
        </w:tc>
        <w:tc>
          <w:tcPr>
            <w:tcW w:w="236" w:type="dxa"/>
          </w:tcPr>
          <w:p w14:paraId="7766209D" w14:textId="77777777" w:rsidR="00F71599" w:rsidRDefault="00F71599"/>
        </w:tc>
        <w:tc>
          <w:tcPr>
            <w:tcW w:w="236" w:type="dxa"/>
          </w:tcPr>
          <w:p w14:paraId="23FE1C60" w14:textId="77777777" w:rsidR="00F71599" w:rsidRDefault="00F71599"/>
        </w:tc>
        <w:tc>
          <w:tcPr>
            <w:tcW w:w="236" w:type="dxa"/>
          </w:tcPr>
          <w:p w14:paraId="669353BB" w14:textId="77777777" w:rsidR="00F71599" w:rsidRDefault="00F71599"/>
        </w:tc>
        <w:tc>
          <w:tcPr>
            <w:tcW w:w="236" w:type="dxa"/>
          </w:tcPr>
          <w:p w14:paraId="3D002A5D" w14:textId="77777777" w:rsidR="00F71599" w:rsidRDefault="00F71599"/>
        </w:tc>
        <w:tc>
          <w:tcPr>
            <w:tcW w:w="236" w:type="dxa"/>
          </w:tcPr>
          <w:p w14:paraId="4A660E2C" w14:textId="77777777" w:rsidR="00F71599" w:rsidRDefault="00F71599"/>
        </w:tc>
        <w:tc>
          <w:tcPr>
            <w:tcW w:w="236" w:type="dxa"/>
          </w:tcPr>
          <w:p w14:paraId="483A8666" w14:textId="77777777" w:rsidR="00F71599" w:rsidRDefault="00F71599"/>
        </w:tc>
        <w:tc>
          <w:tcPr>
            <w:tcW w:w="236" w:type="dxa"/>
          </w:tcPr>
          <w:p w14:paraId="0842DDC9" w14:textId="77777777" w:rsidR="00F71599" w:rsidRDefault="00F71599"/>
        </w:tc>
        <w:tc>
          <w:tcPr>
            <w:tcW w:w="236" w:type="dxa"/>
          </w:tcPr>
          <w:p w14:paraId="08431C9F" w14:textId="77777777" w:rsidR="00F71599" w:rsidRDefault="00F71599"/>
        </w:tc>
        <w:tc>
          <w:tcPr>
            <w:tcW w:w="236" w:type="dxa"/>
          </w:tcPr>
          <w:p w14:paraId="11ADC6DF" w14:textId="77777777" w:rsidR="00F71599" w:rsidRDefault="00F71599"/>
        </w:tc>
        <w:tc>
          <w:tcPr>
            <w:tcW w:w="236" w:type="dxa"/>
          </w:tcPr>
          <w:p w14:paraId="52B31AF3" w14:textId="77777777" w:rsidR="00F71599" w:rsidRDefault="00F71599"/>
        </w:tc>
        <w:tc>
          <w:tcPr>
            <w:tcW w:w="236" w:type="dxa"/>
          </w:tcPr>
          <w:p w14:paraId="3C1DB01F" w14:textId="77777777" w:rsidR="00F71599" w:rsidRDefault="00F71599"/>
        </w:tc>
        <w:tc>
          <w:tcPr>
            <w:tcW w:w="236" w:type="dxa"/>
          </w:tcPr>
          <w:p w14:paraId="59FA78EA" w14:textId="77777777" w:rsidR="00F71599" w:rsidRDefault="00F71599"/>
        </w:tc>
        <w:tc>
          <w:tcPr>
            <w:tcW w:w="236" w:type="dxa"/>
          </w:tcPr>
          <w:p w14:paraId="78FD992C" w14:textId="77777777" w:rsidR="00F71599" w:rsidRDefault="00F71599"/>
        </w:tc>
        <w:tc>
          <w:tcPr>
            <w:tcW w:w="236" w:type="dxa"/>
          </w:tcPr>
          <w:p w14:paraId="33EA29F7" w14:textId="77777777" w:rsidR="00F71599" w:rsidRDefault="00F71599"/>
        </w:tc>
        <w:tc>
          <w:tcPr>
            <w:tcW w:w="236" w:type="dxa"/>
          </w:tcPr>
          <w:p w14:paraId="3958C1AC" w14:textId="77777777" w:rsidR="00F71599" w:rsidRDefault="00F71599"/>
        </w:tc>
        <w:tc>
          <w:tcPr>
            <w:tcW w:w="236" w:type="dxa"/>
          </w:tcPr>
          <w:p w14:paraId="1D0AAE44" w14:textId="77777777" w:rsidR="00F71599" w:rsidRDefault="00F71599"/>
        </w:tc>
        <w:tc>
          <w:tcPr>
            <w:tcW w:w="236" w:type="dxa"/>
          </w:tcPr>
          <w:p w14:paraId="3DCC24D2" w14:textId="77777777" w:rsidR="00F71599" w:rsidRDefault="00F71599"/>
        </w:tc>
        <w:tc>
          <w:tcPr>
            <w:tcW w:w="236" w:type="dxa"/>
          </w:tcPr>
          <w:p w14:paraId="5BAD5604" w14:textId="77777777" w:rsidR="00F71599" w:rsidRDefault="00F71599"/>
        </w:tc>
        <w:tc>
          <w:tcPr>
            <w:tcW w:w="236" w:type="dxa"/>
          </w:tcPr>
          <w:p w14:paraId="23C9CD78" w14:textId="77777777" w:rsidR="00F71599" w:rsidRDefault="00F71599"/>
        </w:tc>
        <w:tc>
          <w:tcPr>
            <w:tcW w:w="236" w:type="dxa"/>
          </w:tcPr>
          <w:p w14:paraId="0FDC2B4B" w14:textId="77777777" w:rsidR="00F71599" w:rsidRDefault="00F71599"/>
        </w:tc>
        <w:tc>
          <w:tcPr>
            <w:tcW w:w="236" w:type="dxa"/>
          </w:tcPr>
          <w:p w14:paraId="0C75A6A7" w14:textId="77777777" w:rsidR="00F71599" w:rsidRDefault="00F71599"/>
        </w:tc>
        <w:tc>
          <w:tcPr>
            <w:tcW w:w="236" w:type="dxa"/>
          </w:tcPr>
          <w:p w14:paraId="1887164F" w14:textId="77777777" w:rsidR="00F71599" w:rsidRDefault="00F71599"/>
        </w:tc>
        <w:tc>
          <w:tcPr>
            <w:tcW w:w="236" w:type="dxa"/>
          </w:tcPr>
          <w:p w14:paraId="116F8CAC" w14:textId="77777777" w:rsidR="00F71599" w:rsidRDefault="00F71599"/>
        </w:tc>
        <w:tc>
          <w:tcPr>
            <w:tcW w:w="236" w:type="dxa"/>
          </w:tcPr>
          <w:p w14:paraId="7F747042" w14:textId="77777777" w:rsidR="00F71599" w:rsidRDefault="00F71599"/>
        </w:tc>
      </w:tr>
      <w:tr w:rsidR="00F71599" w14:paraId="29DD90FA" w14:textId="77777777">
        <w:trPr>
          <w:trHeight w:hRule="exact" w:val="227"/>
        </w:trPr>
        <w:tc>
          <w:tcPr>
            <w:tcW w:w="236" w:type="dxa"/>
          </w:tcPr>
          <w:p w14:paraId="6EB7D8B8" w14:textId="77777777" w:rsidR="00F71599" w:rsidRDefault="00F71599"/>
        </w:tc>
        <w:tc>
          <w:tcPr>
            <w:tcW w:w="236" w:type="dxa"/>
          </w:tcPr>
          <w:p w14:paraId="1E01F073" w14:textId="77777777" w:rsidR="00F71599" w:rsidRDefault="00F71599"/>
        </w:tc>
        <w:tc>
          <w:tcPr>
            <w:tcW w:w="236" w:type="dxa"/>
          </w:tcPr>
          <w:p w14:paraId="4B722AF1" w14:textId="77777777" w:rsidR="00F71599" w:rsidRDefault="00F71599"/>
        </w:tc>
        <w:tc>
          <w:tcPr>
            <w:tcW w:w="236" w:type="dxa"/>
          </w:tcPr>
          <w:p w14:paraId="75E63E1B" w14:textId="77777777" w:rsidR="00F71599" w:rsidRDefault="00F71599"/>
        </w:tc>
        <w:tc>
          <w:tcPr>
            <w:tcW w:w="236" w:type="dxa"/>
          </w:tcPr>
          <w:p w14:paraId="1CE99ADB" w14:textId="77777777" w:rsidR="00F71599" w:rsidRDefault="00F71599"/>
        </w:tc>
        <w:tc>
          <w:tcPr>
            <w:tcW w:w="236" w:type="dxa"/>
          </w:tcPr>
          <w:p w14:paraId="48E67F93" w14:textId="77777777" w:rsidR="00F71599" w:rsidRDefault="00F71599"/>
        </w:tc>
        <w:tc>
          <w:tcPr>
            <w:tcW w:w="236" w:type="dxa"/>
          </w:tcPr>
          <w:p w14:paraId="4DB91733" w14:textId="77777777" w:rsidR="00F71599" w:rsidRDefault="00F71599"/>
        </w:tc>
        <w:tc>
          <w:tcPr>
            <w:tcW w:w="236" w:type="dxa"/>
          </w:tcPr>
          <w:p w14:paraId="50BBCF7A" w14:textId="77777777" w:rsidR="00F71599" w:rsidRDefault="00F71599"/>
        </w:tc>
        <w:tc>
          <w:tcPr>
            <w:tcW w:w="236" w:type="dxa"/>
          </w:tcPr>
          <w:p w14:paraId="50134DE4" w14:textId="77777777" w:rsidR="00F71599" w:rsidRDefault="00F71599"/>
        </w:tc>
        <w:tc>
          <w:tcPr>
            <w:tcW w:w="236" w:type="dxa"/>
          </w:tcPr>
          <w:p w14:paraId="0FA0041D" w14:textId="77777777" w:rsidR="00F71599" w:rsidRDefault="00F71599"/>
        </w:tc>
        <w:tc>
          <w:tcPr>
            <w:tcW w:w="236" w:type="dxa"/>
          </w:tcPr>
          <w:p w14:paraId="08CA8FAD" w14:textId="77777777" w:rsidR="00F71599" w:rsidRDefault="00F71599"/>
        </w:tc>
        <w:tc>
          <w:tcPr>
            <w:tcW w:w="236" w:type="dxa"/>
          </w:tcPr>
          <w:p w14:paraId="5DF689BB" w14:textId="77777777" w:rsidR="00F71599" w:rsidRDefault="00F71599"/>
        </w:tc>
        <w:tc>
          <w:tcPr>
            <w:tcW w:w="236" w:type="dxa"/>
          </w:tcPr>
          <w:p w14:paraId="560EB960" w14:textId="77777777" w:rsidR="00F71599" w:rsidRDefault="00F71599"/>
        </w:tc>
        <w:tc>
          <w:tcPr>
            <w:tcW w:w="236" w:type="dxa"/>
          </w:tcPr>
          <w:p w14:paraId="0DEA8E0A" w14:textId="77777777" w:rsidR="00F71599" w:rsidRDefault="00F71599"/>
        </w:tc>
        <w:tc>
          <w:tcPr>
            <w:tcW w:w="236" w:type="dxa"/>
          </w:tcPr>
          <w:p w14:paraId="7A57DA44" w14:textId="77777777" w:rsidR="00F71599" w:rsidRDefault="00F71599"/>
        </w:tc>
        <w:tc>
          <w:tcPr>
            <w:tcW w:w="236" w:type="dxa"/>
          </w:tcPr>
          <w:p w14:paraId="175D4B3B" w14:textId="77777777" w:rsidR="00F71599" w:rsidRDefault="00F71599"/>
        </w:tc>
        <w:tc>
          <w:tcPr>
            <w:tcW w:w="236" w:type="dxa"/>
          </w:tcPr>
          <w:p w14:paraId="711BD8E4" w14:textId="77777777" w:rsidR="00F71599" w:rsidRDefault="00F71599"/>
        </w:tc>
        <w:tc>
          <w:tcPr>
            <w:tcW w:w="236" w:type="dxa"/>
          </w:tcPr>
          <w:p w14:paraId="545CA773" w14:textId="77777777" w:rsidR="00F71599" w:rsidRDefault="00F71599"/>
        </w:tc>
        <w:tc>
          <w:tcPr>
            <w:tcW w:w="236" w:type="dxa"/>
          </w:tcPr>
          <w:p w14:paraId="0190D41A" w14:textId="77777777" w:rsidR="00F71599" w:rsidRDefault="00F71599"/>
        </w:tc>
        <w:tc>
          <w:tcPr>
            <w:tcW w:w="236" w:type="dxa"/>
          </w:tcPr>
          <w:p w14:paraId="2C259D72" w14:textId="77777777" w:rsidR="00F71599" w:rsidRDefault="00F71599"/>
        </w:tc>
        <w:tc>
          <w:tcPr>
            <w:tcW w:w="236" w:type="dxa"/>
          </w:tcPr>
          <w:p w14:paraId="3A15FA81" w14:textId="77777777" w:rsidR="00F71599" w:rsidRDefault="00F71599"/>
        </w:tc>
        <w:tc>
          <w:tcPr>
            <w:tcW w:w="236" w:type="dxa"/>
          </w:tcPr>
          <w:p w14:paraId="7837EEE7" w14:textId="77777777" w:rsidR="00F71599" w:rsidRDefault="00F71599"/>
        </w:tc>
        <w:tc>
          <w:tcPr>
            <w:tcW w:w="236" w:type="dxa"/>
          </w:tcPr>
          <w:p w14:paraId="14D519BE" w14:textId="77777777" w:rsidR="00F71599" w:rsidRDefault="00F71599"/>
        </w:tc>
        <w:tc>
          <w:tcPr>
            <w:tcW w:w="236" w:type="dxa"/>
          </w:tcPr>
          <w:p w14:paraId="4E495162" w14:textId="77777777" w:rsidR="00F71599" w:rsidRDefault="00F71599"/>
        </w:tc>
        <w:tc>
          <w:tcPr>
            <w:tcW w:w="236" w:type="dxa"/>
          </w:tcPr>
          <w:p w14:paraId="6DC401C1" w14:textId="77777777" w:rsidR="00F71599" w:rsidRDefault="00F71599"/>
        </w:tc>
        <w:tc>
          <w:tcPr>
            <w:tcW w:w="236" w:type="dxa"/>
          </w:tcPr>
          <w:p w14:paraId="13842B33" w14:textId="77777777" w:rsidR="00F71599" w:rsidRDefault="00F71599"/>
        </w:tc>
        <w:tc>
          <w:tcPr>
            <w:tcW w:w="236" w:type="dxa"/>
          </w:tcPr>
          <w:p w14:paraId="5079EE29" w14:textId="77777777" w:rsidR="00F71599" w:rsidRDefault="00F71599"/>
        </w:tc>
        <w:tc>
          <w:tcPr>
            <w:tcW w:w="236" w:type="dxa"/>
          </w:tcPr>
          <w:p w14:paraId="70B2824B" w14:textId="77777777" w:rsidR="00F71599" w:rsidRDefault="00F71599"/>
        </w:tc>
        <w:tc>
          <w:tcPr>
            <w:tcW w:w="236" w:type="dxa"/>
          </w:tcPr>
          <w:p w14:paraId="0B3D6A90" w14:textId="77777777" w:rsidR="00F71599" w:rsidRDefault="00F71599"/>
        </w:tc>
        <w:tc>
          <w:tcPr>
            <w:tcW w:w="236" w:type="dxa"/>
          </w:tcPr>
          <w:p w14:paraId="4E2DDEC5" w14:textId="77777777" w:rsidR="00F71599" w:rsidRDefault="00F71599"/>
        </w:tc>
        <w:tc>
          <w:tcPr>
            <w:tcW w:w="236" w:type="dxa"/>
          </w:tcPr>
          <w:p w14:paraId="50C7F7D8" w14:textId="77777777" w:rsidR="00F71599" w:rsidRDefault="00F71599"/>
        </w:tc>
        <w:tc>
          <w:tcPr>
            <w:tcW w:w="236" w:type="dxa"/>
          </w:tcPr>
          <w:p w14:paraId="227BEFDD" w14:textId="77777777" w:rsidR="00F71599" w:rsidRDefault="00F71599"/>
        </w:tc>
        <w:tc>
          <w:tcPr>
            <w:tcW w:w="236" w:type="dxa"/>
          </w:tcPr>
          <w:p w14:paraId="07ADB553" w14:textId="77777777" w:rsidR="00F71599" w:rsidRDefault="00F71599"/>
        </w:tc>
        <w:tc>
          <w:tcPr>
            <w:tcW w:w="236" w:type="dxa"/>
          </w:tcPr>
          <w:p w14:paraId="2E11E1EF" w14:textId="77777777" w:rsidR="00F71599" w:rsidRDefault="00F71599"/>
        </w:tc>
        <w:tc>
          <w:tcPr>
            <w:tcW w:w="236" w:type="dxa"/>
          </w:tcPr>
          <w:p w14:paraId="7F154AD0" w14:textId="77777777" w:rsidR="00F71599" w:rsidRDefault="00F71599"/>
        </w:tc>
        <w:tc>
          <w:tcPr>
            <w:tcW w:w="236" w:type="dxa"/>
          </w:tcPr>
          <w:p w14:paraId="6EE40838" w14:textId="77777777" w:rsidR="00F71599" w:rsidRDefault="00F71599"/>
        </w:tc>
        <w:tc>
          <w:tcPr>
            <w:tcW w:w="236" w:type="dxa"/>
          </w:tcPr>
          <w:p w14:paraId="3D1C3385" w14:textId="77777777" w:rsidR="00F71599" w:rsidRDefault="00F71599"/>
        </w:tc>
        <w:tc>
          <w:tcPr>
            <w:tcW w:w="236" w:type="dxa"/>
          </w:tcPr>
          <w:p w14:paraId="7DF153CC" w14:textId="77777777" w:rsidR="00F71599" w:rsidRDefault="00F71599"/>
        </w:tc>
        <w:tc>
          <w:tcPr>
            <w:tcW w:w="236" w:type="dxa"/>
          </w:tcPr>
          <w:p w14:paraId="2E28BB30" w14:textId="77777777" w:rsidR="00F71599" w:rsidRDefault="00F71599"/>
        </w:tc>
        <w:tc>
          <w:tcPr>
            <w:tcW w:w="236" w:type="dxa"/>
          </w:tcPr>
          <w:p w14:paraId="6BA1E080" w14:textId="77777777" w:rsidR="00F71599" w:rsidRDefault="00F71599"/>
        </w:tc>
        <w:tc>
          <w:tcPr>
            <w:tcW w:w="236" w:type="dxa"/>
          </w:tcPr>
          <w:p w14:paraId="3C2E73F4" w14:textId="77777777" w:rsidR="00F71599" w:rsidRDefault="00F71599"/>
        </w:tc>
        <w:tc>
          <w:tcPr>
            <w:tcW w:w="236" w:type="dxa"/>
          </w:tcPr>
          <w:p w14:paraId="5D232F61" w14:textId="77777777" w:rsidR="00F71599" w:rsidRDefault="00F71599"/>
        </w:tc>
      </w:tr>
      <w:tr w:rsidR="00F71599" w14:paraId="0B59153D" w14:textId="77777777">
        <w:trPr>
          <w:trHeight w:hRule="exact" w:val="227"/>
        </w:trPr>
        <w:tc>
          <w:tcPr>
            <w:tcW w:w="236" w:type="dxa"/>
          </w:tcPr>
          <w:p w14:paraId="340FA083" w14:textId="77777777" w:rsidR="00F71599" w:rsidRDefault="00F71599"/>
        </w:tc>
        <w:tc>
          <w:tcPr>
            <w:tcW w:w="236" w:type="dxa"/>
          </w:tcPr>
          <w:p w14:paraId="568D8553" w14:textId="77777777" w:rsidR="00F71599" w:rsidRDefault="00F71599"/>
        </w:tc>
        <w:tc>
          <w:tcPr>
            <w:tcW w:w="236" w:type="dxa"/>
          </w:tcPr>
          <w:p w14:paraId="0E40A2CA" w14:textId="77777777" w:rsidR="00F71599" w:rsidRDefault="00F71599"/>
        </w:tc>
        <w:tc>
          <w:tcPr>
            <w:tcW w:w="236" w:type="dxa"/>
          </w:tcPr>
          <w:p w14:paraId="60B1C67E" w14:textId="77777777" w:rsidR="00F71599" w:rsidRDefault="00F71599"/>
        </w:tc>
        <w:tc>
          <w:tcPr>
            <w:tcW w:w="236" w:type="dxa"/>
          </w:tcPr>
          <w:p w14:paraId="1F18C8EF" w14:textId="77777777" w:rsidR="00F71599" w:rsidRDefault="00F71599"/>
        </w:tc>
        <w:tc>
          <w:tcPr>
            <w:tcW w:w="236" w:type="dxa"/>
          </w:tcPr>
          <w:p w14:paraId="14E147A7" w14:textId="77777777" w:rsidR="00F71599" w:rsidRDefault="00F71599"/>
        </w:tc>
        <w:tc>
          <w:tcPr>
            <w:tcW w:w="236" w:type="dxa"/>
          </w:tcPr>
          <w:p w14:paraId="21868871" w14:textId="77777777" w:rsidR="00F71599" w:rsidRDefault="00F71599"/>
        </w:tc>
        <w:tc>
          <w:tcPr>
            <w:tcW w:w="236" w:type="dxa"/>
          </w:tcPr>
          <w:p w14:paraId="412D286C" w14:textId="77777777" w:rsidR="00F71599" w:rsidRDefault="00F71599"/>
        </w:tc>
        <w:tc>
          <w:tcPr>
            <w:tcW w:w="236" w:type="dxa"/>
          </w:tcPr>
          <w:p w14:paraId="7C749B1C" w14:textId="77777777" w:rsidR="00F71599" w:rsidRDefault="00F71599"/>
        </w:tc>
        <w:tc>
          <w:tcPr>
            <w:tcW w:w="236" w:type="dxa"/>
          </w:tcPr>
          <w:p w14:paraId="206F863F" w14:textId="77777777" w:rsidR="00F71599" w:rsidRDefault="00F71599"/>
        </w:tc>
        <w:tc>
          <w:tcPr>
            <w:tcW w:w="236" w:type="dxa"/>
          </w:tcPr>
          <w:p w14:paraId="717DE923" w14:textId="77777777" w:rsidR="00F71599" w:rsidRDefault="00F71599"/>
        </w:tc>
        <w:tc>
          <w:tcPr>
            <w:tcW w:w="236" w:type="dxa"/>
          </w:tcPr>
          <w:p w14:paraId="0665E425" w14:textId="77777777" w:rsidR="00F71599" w:rsidRDefault="00F71599"/>
        </w:tc>
        <w:tc>
          <w:tcPr>
            <w:tcW w:w="236" w:type="dxa"/>
          </w:tcPr>
          <w:p w14:paraId="0DEE1FCF" w14:textId="77777777" w:rsidR="00F71599" w:rsidRDefault="00F71599"/>
        </w:tc>
        <w:tc>
          <w:tcPr>
            <w:tcW w:w="236" w:type="dxa"/>
          </w:tcPr>
          <w:p w14:paraId="0346FCCE" w14:textId="77777777" w:rsidR="00F71599" w:rsidRDefault="00F71599"/>
        </w:tc>
        <w:tc>
          <w:tcPr>
            <w:tcW w:w="236" w:type="dxa"/>
          </w:tcPr>
          <w:p w14:paraId="555D0B94" w14:textId="77777777" w:rsidR="00F71599" w:rsidRDefault="00F71599"/>
        </w:tc>
        <w:tc>
          <w:tcPr>
            <w:tcW w:w="236" w:type="dxa"/>
          </w:tcPr>
          <w:p w14:paraId="6D921511" w14:textId="77777777" w:rsidR="00F71599" w:rsidRDefault="00F71599"/>
        </w:tc>
        <w:tc>
          <w:tcPr>
            <w:tcW w:w="236" w:type="dxa"/>
          </w:tcPr>
          <w:p w14:paraId="183F1807" w14:textId="77777777" w:rsidR="00F71599" w:rsidRDefault="00F71599"/>
        </w:tc>
        <w:tc>
          <w:tcPr>
            <w:tcW w:w="236" w:type="dxa"/>
          </w:tcPr>
          <w:p w14:paraId="478978EB" w14:textId="77777777" w:rsidR="00F71599" w:rsidRDefault="00F71599"/>
        </w:tc>
        <w:tc>
          <w:tcPr>
            <w:tcW w:w="236" w:type="dxa"/>
          </w:tcPr>
          <w:p w14:paraId="7FF0A7EF" w14:textId="77777777" w:rsidR="00F71599" w:rsidRDefault="00F71599"/>
        </w:tc>
        <w:tc>
          <w:tcPr>
            <w:tcW w:w="236" w:type="dxa"/>
          </w:tcPr>
          <w:p w14:paraId="4E67707D" w14:textId="77777777" w:rsidR="00F71599" w:rsidRDefault="00F71599"/>
        </w:tc>
        <w:tc>
          <w:tcPr>
            <w:tcW w:w="236" w:type="dxa"/>
          </w:tcPr>
          <w:p w14:paraId="71533E34" w14:textId="77777777" w:rsidR="00F71599" w:rsidRDefault="00F71599"/>
        </w:tc>
        <w:tc>
          <w:tcPr>
            <w:tcW w:w="236" w:type="dxa"/>
          </w:tcPr>
          <w:p w14:paraId="21864615" w14:textId="77777777" w:rsidR="00F71599" w:rsidRDefault="00F71599"/>
        </w:tc>
        <w:tc>
          <w:tcPr>
            <w:tcW w:w="236" w:type="dxa"/>
          </w:tcPr>
          <w:p w14:paraId="373B4A67" w14:textId="77777777" w:rsidR="00F71599" w:rsidRDefault="00F71599"/>
        </w:tc>
        <w:tc>
          <w:tcPr>
            <w:tcW w:w="236" w:type="dxa"/>
          </w:tcPr>
          <w:p w14:paraId="78A222C9" w14:textId="77777777" w:rsidR="00F71599" w:rsidRDefault="00F71599"/>
        </w:tc>
        <w:tc>
          <w:tcPr>
            <w:tcW w:w="236" w:type="dxa"/>
          </w:tcPr>
          <w:p w14:paraId="7F1D8342" w14:textId="77777777" w:rsidR="00F71599" w:rsidRDefault="00F71599"/>
        </w:tc>
        <w:tc>
          <w:tcPr>
            <w:tcW w:w="236" w:type="dxa"/>
          </w:tcPr>
          <w:p w14:paraId="2A418020" w14:textId="77777777" w:rsidR="00F71599" w:rsidRDefault="00F71599"/>
        </w:tc>
        <w:tc>
          <w:tcPr>
            <w:tcW w:w="236" w:type="dxa"/>
          </w:tcPr>
          <w:p w14:paraId="2DDD1CEC" w14:textId="77777777" w:rsidR="00F71599" w:rsidRDefault="00F71599"/>
        </w:tc>
        <w:tc>
          <w:tcPr>
            <w:tcW w:w="236" w:type="dxa"/>
          </w:tcPr>
          <w:p w14:paraId="16AB66A6" w14:textId="77777777" w:rsidR="00F71599" w:rsidRDefault="00F71599"/>
        </w:tc>
        <w:tc>
          <w:tcPr>
            <w:tcW w:w="236" w:type="dxa"/>
          </w:tcPr>
          <w:p w14:paraId="488DAAC6" w14:textId="77777777" w:rsidR="00F71599" w:rsidRDefault="00F71599"/>
        </w:tc>
        <w:tc>
          <w:tcPr>
            <w:tcW w:w="236" w:type="dxa"/>
          </w:tcPr>
          <w:p w14:paraId="7DDD37CE" w14:textId="77777777" w:rsidR="00F71599" w:rsidRDefault="00F71599"/>
        </w:tc>
        <w:tc>
          <w:tcPr>
            <w:tcW w:w="236" w:type="dxa"/>
          </w:tcPr>
          <w:p w14:paraId="2AB2DDC9" w14:textId="77777777" w:rsidR="00F71599" w:rsidRDefault="00F71599"/>
        </w:tc>
        <w:tc>
          <w:tcPr>
            <w:tcW w:w="236" w:type="dxa"/>
          </w:tcPr>
          <w:p w14:paraId="2AF33CEA" w14:textId="77777777" w:rsidR="00F71599" w:rsidRDefault="00F71599"/>
        </w:tc>
        <w:tc>
          <w:tcPr>
            <w:tcW w:w="236" w:type="dxa"/>
          </w:tcPr>
          <w:p w14:paraId="5074AF21" w14:textId="77777777" w:rsidR="00F71599" w:rsidRDefault="00F71599"/>
        </w:tc>
        <w:tc>
          <w:tcPr>
            <w:tcW w:w="236" w:type="dxa"/>
          </w:tcPr>
          <w:p w14:paraId="276F61D4" w14:textId="77777777" w:rsidR="00F71599" w:rsidRDefault="00F71599"/>
        </w:tc>
        <w:tc>
          <w:tcPr>
            <w:tcW w:w="236" w:type="dxa"/>
          </w:tcPr>
          <w:p w14:paraId="7708B783" w14:textId="77777777" w:rsidR="00F71599" w:rsidRDefault="00F71599"/>
        </w:tc>
        <w:tc>
          <w:tcPr>
            <w:tcW w:w="236" w:type="dxa"/>
          </w:tcPr>
          <w:p w14:paraId="247510F5" w14:textId="77777777" w:rsidR="00F71599" w:rsidRDefault="00F71599"/>
        </w:tc>
        <w:tc>
          <w:tcPr>
            <w:tcW w:w="236" w:type="dxa"/>
          </w:tcPr>
          <w:p w14:paraId="3A183DED" w14:textId="77777777" w:rsidR="00F71599" w:rsidRDefault="00F71599"/>
        </w:tc>
        <w:tc>
          <w:tcPr>
            <w:tcW w:w="236" w:type="dxa"/>
          </w:tcPr>
          <w:p w14:paraId="4F0C8C68" w14:textId="77777777" w:rsidR="00F71599" w:rsidRDefault="00F71599"/>
        </w:tc>
        <w:tc>
          <w:tcPr>
            <w:tcW w:w="236" w:type="dxa"/>
          </w:tcPr>
          <w:p w14:paraId="2F734D6B" w14:textId="77777777" w:rsidR="00F71599" w:rsidRDefault="00F71599"/>
        </w:tc>
        <w:tc>
          <w:tcPr>
            <w:tcW w:w="236" w:type="dxa"/>
          </w:tcPr>
          <w:p w14:paraId="756DE154" w14:textId="77777777" w:rsidR="00F71599" w:rsidRDefault="00F71599"/>
        </w:tc>
        <w:tc>
          <w:tcPr>
            <w:tcW w:w="236" w:type="dxa"/>
          </w:tcPr>
          <w:p w14:paraId="136A3D18" w14:textId="77777777" w:rsidR="00F71599" w:rsidRDefault="00F71599"/>
        </w:tc>
        <w:tc>
          <w:tcPr>
            <w:tcW w:w="236" w:type="dxa"/>
          </w:tcPr>
          <w:p w14:paraId="6DB672A5" w14:textId="77777777" w:rsidR="00F71599" w:rsidRDefault="00F71599"/>
        </w:tc>
      </w:tr>
      <w:tr w:rsidR="00F71599" w14:paraId="17E741D0" w14:textId="77777777">
        <w:trPr>
          <w:trHeight w:hRule="exact" w:val="227"/>
        </w:trPr>
        <w:tc>
          <w:tcPr>
            <w:tcW w:w="236" w:type="dxa"/>
          </w:tcPr>
          <w:p w14:paraId="73906AD9" w14:textId="77777777" w:rsidR="00F71599" w:rsidRDefault="00F71599"/>
        </w:tc>
        <w:tc>
          <w:tcPr>
            <w:tcW w:w="236" w:type="dxa"/>
          </w:tcPr>
          <w:p w14:paraId="065FEEB0" w14:textId="77777777" w:rsidR="00F71599" w:rsidRDefault="00F71599"/>
        </w:tc>
        <w:tc>
          <w:tcPr>
            <w:tcW w:w="236" w:type="dxa"/>
          </w:tcPr>
          <w:p w14:paraId="29548020" w14:textId="77777777" w:rsidR="00F71599" w:rsidRDefault="00F71599"/>
        </w:tc>
        <w:tc>
          <w:tcPr>
            <w:tcW w:w="236" w:type="dxa"/>
          </w:tcPr>
          <w:p w14:paraId="29C40938" w14:textId="77777777" w:rsidR="00F71599" w:rsidRDefault="00F71599"/>
        </w:tc>
        <w:tc>
          <w:tcPr>
            <w:tcW w:w="236" w:type="dxa"/>
          </w:tcPr>
          <w:p w14:paraId="60A268A8" w14:textId="77777777" w:rsidR="00F71599" w:rsidRDefault="00F71599"/>
        </w:tc>
        <w:tc>
          <w:tcPr>
            <w:tcW w:w="236" w:type="dxa"/>
          </w:tcPr>
          <w:p w14:paraId="5195E187" w14:textId="77777777" w:rsidR="00F71599" w:rsidRDefault="00F71599"/>
        </w:tc>
        <w:tc>
          <w:tcPr>
            <w:tcW w:w="236" w:type="dxa"/>
          </w:tcPr>
          <w:p w14:paraId="7DF9D27A" w14:textId="77777777" w:rsidR="00F71599" w:rsidRDefault="00F71599"/>
        </w:tc>
        <w:tc>
          <w:tcPr>
            <w:tcW w:w="236" w:type="dxa"/>
          </w:tcPr>
          <w:p w14:paraId="740C9BBC" w14:textId="77777777" w:rsidR="00F71599" w:rsidRDefault="00F71599"/>
        </w:tc>
        <w:tc>
          <w:tcPr>
            <w:tcW w:w="236" w:type="dxa"/>
          </w:tcPr>
          <w:p w14:paraId="22BF8099" w14:textId="77777777" w:rsidR="00F71599" w:rsidRDefault="00F71599"/>
        </w:tc>
        <w:tc>
          <w:tcPr>
            <w:tcW w:w="236" w:type="dxa"/>
          </w:tcPr>
          <w:p w14:paraId="27B52674" w14:textId="77777777" w:rsidR="00F71599" w:rsidRDefault="00F71599"/>
        </w:tc>
        <w:tc>
          <w:tcPr>
            <w:tcW w:w="236" w:type="dxa"/>
          </w:tcPr>
          <w:p w14:paraId="6B9104CF" w14:textId="77777777" w:rsidR="00F71599" w:rsidRDefault="00F71599"/>
        </w:tc>
        <w:tc>
          <w:tcPr>
            <w:tcW w:w="236" w:type="dxa"/>
          </w:tcPr>
          <w:p w14:paraId="35725CC8" w14:textId="77777777" w:rsidR="00F71599" w:rsidRDefault="00F71599"/>
        </w:tc>
        <w:tc>
          <w:tcPr>
            <w:tcW w:w="236" w:type="dxa"/>
          </w:tcPr>
          <w:p w14:paraId="7F5E2790" w14:textId="77777777" w:rsidR="00F71599" w:rsidRDefault="00F71599"/>
        </w:tc>
        <w:tc>
          <w:tcPr>
            <w:tcW w:w="236" w:type="dxa"/>
          </w:tcPr>
          <w:p w14:paraId="5A20C762" w14:textId="77777777" w:rsidR="00F71599" w:rsidRDefault="00F71599"/>
        </w:tc>
        <w:tc>
          <w:tcPr>
            <w:tcW w:w="236" w:type="dxa"/>
          </w:tcPr>
          <w:p w14:paraId="368DCF0C" w14:textId="77777777" w:rsidR="00F71599" w:rsidRDefault="00F71599"/>
        </w:tc>
        <w:tc>
          <w:tcPr>
            <w:tcW w:w="236" w:type="dxa"/>
          </w:tcPr>
          <w:p w14:paraId="794CCE08" w14:textId="77777777" w:rsidR="00F71599" w:rsidRDefault="00F71599"/>
        </w:tc>
        <w:tc>
          <w:tcPr>
            <w:tcW w:w="236" w:type="dxa"/>
          </w:tcPr>
          <w:p w14:paraId="1288FE79" w14:textId="77777777" w:rsidR="00F71599" w:rsidRDefault="00F71599"/>
        </w:tc>
        <w:tc>
          <w:tcPr>
            <w:tcW w:w="236" w:type="dxa"/>
          </w:tcPr>
          <w:p w14:paraId="2C971B49" w14:textId="77777777" w:rsidR="00F71599" w:rsidRDefault="00F71599"/>
        </w:tc>
        <w:tc>
          <w:tcPr>
            <w:tcW w:w="236" w:type="dxa"/>
          </w:tcPr>
          <w:p w14:paraId="3BFE8341" w14:textId="77777777" w:rsidR="00F71599" w:rsidRDefault="00F71599"/>
        </w:tc>
        <w:tc>
          <w:tcPr>
            <w:tcW w:w="236" w:type="dxa"/>
          </w:tcPr>
          <w:p w14:paraId="2DFE363F" w14:textId="77777777" w:rsidR="00F71599" w:rsidRDefault="00F71599"/>
        </w:tc>
        <w:tc>
          <w:tcPr>
            <w:tcW w:w="236" w:type="dxa"/>
          </w:tcPr>
          <w:p w14:paraId="0C73DC5E" w14:textId="77777777" w:rsidR="00F71599" w:rsidRDefault="00F71599"/>
        </w:tc>
        <w:tc>
          <w:tcPr>
            <w:tcW w:w="236" w:type="dxa"/>
          </w:tcPr>
          <w:p w14:paraId="53D9AE94" w14:textId="77777777" w:rsidR="00F71599" w:rsidRDefault="00F71599"/>
        </w:tc>
        <w:tc>
          <w:tcPr>
            <w:tcW w:w="236" w:type="dxa"/>
          </w:tcPr>
          <w:p w14:paraId="610B58F4" w14:textId="77777777" w:rsidR="00F71599" w:rsidRDefault="00F71599"/>
        </w:tc>
        <w:tc>
          <w:tcPr>
            <w:tcW w:w="236" w:type="dxa"/>
          </w:tcPr>
          <w:p w14:paraId="0B6065C8" w14:textId="77777777" w:rsidR="00F71599" w:rsidRDefault="00F71599"/>
        </w:tc>
        <w:tc>
          <w:tcPr>
            <w:tcW w:w="236" w:type="dxa"/>
          </w:tcPr>
          <w:p w14:paraId="0C2D54AB" w14:textId="77777777" w:rsidR="00F71599" w:rsidRDefault="00F71599"/>
        </w:tc>
        <w:tc>
          <w:tcPr>
            <w:tcW w:w="236" w:type="dxa"/>
          </w:tcPr>
          <w:p w14:paraId="4215E1A3" w14:textId="77777777" w:rsidR="00F71599" w:rsidRDefault="00F71599"/>
        </w:tc>
        <w:tc>
          <w:tcPr>
            <w:tcW w:w="236" w:type="dxa"/>
          </w:tcPr>
          <w:p w14:paraId="5C7E08EC" w14:textId="77777777" w:rsidR="00F71599" w:rsidRDefault="00F71599"/>
        </w:tc>
        <w:tc>
          <w:tcPr>
            <w:tcW w:w="236" w:type="dxa"/>
          </w:tcPr>
          <w:p w14:paraId="6A293659" w14:textId="77777777" w:rsidR="00F71599" w:rsidRDefault="00F71599"/>
        </w:tc>
        <w:tc>
          <w:tcPr>
            <w:tcW w:w="236" w:type="dxa"/>
          </w:tcPr>
          <w:p w14:paraId="4A16F4C2" w14:textId="77777777" w:rsidR="00F71599" w:rsidRDefault="00F71599"/>
        </w:tc>
        <w:tc>
          <w:tcPr>
            <w:tcW w:w="236" w:type="dxa"/>
          </w:tcPr>
          <w:p w14:paraId="6DB89D0D" w14:textId="77777777" w:rsidR="00F71599" w:rsidRDefault="00F71599"/>
        </w:tc>
        <w:tc>
          <w:tcPr>
            <w:tcW w:w="236" w:type="dxa"/>
          </w:tcPr>
          <w:p w14:paraId="5E6DEF1C" w14:textId="77777777" w:rsidR="00F71599" w:rsidRDefault="00F71599"/>
        </w:tc>
        <w:tc>
          <w:tcPr>
            <w:tcW w:w="236" w:type="dxa"/>
          </w:tcPr>
          <w:p w14:paraId="3A7AFAE3" w14:textId="77777777" w:rsidR="00F71599" w:rsidRDefault="00F71599"/>
        </w:tc>
        <w:tc>
          <w:tcPr>
            <w:tcW w:w="236" w:type="dxa"/>
          </w:tcPr>
          <w:p w14:paraId="1AF797A8" w14:textId="77777777" w:rsidR="00F71599" w:rsidRDefault="00F71599"/>
        </w:tc>
        <w:tc>
          <w:tcPr>
            <w:tcW w:w="236" w:type="dxa"/>
          </w:tcPr>
          <w:p w14:paraId="2781BC8F" w14:textId="77777777" w:rsidR="00F71599" w:rsidRDefault="00F71599"/>
        </w:tc>
        <w:tc>
          <w:tcPr>
            <w:tcW w:w="236" w:type="dxa"/>
          </w:tcPr>
          <w:p w14:paraId="372B7A17" w14:textId="77777777" w:rsidR="00F71599" w:rsidRDefault="00F71599"/>
        </w:tc>
        <w:tc>
          <w:tcPr>
            <w:tcW w:w="236" w:type="dxa"/>
          </w:tcPr>
          <w:p w14:paraId="19F78A6B" w14:textId="77777777" w:rsidR="00F71599" w:rsidRDefault="00F71599"/>
        </w:tc>
        <w:tc>
          <w:tcPr>
            <w:tcW w:w="236" w:type="dxa"/>
          </w:tcPr>
          <w:p w14:paraId="4885D7FA" w14:textId="77777777" w:rsidR="00F71599" w:rsidRDefault="00F71599"/>
        </w:tc>
        <w:tc>
          <w:tcPr>
            <w:tcW w:w="236" w:type="dxa"/>
          </w:tcPr>
          <w:p w14:paraId="51BB78FF" w14:textId="77777777" w:rsidR="00F71599" w:rsidRDefault="00F71599"/>
        </w:tc>
        <w:tc>
          <w:tcPr>
            <w:tcW w:w="236" w:type="dxa"/>
          </w:tcPr>
          <w:p w14:paraId="201DAD0C" w14:textId="77777777" w:rsidR="00F71599" w:rsidRDefault="00F71599"/>
        </w:tc>
        <w:tc>
          <w:tcPr>
            <w:tcW w:w="236" w:type="dxa"/>
          </w:tcPr>
          <w:p w14:paraId="2D847A1B" w14:textId="77777777" w:rsidR="00F71599" w:rsidRDefault="00F71599"/>
        </w:tc>
        <w:tc>
          <w:tcPr>
            <w:tcW w:w="236" w:type="dxa"/>
          </w:tcPr>
          <w:p w14:paraId="4E4D21FE" w14:textId="77777777" w:rsidR="00F71599" w:rsidRDefault="00F71599"/>
        </w:tc>
        <w:tc>
          <w:tcPr>
            <w:tcW w:w="236" w:type="dxa"/>
          </w:tcPr>
          <w:p w14:paraId="001DF25B" w14:textId="77777777" w:rsidR="00F71599" w:rsidRDefault="00F71599"/>
        </w:tc>
      </w:tr>
      <w:tr w:rsidR="00F71599" w14:paraId="66C163E5" w14:textId="77777777">
        <w:trPr>
          <w:trHeight w:hRule="exact" w:val="227"/>
        </w:trPr>
        <w:tc>
          <w:tcPr>
            <w:tcW w:w="236" w:type="dxa"/>
          </w:tcPr>
          <w:p w14:paraId="1DD4773F" w14:textId="77777777" w:rsidR="00F71599" w:rsidRDefault="00F71599"/>
        </w:tc>
        <w:tc>
          <w:tcPr>
            <w:tcW w:w="236" w:type="dxa"/>
          </w:tcPr>
          <w:p w14:paraId="7AEF73F2" w14:textId="77777777" w:rsidR="00F71599" w:rsidRDefault="00F71599"/>
        </w:tc>
        <w:tc>
          <w:tcPr>
            <w:tcW w:w="236" w:type="dxa"/>
          </w:tcPr>
          <w:p w14:paraId="4F4008F1" w14:textId="77777777" w:rsidR="00F71599" w:rsidRDefault="00F71599"/>
        </w:tc>
        <w:tc>
          <w:tcPr>
            <w:tcW w:w="236" w:type="dxa"/>
          </w:tcPr>
          <w:p w14:paraId="66A3F378" w14:textId="77777777" w:rsidR="00F71599" w:rsidRDefault="00F71599"/>
        </w:tc>
        <w:tc>
          <w:tcPr>
            <w:tcW w:w="236" w:type="dxa"/>
          </w:tcPr>
          <w:p w14:paraId="3AC02E57" w14:textId="77777777" w:rsidR="00F71599" w:rsidRDefault="00F71599"/>
        </w:tc>
        <w:tc>
          <w:tcPr>
            <w:tcW w:w="236" w:type="dxa"/>
          </w:tcPr>
          <w:p w14:paraId="79BEA115" w14:textId="77777777" w:rsidR="00F71599" w:rsidRDefault="00F71599"/>
        </w:tc>
        <w:tc>
          <w:tcPr>
            <w:tcW w:w="236" w:type="dxa"/>
          </w:tcPr>
          <w:p w14:paraId="2136AEE6" w14:textId="77777777" w:rsidR="00F71599" w:rsidRDefault="00F71599"/>
        </w:tc>
        <w:tc>
          <w:tcPr>
            <w:tcW w:w="236" w:type="dxa"/>
          </w:tcPr>
          <w:p w14:paraId="49E0623B" w14:textId="77777777" w:rsidR="00F71599" w:rsidRDefault="00F71599"/>
        </w:tc>
        <w:tc>
          <w:tcPr>
            <w:tcW w:w="236" w:type="dxa"/>
          </w:tcPr>
          <w:p w14:paraId="40253F82" w14:textId="77777777" w:rsidR="00F71599" w:rsidRDefault="00F71599"/>
        </w:tc>
        <w:tc>
          <w:tcPr>
            <w:tcW w:w="236" w:type="dxa"/>
          </w:tcPr>
          <w:p w14:paraId="70024267" w14:textId="77777777" w:rsidR="00F71599" w:rsidRDefault="00F71599"/>
        </w:tc>
        <w:tc>
          <w:tcPr>
            <w:tcW w:w="236" w:type="dxa"/>
          </w:tcPr>
          <w:p w14:paraId="21BA6401" w14:textId="77777777" w:rsidR="00F71599" w:rsidRDefault="00F71599"/>
        </w:tc>
        <w:tc>
          <w:tcPr>
            <w:tcW w:w="236" w:type="dxa"/>
          </w:tcPr>
          <w:p w14:paraId="069B3423" w14:textId="77777777" w:rsidR="00F71599" w:rsidRDefault="00F71599"/>
        </w:tc>
        <w:tc>
          <w:tcPr>
            <w:tcW w:w="236" w:type="dxa"/>
          </w:tcPr>
          <w:p w14:paraId="0B2BD7EB" w14:textId="77777777" w:rsidR="00F71599" w:rsidRDefault="00F71599"/>
        </w:tc>
        <w:tc>
          <w:tcPr>
            <w:tcW w:w="236" w:type="dxa"/>
          </w:tcPr>
          <w:p w14:paraId="2C070480" w14:textId="77777777" w:rsidR="00F71599" w:rsidRDefault="00F71599"/>
        </w:tc>
        <w:tc>
          <w:tcPr>
            <w:tcW w:w="236" w:type="dxa"/>
          </w:tcPr>
          <w:p w14:paraId="244469D5" w14:textId="77777777" w:rsidR="00F71599" w:rsidRDefault="00F71599"/>
        </w:tc>
        <w:tc>
          <w:tcPr>
            <w:tcW w:w="236" w:type="dxa"/>
          </w:tcPr>
          <w:p w14:paraId="6F9CE738" w14:textId="77777777" w:rsidR="00F71599" w:rsidRDefault="00F71599"/>
        </w:tc>
        <w:tc>
          <w:tcPr>
            <w:tcW w:w="236" w:type="dxa"/>
          </w:tcPr>
          <w:p w14:paraId="715F3D30" w14:textId="77777777" w:rsidR="00F71599" w:rsidRDefault="00F71599"/>
        </w:tc>
        <w:tc>
          <w:tcPr>
            <w:tcW w:w="236" w:type="dxa"/>
          </w:tcPr>
          <w:p w14:paraId="6DBB3F5D" w14:textId="77777777" w:rsidR="00F71599" w:rsidRDefault="00F71599"/>
        </w:tc>
        <w:tc>
          <w:tcPr>
            <w:tcW w:w="236" w:type="dxa"/>
          </w:tcPr>
          <w:p w14:paraId="437AC666" w14:textId="77777777" w:rsidR="00F71599" w:rsidRDefault="00F71599"/>
        </w:tc>
        <w:tc>
          <w:tcPr>
            <w:tcW w:w="236" w:type="dxa"/>
          </w:tcPr>
          <w:p w14:paraId="581A1B62" w14:textId="77777777" w:rsidR="00F71599" w:rsidRDefault="00F71599"/>
        </w:tc>
        <w:tc>
          <w:tcPr>
            <w:tcW w:w="236" w:type="dxa"/>
          </w:tcPr>
          <w:p w14:paraId="7C9960C1" w14:textId="77777777" w:rsidR="00F71599" w:rsidRDefault="00F71599"/>
        </w:tc>
        <w:tc>
          <w:tcPr>
            <w:tcW w:w="236" w:type="dxa"/>
          </w:tcPr>
          <w:p w14:paraId="2321CA5F" w14:textId="77777777" w:rsidR="00F71599" w:rsidRDefault="00F71599"/>
        </w:tc>
        <w:tc>
          <w:tcPr>
            <w:tcW w:w="236" w:type="dxa"/>
          </w:tcPr>
          <w:p w14:paraId="625D5489" w14:textId="77777777" w:rsidR="00F71599" w:rsidRDefault="00F71599"/>
        </w:tc>
        <w:tc>
          <w:tcPr>
            <w:tcW w:w="236" w:type="dxa"/>
          </w:tcPr>
          <w:p w14:paraId="3180E430" w14:textId="77777777" w:rsidR="00F71599" w:rsidRDefault="00F71599"/>
        </w:tc>
        <w:tc>
          <w:tcPr>
            <w:tcW w:w="236" w:type="dxa"/>
          </w:tcPr>
          <w:p w14:paraId="38BEC5CD" w14:textId="77777777" w:rsidR="00F71599" w:rsidRDefault="00F71599"/>
        </w:tc>
        <w:tc>
          <w:tcPr>
            <w:tcW w:w="236" w:type="dxa"/>
          </w:tcPr>
          <w:p w14:paraId="09B72470" w14:textId="77777777" w:rsidR="00F71599" w:rsidRDefault="00F71599"/>
        </w:tc>
        <w:tc>
          <w:tcPr>
            <w:tcW w:w="236" w:type="dxa"/>
          </w:tcPr>
          <w:p w14:paraId="51FDA3CB" w14:textId="77777777" w:rsidR="00F71599" w:rsidRDefault="00F71599"/>
        </w:tc>
        <w:tc>
          <w:tcPr>
            <w:tcW w:w="236" w:type="dxa"/>
          </w:tcPr>
          <w:p w14:paraId="0A818B0D" w14:textId="77777777" w:rsidR="00F71599" w:rsidRDefault="00F71599"/>
        </w:tc>
        <w:tc>
          <w:tcPr>
            <w:tcW w:w="236" w:type="dxa"/>
          </w:tcPr>
          <w:p w14:paraId="26C01F35" w14:textId="77777777" w:rsidR="00F71599" w:rsidRDefault="00F71599"/>
        </w:tc>
        <w:tc>
          <w:tcPr>
            <w:tcW w:w="236" w:type="dxa"/>
          </w:tcPr>
          <w:p w14:paraId="3379F18C" w14:textId="77777777" w:rsidR="00F71599" w:rsidRDefault="00F71599"/>
        </w:tc>
        <w:tc>
          <w:tcPr>
            <w:tcW w:w="236" w:type="dxa"/>
          </w:tcPr>
          <w:p w14:paraId="683451A9" w14:textId="77777777" w:rsidR="00F71599" w:rsidRDefault="00F71599"/>
        </w:tc>
        <w:tc>
          <w:tcPr>
            <w:tcW w:w="236" w:type="dxa"/>
          </w:tcPr>
          <w:p w14:paraId="3A2DBD60" w14:textId="77777777" w:rsidR="00F71599" w:rsidRDefault="00F71599"/>
        </w:tc>
        <w:tc>
          <w:tcPr>
            <w:tcW w:w="236" w:type="dxa"/>
          </w:tcPr>
          <w:p w14:paraId="07C6E4D2" w14:textId="77777777" w:rsidR="00F71599" w:rsidRDefault="00F71599"/>
        </w:tc>
        <w:tc>
          <w:tcPr>
            <w:tcW w:w="236" w:type="dxa"/>
          </w:tcPr>
          <w:p w14:paraId="7444F0B4" w14:textId="77777777" w:rsidR="00F71599" w:rsidRDefault="00F71599"/>
        </w:tc>
        <w:tc>
          <w:tcPr>
            <w:tcW w:w="236" w:type="dxa"/>
          </w:tcPr>
          <w:p w14:paraId="13D30DDF" w14:textId="77777777" w:rsidR="00F71599" w:rsidRDefault="00F71599"/>
        </w:tc>
        <w:tc>
          <w:tcPr>
            <w:tcW w:w="236" w:type="dxa"/>
          </w:tcPr>
          <w:p w14:paraId="22C7EDD1" w14:textId="77777777" w:rsidR="00F71599" w:rsidRDefault="00F71599"/>
        </w:tc>
        <w:tc>
          <w:tcPr>
            <w:tcW w:w="236" w:type="dxa"/>
          </w:tcPr>
          <w:p w14:paraId="6AFB418A" w14:textId="77777777" w:rsidR="00F71599" w:rsidRDefault="00F71599"/>
        </w:tc>
        <w:tc>
          <w:tcPr>
            <w:tcW w:w="236" w:type="dxa"/>
          </w:tcPr>
          <w:p w14:paraId="440E4A70" w14:textId="77777777" w:rsidR="00F71599" w:rsidRDefault="00F71599"/>
        </w:tc>
        <w:tc>
          <w:tcPr>
            <w:tcW w:w="236" w:type="dxa"/>
          </w:tcPr>
          <w:p w14:paraId="734A758A" w14:textId="77777777" w:rsidR="00F71599" w:rsidRDefault="00F71599"/>
        </w:tc>
        <w:tc>
          <w:tcPr>
            <w:tcW w:w="236" w:type="dxa"/>
          </w:tcPr>
          <w:p w14:paraId="0A8C1A95" w14:textId="77777777" w:rsidR="00F71599" w:rsidRDefault="00F71599"/>
        </w:tc>
        <w:tc>
          <w:tcPr>
            <w:tcW w:w="236" w:type="dxa"/>
          </w:tcPr>
          <w:p w14:paraId="3BE48BE3" w14:textId="77777777" w:rsidR="00F71599" w:rsidRDefault="00F71599"/>
        </w:tc>
        <w:tc>
          <w:tcPr>
            <w:tcW w:w="236" w:type="dxa"/>
          </w:tcPr>
          <w:p w14:paraId="49D7616D" w14:textId="77777777" w:rsidR="00F71599" w:rsidRDefault="00F71599"/>
        </w:tc>
      </w:tr>
      <w:tr w:rsidR="00404600" w14:paraId="54D8A382" w14:textId="77777777">
        <w:trPr>
          <w:trHeight w:hRule="exact" w:val="227"/>
        </w:trPr>
        <w:tc>
          <w:tcPr>
            <w:tcW w:w="236" w:type="dxa"/>
          </w:tcPr>
          <w:p w14:paraId="2422251B" w14:textId="77777777" w:rsidR="00404600" w:rsidRDefault="00404600"/>
        </w:tc>
        <w:tc>
          <w:tcPr>
            <w:tcW w:w="236" w:type="dxa"/>
          </w:tcPr>
          <w:p w14:paraId="4CF63946" w14:textId="77777777" w:rsidR="00404600" w:rsidRDefault="00404600"/>
        </w:tc>
        <w:tc>
          <w:tcPr>
            <w:tcW w:w="236" w:type="dxa"/>
          </w:tcPr>
          <w:p w14:paraId="1D0022AD" w14:textId="77777777" w:rsidR="00404600" w:rsidRDefault="00404600"/>
        </w:tc>
        <w:tc>
          <w:tcPr>
            <w:tcW w:w="236" w:type="dxa"/>
          </w:tcPr>
          <w:p w14:paraId="293EFE12" w14:textId="77777777" w:rsidR="00404600" w:rsidRDefault="00404600"/>
        </w:tc>
        <w:tc>
          <w:tcPr>
            <w:tcW w:w="236" w:type="dxa"/>
          </w:tcPr>
          <w:p w14:paraId="70A5CD5B" w14:textId="77777777" w:rsidR="00404600" w:rsidRDefault="00404600"/>
        </w:tc>
        <w:tc>
          <w:tcPr>
            <w:tcW w:w="236" w:type="dxa"/>
          </w:tcPr>
          <w:p w14:paraId="23C40D94" w14:textId="77777777" w:rsidR="00404600" w:rsidRDefault="00404600"/>
        </w:tc>
        <w:tc>
          <w:tcPr>
            <w:tcW w:w="236" w:type="dxa"/>
          </w:tcPr>
          <w:p w14:paraId="3349A170" w14:textId="77777777" w:rsidR="00404600" w:rsidRDefault="00404600"/>
        </w:tc>
        <w:tc>
          <w:tcPr>
            <w:tcW w:w="236" w:type="dxa"/>
          </w:tcPr>
          <w:p w14:paraId="2AC301C8" w14:textId="77777777" w:rsidR="00404600" w:rsidRDefault="00404600"/>
        </w:tc>
        <w:tc>
          <w:tcPr>
            <w:tcW w:w="236" w:type="dxa"/>
          </w:tcPr>
          <w:p w14:paraId="1628230F" w14:textId="77777777" w:rsidR="00404600" w:rsidRDefault="00404600"/>
        </w:tc>
        <w:tc>
          <w:tcPr>
            <w:tcW w:w="236" w:type="dxa"/>
          </w:tcPr>
          <w:p w14:paraId="1CD5C247" w14:textId="77777777" w:rsidR="00404600" w:rsidRDefault="00404600"/>
        </w:tc>
        <w:tc>
          <w:tcPr>
            <w:tcW w:w="236" w:type="dxa"/>
          </w:tcPr>
          <w:p w14:paraId="4F8AF0BD" w14:textId="77777777" w:rsidR="00404600" w:rsidRDefault="00404600"/>
        </w:tc>
        <w:tc>
          <w:tcPr>
            <w:tcW w:w="236" w:type="dxa"/>
          </w:tcPr>
          <w:p w14:paraId="20425F6C" w14:textId="77777777" w:rsidR="00404600" w:rsidRDefault="00404600"/>
        </w:tc>
        <w:tc>
          <w:tcPr>
            <w:tcW w:w="236" w:type="dxa"/>
          </w:tcPr>
          <w:p w14:paraId="2D538721" w14:textId="77777777" w:rsidR="00404600" w:rsidRDefault="00404600"/>
        </w:tc>
        <w:tc>
          <w:tcPr>
            <w:tcW w:w="236" w:type="dxa"/>
          </w:tcPr>
          <w:p w14:paraId="7873CF1B" w14:textId="77777777" w:rsidR="00404600" w:rsidRDefault="00404600"/>
        </w:tc>
        <w:tc>
          <w:tcPr>
            <w:tcW w:w="236" w:type="dxa"/>
          </w:tcPr>
          <w:p w14:paraId="0DDD4203" w14:textId="77777777" w:rsidR="00404600" w:rsidRDefault="00404600"/>
        </w:tc>
        <w:tc>
          <w:tcPr>
            <w:tcW w:w="236" w:type="dxa"/>
          </w:tcPr>
          <w:p w14:paraId="7C3A22A9" w14:textId="77777777" w:rsidR="00404600" w:rsidRDefault="00404600"/>
        </w:tc>
        <w:tc>
          <w:tcPr>
            <w:tcW w:w="236" w:type="dxa"/>
          </w:tcPr>
          <w:p w14:paraId="5D50A8BA" w14:textId="77777777" w:rsidR="00404600" w:rsidRDefault="00404600"/>
        </w:tc>
        <w:tc>
          <w:tcPr>
            <w:tcW w:w="236" w:type="dxa"/>
          </w:tcPr>
          <w:p w14:paraId="7A65C0CF" w14:textId="77777777" w:rsidR="00404600" w:rsidRDefault="00404600"/>
        </w:tc>
        <w:tc>
          <w:tcPr>
            <w:tcW w:w="236" w:type="dxa"/>
          </w:tcPr>
          <w:p w14:paraId="2CA2ABDA" w14:textId="77777777" w:rsidR="00404600" w:rsidRDefault="00404600"/>
        </w:tc>
        <w:tc>
          <w:tcPr>
            <w:tcW w:w="236" w:type="dxa"/>
          </w:tcPr>
          <w:p w14:paraId="77A79E56" w14:textId="77777777" w:rsidR="00404600" w:rsidRDefault="00404600"/>
        </w:tc>
        <w:tc>
          <w:tcPr>
            <w:tcW w:w="236" w:type="dxa"/>
          </w:tcPr>
          <w:p w14:paraId="747248C4" w14:textId="77777777" w:rsidR="00404600" w:rsidRDefault="00404600"/>
        </w:tc>
        <w:tc>
          <w:tcPr>
            <w:tcW w:w="236" w:type="dxa"/>
          </w:tcPr>
          <w:p w14:paraId="5F5E8D66" w14:textId="77777777" w:rsidR="00404600" w:rsidRDefault="00404600"/>
        </w:tc>
        <w:tc>
          <w:tcPr>
            <w:tcW w:w="236" w:type="dxa"/>
          </w:tcPr>
          <w:p w14:paraId="4963682F" w14:textId="77777777" w:rsidR="00404600" w:rsidRDefault="00404600"/>
        </w:tc>
        <w:tc>
          <w:tcPr>
            <w:tcW w:w="236" w:type="dxa"/>
          </w:tcPr>
          <w:p w14:paraId="05A09CA8" w14:textId="77777777" w:rsidR="00404600" w:rsidRDefault="00404600"/>
        </w:tc>
        <w:tc>
          <w:tcPr>
            <w:tcW w:w="236" w:type="dxa"/>
          </w:tcPr>
          <w:p w14:paraId="7DA69ABD" w14:textId="77777777" w:rsidR="00404600" w:rsidRDefault="00404600"/>
        </w:tc>
        <w:tc>
          <w:tcPr>
            <w:tcW w:w="236" w:type="dxa"/>
          </w:tcPr>
          <w:p w14:paraId="7B8B5053" w14:textId="77777777" w:rsidR="00404600" w:rsidRDefault="00404600"/>
        </w:tc>
        <w:tc>
          <w:tcPr>
            <w:tcW w:w="236" w:type="dxa"/>
          </w:tcPr>
          <w:p w14:paraId="2A95702C" w14:textId="77777777" w:rsidR="00404600" w:rsidRDefault="00404600"/>
        </w:tc>
        <w:tc>
          <w:tcPr>
            <w:tcW w:w="236" w:type="dxa"/>
          </w:tcPr>
          <w:p w14:paraId="41FD10BD" w14:textId="77777777" w:rsidR="00404600" w:rsidRDefault="00404600"/>
        </w:tc>
        <w:tc>
          <w:tcPr>
            <w:tcW w:w="236" w:type="dxa"/>
          </w:tcPr>
          <w:p w14:paraId="24780AD0" w14:textId="77777777" w:rsidR="00404600" w:rsidRDefault="00404600"/>
        </w:tc>
        <w:tc>
          <w:tcPr>
            <w:tcW w:w="236" w:type="dxa"/>
          </w:tcPr>
          <w:p w14:paraId="2C439379" w14:textId="77777777" w:rsidR="00404600" w:rsidRDefault="00404600"/>
        </w:tc>
        <w:tc>
          <w:tcPr>
            <w:tcW w:w="236" w:type="dxa"/>
          </w:tcPr>
          <w:p w14:paraId="377D4E7E" w14:textId="77777777" w:rsidR="00404600" w:rsidRDefault="00404600"/>
        </w:tc>
        <w:tc>
          <w:tcPr>
            <w:tcW w:w="236" w:type="dxa"/>
          </w:tcPr>
          <w:p w14:paraId="5D3900D4" w14:textId="77777777" w:rsidR="00404600" w:rsidRDefault="00404600"/>
        </w:tc>
        <w:tc>
          <w:tcPr>
            <w:tcW w:w="236" w:type="dxa"/>
          </w:tcPr>
          <w:p w14:paraId="6EE1A2AC" w14:textId="77777777" w:rsidR="00404600" w:rsidRDefault="00404600"/>
        </w:tc>
        <w:tc>
          <w:tcPr>
            <w:tcW w:w="236" w:type="dxa"/>
          </w:tcPr>
          <w:p w14:paraId="612AA2A2" w14:textId="77777777" w:rsidR="00404600" w:rsidRDefault="00404600"/>
        </w:tc>
        <w:tc>
          <w:tcPr>
            <w:tcW w:w="236" w:type="dxa"/>
          </w:tcPr>
          <w:p w14:paraId="3BAE0E53" w14:textId="77777777" w:rsidR="00404600" w:rsidRDefault="00404600"/>
        </w:tc>
        <w:tc>
          <w:tcPr>
            <w:tcW w:w="236" w:type="dxa"/>
          </w:tcPr>
          <w:p w14:paraId="1F684817" w14:textId="77777777" w:rsidR="00404600" w:rsidRDefault="00404600"/>
        </w:tc>
        <w:tc>
          <w:tcPr>
            <w:tcW w:w="236" w:type="dxa"/>
          </w:tcPr>
          <w:p w14:paraId="7EA26E32" w14:textId="77777777" w:rsidR="00404600" w:rsidRDefault="00404600"/>
        </w:tc>
        <w:tc>
          <w:tcPr>
            <w:tcW w:w="236" w:type="dxa"/>
          </w:tcPr>
          <w:p w14:paraId="386A7E2F" w14:textId="77777777" w:rsidR="00404600" w:rsidRDefault="00404600"/>
        </w:tc>
        <w:tc>
          <w:tcPr>
            <w:tcW w:w="236" w:type="dxa"/>
          </w:tcPr>
          <w:p w14:paraId="68779B07" w14:textId="77777777" w:rsidR="00404600" w:rsidRDefault="00404600"/>
        </w:tc>
        <w:tc>
          <w:tcPr>
            <w:tcW w:w="236" w:type="dxa"/>
          </w:tcPr>
          <w:p w14:paraId="4F834019" w14:textId="77777777" w:rsidR="00404600" w:rsidRDefault="00404600"/>
        </w:tc>
        <w:tc>
          <w:tcPr>
            <w:tcW w:w="236" w:type="dxa"/>
          </w:tcPr>
          <w:p w14:paraId="793ECFC7" w14:textId="77777777" w:rsidR="00404600" w:rsidRDefault="00404600"/>
        </w:tc>
        <w:tc>
          <w:tcPr>
            <w:tcW w:w="236" w:type="dxa"/>
          </w:tcPr>
          <w:p w14:paraId="79B5F72E" w14:textId="77777777" w:rsidR="00404600" w:rsidRDefault="00404600"/>
        </w:tc>
      </w:tr>
      <w:tr w:rsidR="00404600" w14:paraId="76C65DBE" w14:textId="77777777">
        <w:trPr>
          <w:trHeight w:hRule="exact" w:val="227"/>
        </w:trPr>
        <w:tc>
          <w:tcPr>
            <w:tcW w:w="236" w:type="dxa"/>
          </w:tcPr>
          <w:p w14:paraId="16059F8D" w14:textId="77777777" w:rsidR="00404600" w:rsidRDefault="00404600"/>
        </w:tc>
        <w:tc>
          <w:tcPr>
            <w:tcW w:w="236" w:type="dxa"/>
          </w:tcPr>
          <w:p w14:paraId="70C69838" w14:textId="77777777" w:rsidR="00404600" w:rsidRDefault="00404600"/>
        </w:tc>
        <w:tc>
          <w:tcPr>
            <w:tcW w:w="236" w:type="dxa"/>
          </w:tcPr>
          <w:p w14:paraId="0DCA9ECC" w14:textId="77777777" w:rsidR="00404600" w:rsidRDefault="00404600"/>
        </w:tc>
        <w:tc>
          <w:tcPr>
            <w:tcW w:w="236" w:type="dxa"/>
          </w:tcPr>
          <w:p w14:paraId="313AB4BA" w14:textId="77777777" w:rsidR="00404600" w:rsidRDefault="00404600"/>
        </w:tc>
        <w:tc>
          <w:tcPr>
            <w:tcW w:w="236" w:type="dxa"/>
          </w:tcPr>
          <w:p w14:paraId="34341B63" w14:textId="77777777" w:rsidR="00404600" w:rsidRDefault="00404600"/>
        </w:tc>
        <w:tc>
          <w:tcPr>
            <w:tcW w:w="236" w:type="dxa"/>
          </w:tcPr>
          <w:p w14:paraId="4E0B7A4F" w14:textId="77777777" w:rsidR="00404600" w:rsidRDefault="00404600"/>
        </w:tc>
        <w:tc>
          <w:tcPr>
            <w:tcW w:w="236" w:type="dxa"/>
          </w:tcPr>
          <w:p w14:paraId="295FFE45" w14:textId="77777777" w:rsidR="00404600" w:rsidRDefault="00404600"/>
        </w:tc>
        <w:tc>
          <w:tcPr>
            <w:tcW w:w="236" w:type="dxa"/>
          </w:tcPr>
          <w:p w14:paraId="62AA612D" w14:textId="77777777" w:rsidR="00404600" w:rsidRDefault="00404600"/>
        </w:tc>
        <w:tc>
          <w:tcPr>
            <w:tcW w:w="236" w:type="dxa"/>
          </w:tcPr>
          <w:p w14:paraId="3D5ED975" w14:textId="77777777" w:rsidR="00404600" w:rsidRDefault="00404600"/>
        </w:tc>
        <w:tc>
          <w:tcPr>
            <w:tcW w:w="236" w:type="dxa"/>
          </w:tcPr>
          <w:p w14:paraId="7AC93CBC" w14:textId="77777777" w:rsidR="00404600" w:rsidRDefault="00404600"/>
        </w:tc>
        <w:tc>
          <w:tcPr>
            <w:tcW w:w="236" w:type="dxa"/>
          </w:tcPr>
          <w:p w14:paraId="152BF355" w14:textId="77777777" w:rsidR="00404600" w:rsidRDefault="00404600"/>
        </w:tc>
        <w:tc>
          <w:tcPr>
            <w:tcW w:w="236" w:type="dxa"/>
          </w:tcPr>
          <w:p w14:paraId="5222C13F" w14:textId="77777777" w:rsidR="00404600" w:rsidRDefault="00404600"/>
        </w:tc>
        <w:tc>
          <w:tcPr>
            <w:tcW w:w="236" w:type="dxa"/>
          </w:tcPr>
          <w:p w14:paraId="1A5C5EA9" w14:textId="77777777" w:rsidR="00404600" w:rsidRDefault="00404600"/>
        </w:tc>
        <w:tc>
          <w:tcPr>
            <w:tcW w:w="236" w:type="dxa"/>
          </w:tcPr>
          <w:p w14:paraId="64A84BE3" w14:textId="77777777" w:rsidR="00404600" w:rsidRDefault="00404600"/>
        </w:tc>
        <w:tc>
          <w:tcPr>
            <w:tcW w:w="236" w:type="dxa"/>
          </w:tcPr>
          <w:p w14:paraId="27744325" w14:textId="77777777" w:rsidR="00404600" w:rsidRDefault="00404600"/>
        </w:tc>
        <w:tc>
          <w:tcPr>
            <w:tcW w:w="236" w:type="dxa"/>
          </w:tcPr>
          <w:p w14:paraId="3240A9B3" w14:textId="77777777" w:rsidR="00404600" w:rsidRDefault="00404600"/>
        </w:tc>
        <w:tc>
          <w:tcPr>
            <w:tcW w:w="236" w:type="dxa"/>
          </w:tcPr>
          <w:p w14:paraId="75BB07E6" w14:textId="77777777" w:rsidR="00404600" w:rsidRDefault="00404600"/>
        </w:tc>
        <w:tc>
          <w:tcPr>
            <w:tcW w:w="236" w:type="dxa"/>
          </w:tcPr>
          <w:p w14:paraId="232AF486" w14:textId="77777777" w:rsidR="00404600" w:rsidRDefault="00404600"/>
        </w:tc>
        <w:tc>
          <w:tcPr>
            <w:tcW w:w="236" w:type="dxa"/>
          </w:tcPr>
          <w:p w14:paraId="41F376CC" w14:textId="77777777" w:rsidR="00404600" w:rsidRDefault="00404600"/>
        </w:tc>
        <w:tc>
          <w:tcPr>
            <w:tcW w:w="236" w:type="dxa"/>
          </w:tcPr>
          <w:p w14:paraId="342139D7" w14:textId="77777777" w:rsidR="00404600" w:rsidRDefault="00404600"/>
        </w:tc>
        <w:tc>
          <w:tcPr>
            <w:tcW w:w="236" w:type="dxa"/>
          </w:tcPr>
          <w:p w14:paraId="79B4BCC0" w14:textId="77777777" w:rsidR="00404600" w:rsidRDefault="00404600"/>
        </w:tc>
        <w:tc>
          <w:tcPr>
            <w:tcW w:w="236" w:type="dxa"/>
          </w:tcPr>
          <w:p w14:paraId="25BA152D" w14:textId="77777777" w:rsidR="00404600" w:rsidRDefault="00404600"/>
        </w:tc>
        <w:tc>
          <w:tcPr>
            <w:tcW w:w="236" w:type="dxa"/>
          </w:tcPr>
          <w:p w14:paraId="6ECB29E6" w14:textId="77777777" w:rsidR="00404600" w:rsidRDefault="00404600"/>
        </w:tc>
        <w:tc>
          <w:tcPr>
            <w:tcW w:w="236" w:type="dxa"/>
          </w:tcPr>
          <w:p w14:paraId="0313527F" w14:textId="77777777" w:rsidR="00404600" w:rsidRDefault="00404600"/>
        </w:tc>
        <w:tc>
          <w:tcPr>
            <w:tcW w:w="236" w:type="dxa"/>
          </w:tcPr>
          <w:p w14:paraId="17508205" w14:textId="77777777" w:rsidR="00404600" w:rsidRDefault="00404600"/>
        </w:tc>
        <w:tc>
          <w:tcPr>
            <w:tcW w:w="236" w:type="dxa"/>
          </w:tcPr>
          <w:p w14:paraId="0698AFEC" w14:textId="77777777" w:rsidR="00404600" w:rsidRDefault="00404600"/>
        </w:tc>
        <w:tc>
          <w:tcPr>
            <w:tcW w:w="236" w:type="dxa"/>
          </w:tcPr>
          <w:p w14:paraId="2AA19A65" w14:textId="77777777" w:rsidR="00404600" w:rsidRDefault="00404600"/>
        </w:tc>
        <w:tc>
          <w:tcPr>
            <w:tcW w:w="236" w:type="dxa"/>
          </w:tcPr>
          <w:p w14:paraId="14ACEE3C" w14:textId="77777777" w:rsidR="00404600" w:rsidRDefault="00404600"/>
        </w:tc>
        <w:tc>
          <w:tcPr>
            <w:tcW w:w="236" w:type="dxa"/>
          </w:tcPr>
          <w:p w14:paraId="493C2998" w14:textId="77777777" w:rsidR="00404600" w:rsidRDefault="00404600"/>
        </w:tc>
        <w:tc>
          <w:tcPr>
            <w:tcW w:w="236" w:type="dxa"/>
          </w:tcPr>
          <w:p w14:paraId="24149618" w14:textId="77777777" w:rsidR="00404600" w:rsidRDefault="00404600"/>
        </w:tc>
        <w:tc>
          <w:tcPr>
            <w:tcW w:w="236" w:type="dxa"/>
          </w:tcPr>
          <w:p w14:paraId="44CEE372" w14:textId="77777777" w:rsidR="00404600" w:rsidRDefault="00404600"/>
        </w:tc>
        <w:tc>
          <w:tcPr>
            <w:tcW w:w="236" w:type="dxa"/>
          </w:tcPr>
          <w:p w14:paraId="4FF86641" w14:textId="77777777" w:rsidR="00404600" w:rsidRDefault="00404600"/>
        </w:tc>
        <w:tc>
          <w:tcPr>
            <w:tcW w:w="236" w:type="dxa"/>
          </w:tcPr>
          <w:p w14:paraId="07779D4A" w14:textId="77777777" w:rsidR="00404600" w:rsidRDefault="00404600"/>
        </w:tc>
        <w:tc>
          <w:tcPr>
            <w:tcW w:w="236" w:type="dxa"/>
          </w:tcPr>
          <w:p w14:paraId="12D9D2E9" w14:textId="77777777" w:rsidR="00404600" w:rsidRDefault="00404600"/>
        </w:tc>
        <w:tc>
          <w:tcPr>
            <w:tcW w:w="236" w:type="dxa"/>
          </w:tcPr>
          <w:p w14:paraId="497D02DF" w14:textId="77777777" w:rsidR="00404600" w:rsidRDefault="00404600"/>
        </w:tc>
        <w:tc>
          <w:tcPr>
            <w:tcW w:w="236" w:type="dxa"/>
          </w:tcPr>
          <w:p w14:paraId="5BE3F0C3" w14:textId="77777777" w:rsidR="00404600" w:rsidRDefault="00404600"/>
        </w:tc>
        <w:tc>
          <w:tcPr>
            <w:tcW w:w="236" w:type="dxa"/>
          </w:tcPr>
          <w:p w14:paraId="52985B2E" w14:textId="77777777" w:rsidR="00404600" w:rsidRDefault="00404600"/>
        </w:tc>
        <w:tc>
          <w:tcPr>
            <w:tcW w:w="236" w:type="dxa"/>
          </w:tcPr>
          <w:p w14:paraId="39EED498" w14:textId="77777777" w:rsidR="00404600" w:rsidRDefault="00404600"/>
        </w:tc>
        <w:tc>
          <w:tcPr>
            <w:tcW w:w="236" w:type="dxa"/>
          </w:tcPr>
          <w:p w14:paraId="1A5E9FBE" w14:textId="77777777" w:rsidR="00404600" w:rsidRDefault="00404600"/>
        </w:tc>
        <w:tc>
          <w:tcPr>
            <w:tcW w:w="236" w:type="dxa"/>
          </w:tcPr>
          <w:p w14:paraId="3B22EB4E" w14:textId="77777777" w:rsidR="00404600" w:rsidRDefault="00404600"/>
        </w:tc>
        <w:tc>
          <w:tcPr>
            <w:tcW w:w="236" w:type="dxa"/>
          </w:tcPr>
          <w:p w14:paraId="45A9DA6A" w14:textId="77777777" w:rsidR="00404600" w:rsidRDefault="00404600"/>
        </w:tc>
        <w:tc>
          <w:tcPr>
            <w:tcW w:w="236" w:type="dxa"/>
          </w:tcPr>
          <w:p w14:paraId="202CEE80" w14:textId="77777777" w:rsidR="00404600" w:rsidRDefault="00404600"/>
        </w:tc>
      </w:tr>
      <w:tr w:rsidR="00404600" w14:paraId="57F033EB" w14:textId="77777777">
        <w:trPr>
          <w:trHeight w:hRule="exact" w:val="227"/>
        </w:trPr>
        <w:tc>
          <w:tcPr>
            <w:tcW w:w="236" w:type="dxa"/>
          </w:tcPr>
          <w:p w14:paraId="33073989" w14:textId="77777777" w:rsidR="00404600" w:rsidRDefault="00404600"/>
        </w:tc>
        <w:tc>
          <w:tcPr>
            <w:tcW w:w="236" w:type="dxa"/>
          </w:tcPr>
          <w:p w14:paraId="37370BD2" w14:textId="77777777" w:rsidR="00404600" w:rsidRDefault="00404600"/>
        </w:tc>
        <w:tc>
          <w:tcPr>
            <w:tcW w:w="236" w:type="dxa"/>
          </w:tcPr>
          <w:p w14:paraId="55CD42F7" w14:textId="77777777" w:rsidR="00404600" w:rsidRDefault="00404600"/>
        </w:tc>
        <w:tc>
          <w:tcPr>
            <w:tcW w:w="236" w:type="dxa"/>
          </w:tcPr>
          <w:p w14:paraId="3E8EE91A" w14:textId="77777777" w:rsidR="00404600" w:rsidRDefault="00404600"/>
        </w:tc>
        <w:tc>
          <w:tcPr>
            <w:tcW w:w="236" w:type="dxa"/>
          </w:tcPr>
          <w:p w14:paraId="0B916F74" w14:textId="77777777" w:rsidR="00404600" w:rsidRDefault="00404600"/>
        </w:tc>
        <w:tc>
          <w:tcPr>
            <w:tcW w:w="236" w:type="dxa"/>
          </w:tcPr>
          <w:p w14:paraId="656D62EB" w14:textId="77777777" w:rsidR="00404600" w:rsidRDefault="00404600"/>
        </w:tc>
        <w:tc>
          <w:tcPr>
            <w:tcW w:w="236" w:type="dxa"/>
          </w:tcPr>
          <w:p w14:paraId="3078D0E6" w14:textId="77777777" w:rsidR="00404600" w:rsidRDefault="00404600"/>
        </w:tc>
        <w:tc>
          <w:tcPr>
            <w:tcW w:w="236" w:type="dxa"/>
          </w:tcPr>
          <w:p w14:paraId="25F2E73D" w14:textId="77777777" w:rsidR="00404600" w:rsidRDefault="00404600"/>
        </w:tc>
        <w:tc>
          <w:tcPr>
            <w:tcW w:w="236" w:type="dxa"/>
          </w:tcPr>
          <w:p w14:paraId="729DE746" w14:textId="77777777" w:rsidR="00404600" w:rsidRDefault="00404600"/>
        </w:tc>
        <w:tc>
          <w:tcPr>
            <w:tcW w:w="236" w:type="dxa"/>
          </w:tcPr>
          <w:p w14:paraId="2EBE59A6" w14:textId="77777777" w:rsidR="00404600" w:rsidRDefault="00404600"/>
        </w:tc>
        <w:tc>
          <w:tcPr>
            <w:tcW w:w="236" w:type="dxa"/>
          </w:tcPr>
          <w:p w14:paraId="5781FA76" w14:textId="77777777" w:rsidR="00404600" w:rsidRDefault="00404600"/>
        </w:tc>
        <w:tc>
          <w:tcPr>
            <w:tcW w:w="236" w:type="dxa"/>
          </w:tcPr>
          <w:p w14:paraId="307273CF" w14:textId="77777777" w:rsidR="00404600" w:rsidRDefault="00404600"/>
        </w:tc>
        <w:tc>
          <w:tcPr>
            <w:tcW w:w="236" w:type="dxa"/>
          </w:tcPr>
          <w:p w14:paraId="31D1981A" w14:textId="77777777" w:rsidR="00404600" w:rsidRDefault="00404600"/>
        </w:tc>
        <w:tc>
          <w:tcPr>
            <w:tcW w:w="236" w:type="dxa"/>
          </w:tcPr>
          <w:p w14:paraId="50C4F75C" w14:textId="77777777" w:rsidR="00404600" w:rsidRDefault="00404600"/>
        </w:tc>
        <w:tc>
          <w:tcPr>
            <w:tcW w:w="236" w:type="dxa"/>
          </w:tcPr>
          <w:p w14:paraId="2F525D10" w14:textId="77777777" w:rsidR="00404600" w:rsidRDefault="00404600"/>
        </w:tc>
        <w:tc>
          <w:tcPr>
            <w:tcW w:w="236" w:type="dxa"/>
          </w:tcPr>
          <w:p w14:paraId="05C90416" w14:textId="77777777" w:rsidR="00404600" w:rsidRDefault="00404600"/>
        </w:tc>
        <w:tc>
          <w:tcPr>
            <w:tcW w:w="236" w:type="dxa"/>
          </w:tcPr>
          <w:p w14:paraId="0BAE683B" w14:textId="77777777" w:rsidR="00404600" w:rsidRDefault="00404600"/>
        </w:tc>
        <w:tc>
          <w:tcPr>
            <w:tcW w:w="236" w:type="dxa"/>
          </w:tcPr>
          <w:p w14:paraId="3CE167AA" w14:textId="77777777" w:rsidR="00404600" w:rsidRDefault="00404600"/>
        </w:tc>
        <w:tc>
          <w:tcPr>
            <w:tcW w:w="236" w:type="dxa"/>
          </w:tcPr>
          <w:p w14:paraId="2E52C27F" w14:textId="77777777" w:rsidR="00404600" w:rsidRDefault="00404600"/>
        </w:tc>
        <w:tc>
          <w:tcPr>
            <w:tcW w:w="236" w:type="dxa"/>
          </w:tcPr>
          <w:p w14:paraId="37FC3E88" w14:textId="77777777" w:rsidR="00404600" w:rsidRDefault="00404600"/>
        </w:tc>
        <w:tc>
          <w:tcPr>
            <w:tcW w:w="236" w:type="dxa"/>
          </w:tcPr>
          <w:p w14:paraId="62F7AA51" w14:textId="77777777" w:rsidR="00404600" w:rsidRDefault="00404600"/>
        </w:tc>
        <w:tc>
          <w:tcPr>
            <w:tcW w:w="236" w:type="dxa"/>
          </w:tcPr>
          <w:p w14:paraId="524DC722" w14:textId="77777777" w:rsidR="00404600" w:rsidRDefault="00404600"/>
        </w:tc>
        <w:tc>
          <w:tcPr>
            <w:tcW w:w="236" w:type="dxa"/>
          </w:tcPr>
          <w:p w14:paraId="0CDD37CD" w14:textId="77777777" w:rsidR="00404600" w:rsidRDefault="00404600"/>
        </w:tc>
        <w:tc>
          <w:tcPr>
            <w:tcW w:w="236" w:type="dxa"/>
          </w:tcPr>
          <w:p w14:paraId="1DB25BC9" w14:textId="77777777" w:rsidR="00404600" w:rsidRDefault="00404600"/>
        </w:tc>
        <w:tc>
          <w:tcPr>
            <w:tcW w:w="236" w:type="dxa"/>
          </w:tcPr>
          <w:p w14:paraId="5E77FD38" w14:textId="77777777" w:rsidR="00404600" w:rsidRDefault="00404600"/>
        </w:tc>
        <w:tc>
          <w:tcPr>
            <w:tcW w:w="236" w:type="dxa"/>
          </w:tcPr>
          <w:p w14:paraId="3C3A26F5" w14:textId="77777777" w:rsidR="00404600" w:rsidRDefault="00404600"/>
        </w:tc>
        <w:tc>
          <w:tcPr>
            <w:tcW w:w="236" w:type="dxa"/>
          </w:tcPr>
          <w:p w14:paraId="1DF56823" w14:textId="77777777" w:rsidR="00404600" w:rsidRDefault="00404600"/>
        </w:tc>
        <w:tc>
          <w:tcPr>
            <w:tcW w:w="236" w:type="dxa"/>
          </w:tcPr>
          <w:p w14:paraId="6AA8C61A" w14:textId="77777777" w:rsidR="00404600" w:rsidRDefault="00404600"/>
        </w:tc>
        <w:tc>
          <w:tcPr>
            <w:tcW w:w="236" w:type="dxa"/>
          </w:tcPr>
          <w:p w14:paraId="67C4C6E8" w14:textId="77777777" w:rsidR="00404600" w:rsidRDefault="00404600"/>
        </w:tc>
        <w:tc>
          <w:tcPr>
            <w:tcW w:w="236" w:type="dxa"/>
          </w:tcPr>
          <w:p w14:paraId="030FAEF7" w14:textId="77777777" w:rsidR="00404600" w:rsidRDefault="00404600"/>
        </w:tc>
        <w:tc>
          <w:tcPr>
            <w:tcW w:w="236" w:type="dxa"/>
          </w:tcPr>
          <w:p w14:paraId="0BB7F6CD" w14:textId="77777777" w:rsidR="00404600" w:rsidRDefault="00404600"/>
        </w:tc>
        <w:tc>
          <w:tcPr>
            <w:tcW w:w="236" w:type="dxa"/>
          </w:tcPr>
          <w:p w14:paraId="2B83CB60" w14:textId="77777777" w:rsidR="00404600" w:rsidRDefault="00404600"/>
        </w:tc>
        <w:tc>
          <w:tcPr>
            <w:tcW w:w="236" w:type="dxa"/>
          </w:tcPr>
          <w:p w14:paraId="7A1DF57B" w14:textId="77777777" w:rsidR="00404600" w:rsidRDefault="00404600"/>
        </w:tc>
        <w:tc>
          <w:tcPr>
            <w:tcW w:w="236" w:type="dxa"/>
          </w:tcPr>
          <w:p w14:paraId="6A5F7BE9" w14:textId="77777777" w:rsidR="00404600" w:rsidRDefault="00404600"/>
        </w:tc>
        <w:tc>
          <w:tcPr>
            <w:tcW w:w="236" w:type="dxa"/>
          </w:tcPr>
          <w:p w14:paraId="6C21846A" w14:textId="77777777" w:rsidR="00404600" w:rsidRDefault="00404600"/>
        </w:tc>
        <w:tc>
          <w:tcPr>
            <w:tcW w:w="236" w:type="dxa"/>
          </w:tcPr>
          <w:p w14:paraId="5CE1D07D" w14:textId="77777777" w:rsidR="00404600" w:rsidRDefault="00404600"/>
        </w:tc>
        <w:tc>
          <w:tcPr>
            <w:tcW w:w="236" w:type="dxa"/>
          </w:tcPr>
          <w:p w14:paraId="5E084086" w14:textId="77777777" w:rsidR="00404600" w:rsidRDefault="00404600"/>
        </w:tc>
        <w:tc>
          <w:tcPr>
            <w:tcW w:w="236" w:type="dxa"/>
          </w:tcPr>
          <w:p w14:paraId="7DA02AD8" w14:textId="77777777" w:rsidR="00404600" w:rsidRDefault="00404600"/>
        </w:tc>
        <w:tc>
          <w:tcPr>
            <w:tcW w:w="236" w:type="dxa"/>
          </w:tcPr>
          <w:p w14:paraId="04989C54" w14:textId="77777777" w:rsidR="00404600" w:rsidRDefault="00404600"/>
        </w:tc>
        <w:tc>
          <w:tcPr>
            <w:tcW w:w="236" w:type="dxa"/>
          </w:tcPr>
          <w:p w14:paraId="6DB1FFBB" w14:textId="77777777" w:rsidR="00404600" w:rsidRDefault="00404600"/>
        </w:tc>
        <w:tc>
          <w:tcPr>
            <w:tcW w:w="236" w:type="dxa"/>
          </w:tcPr>
          <w:p w14:paraId="60AC9222" w14:textId="77777777" w:rsidR="00404600" w:rsidRDefault="00404600"/>
        </w:tc>
        <w:tc>
          <w:tcPr>
            <w:tcW w:w="236" w:type="dxa"/>
          </w:tcPr>
          <w:p w14:paraId="576EFD17" w14:textId="77777777" w:rsidR="00404600" w:rsidRDefault="00404600"/>
        </w:tc>
      </w:tr>
    </w:tbl>
    <w:p w14:paraId="3504B309" w14:textId="77777777" w:rsidR="00F71599" w:rsidRPr="00256424" w:rsidRDefault="00F71599" w:rsidP="00102B77">
      <w:pPr>
        <w:pStyle w:val="berschrift1"/>
        <w:numPr>
          <w:ilvl w:val="0"/>
          <w:numId w:val="0"/>
        </w:numPr>
        <w:rPr>
          <w:lang w:val="de-DE"/>
        </w:rPr>
      </w:pPr>
    </w:p>
    <w:sectPr w:rsidR="00F71599" w:rsidRPr="00256424" w:rsidSect="00BC4C41">
      <w:headerReference w:type="default" r:id="rId13"/>
      <w:footerReference w:type="default" r:id="rId14"/>
      <w:pgSz w:w="11907" w:h="16840" w:code="9"/>
      <w:pgMar w:top="567" w:right="851" w:bottom="567" w:left="1134" w:header="720" w:footer="346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46AF6E7" w14:textId="77777777" w:rsidR="00310E3A" w:rsidRDefault="00310E3A">
      <w:r>
        <w:separator/>
      </w:r>
    </w:p>
  </w:endnote>
  <w:endnote w:type="continuationSeparator" w:id="0">
    <w:p w14:paraId="1F2CF65A" w14:textId="77777777" w:rsidR="00310E3A" w:rsidRDefault="00310E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Cambri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Ind w:w="7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230"/>
      <w:gridCol w:w="2693"/>
    </w:tblGrid>
    <w:tr w:rsidR="00102B77" w:rsidRPr="000F6BF4" w14:paraId="3DD586B6" w14:textId="77777777">
      <w:trPr>
        <w:cantSplit/>
        <w:trHeight w:hRule="exact" w:val="426"/>
      </w:trPr>
      <w:tc>
        <w:tcPr>
          <w:tcW w:w="7230" w:type="dxa"/>
        </w:tcPr>
        <w:p w14:paraId="066ACC54" w14:textId="77777777" w:rsidR="00102B77" w:rsidRPr="000F6BF4" w:rsidRDefault="00102B77" w:rsidP="00F71599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>
            <w:rPr>
              <w:rFonts w:ascii="Verdana" w:hAnsi="Verdana"/>
              <w:b w:val="0"/>
              <w:sz w:val="16"/>
              <w:szCs w:val="16"/>
            </w:rPr>
            <w:instrText>FILENAME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 \* MERGEFORMAT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E75281">
            <w:rPr>
              <w:rFonts w:ascii="Verdana" w:hAnsi="Verdana"/>
              <w:b w:val="0"/>
              <w:noProof/>
              <w:sz w:val="16"/>
              <w:szCs w:val="16"/>
            </w:rPr>
            <w:t>02_CSV-Datenformat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  <w:r w:rsidRPr="000F6BF4">
            <w:rPr>
              <w:rFonts w:ascii="Verdana" w:hAnsi="Verdana"/>
              <w:b w:val="0"/>
              <w:sz w:val="16"/>
              <w:szCs w:val="16"/>
            </w:rPr>
            <w:t xml:space="preserve">  / 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begin"/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</w:instrText>
          </w:r>
          <w:r>
            <w:rPr>
              <w:rFonts w:ascii="Verdana" w:hAnsi="Verdana"/>
              <w:b w:val="0"/>
              <w:sz w:val="16"/>
              <w:szCs w:val="16"/>
            </w:rPr>
            <w:instrText>DATE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 \@ "</w:instrText>
          </w:r>
          <w:r>
            <w:rPr>
              <w:rFonts w:ascii="Verdana" w:hAnsi="Verdana"/>
              <w:b w:val="0"/>
              <w:sz w:val="16"/>
              <w:szCs w:val="16"/>
            </w:rPr>
            <w:instrText>dd.MM.yyyy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instrText xml:space="preserve">" </w:instrTex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separate"/>
          </w:r>
          <w:r w:rsidR="00E75281">
            <w:rPr>
              <w:rFonts w:ascii="Verdana" w:hAnsi="Verdana"/>
              <w:b w:val="0"/>
              <w:noProof/>
              <w:sz w:val="16"/>
              <w:szCs w:val="16"/>
            </w:rPr>
            <w:t>23.11.2017</w:t>
          </w:r>
          <w:r w:rsidRPr="000F6BF4">
            <w:rPr>
              <w:rFonts w:ascii="Verdana" w:hAnsi="Verdana"/>
              <w:b w:val="0"/>
              <w:sz w:val="16"/>
              <w:szCs w:val="16"/>
            </w:rPr>
            <w:fldChar w:fldCharType="end"/>
          </w:r>
        </w:p>
        <w:p w14:paraId="4A2D6923" w14:textId="77777777" w:rsidR="00102B77" w:rsidRPr="000F6BF4" w:rsidRDefault="00102B77" w:rsidP="00F71599">
          <w:pPr>
            <w:pStyle w:val="KOPF-TITEL"/>
            <w:spacing w:before="0"/>
            <w:ind w:right="215"/>
            <w:jc w:val="left"/>
            <w:rPr>
              <w:rFonts w:ascii="Verdana" w:hAnsi="Verdana"/>
              <w:b w:val="0"/>
              <w:sz w:val="16"/>
              <w:szCs w:val="16"/>
            </w:rPr>
          </w:pPr>
          <w:proofErr w:type="spellStart"/>
          <w:r w:rsidRPr="000F6BF4">
            <w:rPr>
              <w:rFonts w:ascii="Verdana" w:hAnsi="Verdana"/>
              <w:b w:val="0"/>
              <w:sz w:val="16"/>
              <w:szCs w:val="16"/>
            </w:rPr>
            <w:t>bbw</w:t>
          </w:r>
          <w:proofErr w:type="spellEnd"/>
          <w:r w:rsidRPr="000F6BF4">
            <w:rPr>
              <w:rFonts w:ascii="Verdana" w:hAnsi="Verdana"/>
              <w:b w:val="0"/>
              <w:sz w:val="16"/>
              <w:szCs w:val="16"/>
            </w:rPr>
            <w:t xml:space="preserve"> R. Lanza</w:t>
          </w:r>
        </w:p>
      </w:tc>
      <w:tc>
        <w:tcPr>
          <w:tcW w:w="2693" w:type="dxa"/>
        </w:tcPr>
        <w:p w14:paraId="4B274D83" w14:textId="77777777" w:rsidR="00102B77" w:rsidRPr="00CB52BB" w:rsidRDefault="00102B77" w:rsidP="00F71599">
          <w:pPr>
            <w:pStyle w:val="Kopfzeile"/>
            <w:tabs>
              <w:tab w:val="left" w:pos="1489"/>
            </w:tabs>
            <w:ind w:left="71"/>
            <w:jc w:val="left"/>
            <w:rPr>
              <w:sz w:val="36"/>
              <w:szCs w:val="36"/>
            </w:rPr>
          </w:pPr>
          <w:r w:rsidRPr="00CB52BB">
            <w:rPr>
              <w:sz w:val="36"/>
              <w:szCs w:val="36"/>
            </w:rPr>
            <w:tab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begin"/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>PAGE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instrText xml:space="preserve"> </w:instrTex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separate"/>
          </w:r>
          <w:r w:rsidR="00E40205">
            <w:rPr>
              <w:rStyle w:val="Seitenzahl"/>
              <w:rFonts w:ascii="Verdana" w:hAnsi="Verdana"/>
              <w:noProof/>
              <w:sz w:val="36"/>
              <w:szCs w:val="36"/>
              <w:lang w:val="de-CH"/>
            </w:rPr>
            <w:t>4</w:t>
          </w:r>
          <w:r w:rsidRPr="00CB52BB">
            <w:rPr>
              <w:rStyle w:val="Seitenzahl"/>
              <w:rFonts w:ascii="Verdana" w:hAnsi="Verdana"/>
              <w:sz w:val="36"/>
              <w:szCs w:val="36"/>
              <w:lang w:val="de-CH"/>
            </w:rPr>
            <w:fldChar w:fldCharType="end"/>
          </w:r>
        </w:p>
      </w:tc>
    </w:tr>
  </w:tbl>
  <w:p w14:paraId="439DD214" w14:textId="77777777" w:rsidR="00102B77" w:rsidRDefault="00102B77" w:rsidP="00F71599">
    <w:pPr>
      <w:pStyle w:val="Fuzeile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73C231" w14:textId="77777777" w:rsidR="00310E3A" w:rsidRDefault="00310E3A">
      <w:r>
        <w:separator/>
      </w:r>
    </w:p>
  </w:footnote>
  <w:footnote w:type="continuationSeparator" w:id="0">
    <w:p w14:paraId="79F0C888" w14:textId="77777777" w:rsidR="00310E3A" w:rsidRDefault="00310E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993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300"/>
      <w:gridCol w:w="2693"/>
    </w:tblGrid>
    <w:tr w:rsidR="00102B77" w14:paraId="5FB36C3D" w14:textId="77777777">
      <w:trPr>
        <w:cantSplit/>
        <w:trHeight w:hRule="exact" w:val="720"/>
      </w:trPr>
      <w:tc>
        <w:tcPr>
          <w:tcW w:w="7300" w:type="dxa"/>
        </w:tcPr>
        <w:p w14:paraId="39F75B5E" w14:textId="77777777" w:rsidR="00102B77" w:rsidRPr="007D1899" w:rsidRDefault="00102B77" w:rsidP="00F71599">
          <w:pPr>
            <w:pStyle w:val="Kopfzeilefettlinks"/>
          </w:pPr>
          <w:r w:rsidRPr="007D1899">
            <w:t>Informatik</w:t>
          </w:r>
        </w:p>
        <w:p w14:paraId="61790607" w14:textId="6D0B89DA" w:rsidR="00102B77" w:rsidRPr="007D1899" w:rsidRDefault="00102B77" w:rsidP="00B500C2">
          <w:pPr>
            <w:pStyle w:val="KopfzeileLinks"/>
          </w:pPr>
          <w:r w:rsidRPr="007D1899">
            <w:t xml:space="preserve">Modul </w:t>
          </w:r>
          <w:r>
            <w:t>151</w:t>
          </w:r>
          <w:r w:rsidRPr="007D1899">
            <w:t xml:space="preserve"> – </w:t>
          </w:r>
          <w:r>
            <w:t>CSV Date</w:t>
          </w:r>
          <w:r w:rsidR="003C5404">
            <w:t>n</w:t>
          </w:r>
          <w:r w:rsidR="00B500C2">
            <w:t>format verarbeiten</w:t>
          </w:r>
        </w:p>
      </w:tc>
      <w:tc>
        <w:tcPr>
          <w:tcW w:w="2693" w:type="dxa"/>
        </w:tcPr>
        <w:p w14:paraId="7AE9356C" w14:textId="77777777" w:rsidR="00102B77" w:rsidRDefault="006650ED" w:rsidP="00F71599">
          <w:pPr>
            <w:pStyle w:val="KopfzeileLogorechts"/>
          </w:pPr>
          <w:r>
            <w:rPr>
              <w:noProof/>
              <w:lang w:val="de-CH" w:eastAsia="de-CH"/>
            </w:rPr>
            <w:drawing>
              <wp:inline distT="0" distB="0" distL="0" distR="0" wp14:anchorId="637DE489" wp14:editId="6FB54C02">
                <wp:extent cx="1007745" cy="457200"/>
                <wp:effectExtent l="0" t="0" r="8255" b="0"/>
                <wp:docPr id="1" name="Bild 1" descr="mono-gros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ono-gros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774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14C51AE" w14:textId="77777777" w:rsidR="00102B77" w:rsidRDefault="00102B77">
    <w:pPr>
      <w:pStyle w:val="Kopfzeile"/>
    </w:pP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E12175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040019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4765BEA"/>
    <w:multiLevelType w:val="multilevel"/>
    <w:tmpl w:val="1E087E72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47E16F1"/>
    <w:multiLevelType w:val="singleLevel"/>
    <w:tmpl w:val="BFB63EB0"/>
    <w:lvl w:ilvl="0">
      <w:start w:val="1"/>
      <w:numFmt w:val="decimal"/>
      <w:lvlText w:val="%1."/>
      <w:lvlJc w:val="left"/>
      <w:pPr>
        <w:tabs>
          <w:tab w:val="num" w:pos="1410"/>
        </w:tabs>
        <w:ind w:left="1410" w:hanging="705"/>
      </w:pPr>
      <w:rPr>
        <w:rFonts w:hint="default"/>
      </w:rPr>
    </w:lvl>
  </w:abstractNum>
  <w:abstractNum w:abstractNumId="4">
    <w:nsid w:val="0B6378E5"/>
    <w:multiLevelType w:val="hybridMultilevel"/>
    <w:tmpl w:val="60168E92"/>
    <w:lvl w:ilvl="0" w:tplc="0F1E2D2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6425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D6E12A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EACBE4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416F7F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1E272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E8677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8080EE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54461A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F97107"/>
    <w:multiLevelType w:val="hybridMultilevel"/>
    <w:tmpl w:val="2A56A642"/>
    <w:lvl w:ilvl="0" w:tplc="11D42E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527071B"/>
    <w:multiLevelType w:val="hybridMultilevel"/>
    <w:tmpl w:val="D9647C04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20F2107"/>
    <w:multiLevelType w:val="singleLevel"/>
    <w:tmpl w:val="684A68F0"/>
    <w:lvl w:ilvl="0">
      <w:start w:val="1"/>
      <w:numFmt w:val="bullet"/>
      <w:pStyle w:val="gibwliste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</w:abstractNum>
  <w:abstractNum w:abstractNumId="8">
    <w:nsid w:val="3972085D"/>
    <w:multiLevelType w:val="hybridMultilevel"/>
    <w:tmpl w:val="7322734C"/>
    <w:lvl w:ilvl="0" w:tplc="A83239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erdana" w:eastAsia="Times New Roman" w:hAnsi="Verdana" w:cs="Times New Roman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09C6B13"/>
    <w:multiLevelType w:val="singleLevel"/>
    <w:tmpl w:val="0407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52554174"/>
    <w:multiLevelType w:val="hybridMultilevel"/>
    <w:tmpl w:val="7A266AB6"/>
    <w:lvl w:ilvl="0" w:tplc="08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24703EC"/>
    <w:multiLevelType w:val="hybridMultilevel"/>
    <w:tmpl w:val="209EC20C"/>
    <w:lvl w:ilvl="0" w:tplc="FCA86272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</w:rPr>
    </w:lvl>
    <w:lvl w:ilvl="1" w:tplc="D53AC87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2377ED3"/>
    <w:multiLevelType w:val="hybridMultilevel"/>
    <w:tmpl w:val="D28AB66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86C546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3"/>
  </w:num>
  <w:num w:numId="3">
    <w:abstractNumId w:val="7"/>
  </w:num>
  <w:num w:numId="4">
    <w:abstractNumId w:val="2"/>
  </w:num>
  <w:num w:numId="5">
    <w:abstractNumId w:val="8"/>
  </w:num>
  <w:num w:numId="6">
    <w:abstractNumId w:val="5"/>
  </w:num>
  <w:num w:numId="7">
    <w:abstractNumId w:val="11"/>
  </w:num>
  <w:num w:numId="8">
    <w:abstractNumId w:val="4"/>
  </w:num>
  <w:num w:numId="9">
    <w:abstractNumId w:val="1"/>
  </w:num>
  <w:num w:numId="10">
    <w:abstractNumId w:val="6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9"/>
  <w:printFractionalCharacterWidth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D64"/>
    <w:rsid w:val="00015C5D"/>
    <w:rsid w:val="00094E1A"/>
    <w:rsid w:val="000D620F"/>
    <w:rsid w:val="00102B77"/>
    <w:rsid w:val="00144D13"/>
    <w:rsid w:val="0016201A"/>
    <w:rsid w:val="0027672C"/>
    <w:rsid w:val="00310E3A"/>
    <w:rsid w:val="003230A8"/>
    <w:rsid w:val="003C5404"/>
    <w:rsid w:val="00404600"/>
    <w:rsid w:val="0040675D"/>
    <w:rsid w:val="0041679F"/>
    <w:rsid w:val="00531096"/>
    <w:rsid w:val="00592DDE"/>
    <w:rsid w:val="005A5EEE"/>
    <w:rsid w:val="00607DF9"/>
    <w:rsid w:val="00610E8C"/>
    <w:rsid w:val="00663D64"/>
    <w:rsid w:val="006650ED"/>
    <w:rsid w:val="00717EAD"/>
    <w:rsid w:val="0074186C"/>
    <w:rsid w:val="007E2A97"/>
    <w:rsid w:val="00890375"/>
    <w:rsid w:val="00906215"/>
    <w:rsid w:val="00907CC5"/>
    <w:rsid w:val="00A27032"/>
    <w:rsid w:val="00A70BBE"/>
    <w:rsid w:val="00AC63F2"/>
    <w:rsid w:val="00B05903"/>
    <w:rsid w:val="00B500C2"/>
    <w:rsid w:val="00BC4C41"/>
    <w:rsid w:val="00BE0746"/>
    <w:rsid w:val="00C95898"/>
    <w:rsid w:val="00CD23AE"/>
    <w:rsid w:val="00DC652D"/>
    <w:rsid w:val="00DE0A11"/>
    <w:rsid w:val="00E07FB8"/>
    <w:rsid w:val="00E40205"/>
    <w:rsid w:val="00E75281"/>
    <w:rsid w:val="00E75C9D"/>
    <w:rsid w:val="00EE744B"/>
    <w:rsid w:val="00F57FD0"/>
    <w:rsid w:val="00F71599"/>
    <w:rsid w:val="00FB400D"/>
    <w:rsid w:val="00FF0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20174C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  <w:lang w:val="de-CH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chn"/>
    <w:pPr>
      <w:tabs>
        <w:tab w:val="center" w:pos="4252"/>
        <w:tab w:val="right" w:pos="8504"/>
      </w:tabs>
      <w:jc w:val="center"/>
    </w:pPr>
    <w:rPr>
      <w:rFonts w:ascii="Arial" w:hAnsi="Arial"/>
      <w:sz w:val="24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-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ch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912"/>
      </w:tabs>
      <w:spacing w:before="120" w:after="120"/>
      <w:jc w:val="left"/>
    </w:pPr>
    <w:rPr>
      <w:b/>
      <w:caps/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912"/>
      </w:tabs>
      <w:spacing w:after="0"/>
      <w:ind w:left="200"/>
      <w:jc w:val="left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right" w:leader="dot" w:pos="9912"/>
      </w:tabs>
      <w:spacing w:after="0"/>
      <w:ind w:left="400"/>
      <w:jc w:val="left"/>
    </w:pPr>
    <w:rPr>
      <w:i/>
      <w:noProof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00"/>
      <w:jc w:val="left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800"/>
      <w:jc w:val="left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000"/>
      <w:jc w:val="left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200"/>
      <w:jc w:val="left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400"/>
      <w:jc w:val="left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600"/>
      <w:jc w:val="left"/>
    </w:pPr>
    <w:rPr>
      <w:rFonts w:ascii="Times New Roman" w:hAnsi="Times New Roman"/>
      <w:sz w:val="18"/>
    </w:rPr>
  </w:style>
  <w:style w:type="paragraph" w:styleId="Sprechblasentext">
    <w:name w:val="Balloon Text"/>
    <w:basedOn w:val="Standard"/>
    <w:link w:val="SprechblasentextZchn"/>
    <w:semiHidden/>
    <w:rsid w:val="00663D64"/>
    <w:rPr>
      <w:rFonts w:ascii="Tahoma" w:hAnsi="Tahoma" w:cs="Tahoma"/>
      <w:sz w:val="16"/>
      <w:szCs w:val="16"/>
    </w:rPr>
  </w:style>
  <w:style w:type="character" w:styleId="Hyperlink">
    <w:name w:val="Hyperlink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table" w:styleId="Tabellenraster">
    <w:name w:val="Table Grid"/>
    <w:basedOn w:val="NormaleTabelle"/>
    <w:rsid w:val="00F473EB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Korrektur">
    <w:name w:val="AutoKorrektur"/>
    <w:rsid w:val="00D315CC"/>
    <w:rPr>
      <w:rFonts w:ascii="Cambria" w:hAnsi="Cambria"/>
      <w:sz w:val="24"/>
      <w:szCs w:val="24"/>
    </w:rPr>
  </w:style>
  <w:style w:type="paragraph" w:customStyle="1" w:styleId="-SEITE-">
    <w:name w:val="- SEITE -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XvonY">
    <w:name w:val="Seite X von Y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">
    <w:name w:val="Erstellt von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datum">
    <w:name w:val="Erstell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druckt">
    <w:name w:val="Zuletzt gedruckt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speichertvon">
    <w:name w:val="Zuletzt gespeichert von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">
    <w:name w:val="Dateiname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undPfad">
    <w:name w:val="Dateiname und Pfad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SeiteDatum">
    <w:name w:val="Erstellt von  Seite  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VertraulichSeiteDatum">
    <w:name w:val="Vertraulich  Seite  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">
    <w:name w:val="Folgeseite ...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">
    <w:name w:val="Seitennr. Folgeseite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Abschnitt">
    <w:name w:val="Folgeseite ... (Abschnitt)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Abschnitt">
    <w:name w:val="Seitennr. Folgeseite (Abschnitt)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character" w:customStyle="1" w:styleId="berschrift1Zchn">
    <w:name w:val="Überschrift 1 Zchn"/>
    <w:link w:val="berschrift1"/>
    <w:rsid w:val="00D315CC"/>
    <w:rPr>
      <w:rFonts w:ascii="Verdana" w:hAnsi="Verdana"/>
      <w:b/>
      <w:sz w:val="24"/>
      <w:lang w:val="de-CH"/>
    </w:rPr>
  </w:style>
  <w:style w:type="character" w:customStyle="1" w:styleId="berschrift2Zchn">
    <w:name w:val="Überschrift 2 Zchn"/>
    <w:link w:val="berschrift2"/>
    <w:rsid w:val="00D315CC"/>
    <w:rPr>
      <w:rFonts w:ascii="Verdana" w:hAnsi="Verdana"/>
      <w:b/>
      <w:lang w:val="de-CH"/>
    </w:rPr>
  </w:style>
  <w:style w:type="character" w:customStyle="1" w:styleId="berschrift3Zchn">
    <w:name w:val="Überschrift 3 Zchn"/>
    <w:link w:val="berschrift3"/>
    <w:rsid w:val="00D315CC"/>
    <w:rPr>
      <w:rFonts w:ascii="Verdana" w:hAnsi="Verdana"/>
      <w:b/>
      <w:i/>
      <w:lang w:val="de-CH"/>
    </w:rPr>
  </w:style>
  <w:style w:type="character" w:customStyle="1" w:styleId="berschrift4Zchn">
    <w:name w:val="Überschrift 4 Zchn"/>
    <w:link w:val="berschrift4"/>
    <w:rsid w:val="00D315CC"/>
    <w:rPr>
      <w:rFonts w:ascii="Verdana" w:hAnsi="Verdana"/>
      <w:b/>
      <w:sz w:val="24"/>
      <w:lang w:val="de-CH"/>
    </w:rPr>
  </w:style>
  <w:style w:type="character" w:customStyle="1" w:styleId="berschrift5Zchn">
    <w:name w:val="Überschrift 5 Zchn"/>
    <w:link w:val="berschrift5"/>
    <w:rsid w:val="00D315CC"/>
    <w:rPr>
      <w:rFonts w:ascii="Verdana" w:hAnsi="Verdana"/>
      <w:sz w:val="22"/>
      <w:lang w:val="de-CH"/>
    </w:rPr>
  </w:style>
  <w:style w:type="character" w:customStyle="1" w:styleId="berschrift6Zchn">
    <w:name w:val="Überschrift 6 Zchn"/>
    <w:link w:val="berschrift6"/>
    <w:rsid w:val="00D315CC"/>
    <w:rPr>
      <w:i/>
      <w:sz w:val="22"/>
      <w:lang w:val="de-CH"/>
    </w:rPr>
  </w:style>
  <w:style w:type="character" w:customStyle="1" w:styleId="berschrift7Zchn">
    <w:name w:val="Überschrift 7 Zchn"/>
    <w:link w:val="berschrift7"/>
    <w:rsid w:val="00D315CC"/>
    <w:rPr>
      <w:rFonts w:ascii="Verdana" w:hAnsi="Verdana"/>
      <w:lang w:val="de-CH"/>
    </w:rPr>
  </w:style>
  <w:style w:type="character" w:customStyle="1" w:styleId="berschrift8Zchn">
    <w:name w:val="Überschrift 8 Zchn"/>
    <w:link w:val="berschrift8"/>
    <w:rsid w:val="00D315CC"/>
    <w:rPr>
      <w:rFonts w:ascii="Verdana" w:hAnsi="Verdana"/>
      <w:i/>
      <w:lang w:val="de-CH"/>
    </w:rPr>
  </w:style>
  <w:style w:type="character" w:customStyle="1" w:styleId="berschrift9Zchn">
    <w:name w:val="Überschrift 9 Zchn"/>
    <w:link w:val="berschrift9"/>
    <w:rsid w:val="00D315CC"/>
    <w:rPr>
      <w:rFonts w:ascii="Verdana" w:hAnsi="Verdana"/>
      <w:b/>
      <w:i/>
      <w:sz w:val="18"/>
      <w:lang w:val="de-CH"/>
    </w:rPr>
  </w:style>
  <w:style w:type="character" w:customStyle="1" w:styleId="FuzeileZchn">
    <w:name w:val="Fußzeile Zchn"/>
    <w:link w:val="Fuzeile"/>
    <w:rsid w:val="00D315CC"/>
    <w:rPr>
      <w:rFonts w:ascii="Verdana" w:hAnsi="Verdana"/>
      <w:sz w:val="16"/>
      <w:lang w:val="de-CH"/>
    </w:rPr>
  </w:style>
  <w:style w:type="character" w:customStyle="1" w:styleId="KopfzeileZchn">
    <w:name w:val="Kopfzeile Zchn"/>
    <w:link w:val="Kopfzeile"/>
    <w:rsid w:val="00D315CC"/>
    <w:rPr>
      <w:rFonts w:ascii="Arial" w:hAnsi="Arial"/>
      <w:sz w:val="24"/>
      <w:lang w:val="de-DE" w:eastAsia="de-DE" w:bidi="ar-SA"/>
    </w:rPr>
  </w:style>
  <w:style w:type="character" w:customStyle="1" w:styleId="TitelZchn">
    <w:name w:val="Titel Zchn"/>
    <w:link w:val="Titel"/>
    <w:rsid w:val="00D315CC"/>
    <w:rPr>
      <w:rFonts w:ascii="Verdana" w:hAnsi="Verdana"/>
      <w:sz w:val="28"/>
      <w:lang w:val="de-CH"/>
    </w:rPr>
  </w:style>
  <w:style w:type="character" w:customStyle="1" w:styleId="UntertitelZchn">
    <w:name w:val="Untertitel Zchn"/>
    <w:link w:val="Untertitel"/>
    <w:rsid w:val="00D315CC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D315C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D315CC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chn"/>
    <w:rsid w:val="00D315CC"/>
    <w:pPr>
      <w:jc w:val="left"/>
    </w:pPr>
    <w:rPr>
      <w:b/>
      <w:bCs/>
      <w:color w:val="666699"/>
      <w:lang w:val="de-DE"/>
    </w:rPr>
  </w:style>
  <w:style w:type="character" w:customStyle="1" w:styleId="TextkrperZchn">
    <w:name w:val="Textkörper Zchn"/>
    <w:link w:val="Textkrper"/>
    <w:rsid w:val="00D315CC"/>
    <w:rPr>
      <w:rFonts w:ascii="Verdana" w:hAnsi="Verdana"/>
      <w:b/>
      <w:bCs/>
      <w:color w:val="666699"/>
    </w:rPr>
  </w:style>
  <w:style w:type="character" w:styleId="BesuchterHyperlink">
    <w:name w:val="FollowedHyperlink"/>
    <w:rsid w:val="00D315CC"/>
    <w:rPr>
      <w:color w:val="800080"/>
      <w:u w:val="single"/>
    </w:rPr>
  </w:style>
  <w:style w:type="character" w:customStyle="1" w:styleId="SprechblasentextZchn">
    <w:name w:val="Sprechblasentext Zchn"/>
    <w:link w:val="Sprechblasentext"/>
    <w:semiHidden/>
    <w:rsid w:val="00D315CC"/>
    <w:rPr>
      <w:rFonts w:ascii="Tahoma" w:hAnsi="Tahoma" w:cs="Tahoma"/>
      <w:sz w:val="16"/>
      <w:szCs w:val="16"/>
      <w:lang w:val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Colorful List" w:qFormat="1"/>
    <w:lsdException w:name="Colorful Grid" w:qFormat="1"/>
    <w:lsdException w:name="Light Shading Accent 1" w:qFormat="1"/>
    <w:lsdException w:name="Revision" w:semiHidden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qFormat/>
    <w:pPr>
      <w:spacing w:after="24"/>
      <w:jc w:val="both"/>
    </w:pPr>
    <w:rPr>
      <w:rFonts w:ascii="Verdana" w:hAnsi="Verdana"/>
      <w:lang w:val="de-CH"/>
    </w:rPr>
  </w:style>
  <w:style w:type="paragraph" w:styleId="berschrift1">
    <w:name w:val="heading 1"/>
    <w:basedOn w:val="Standard"/>
    <w:next w:val="Standard"/>
    <w:link w:val="berschrift1Zchn"/>
    <w:qFormat/>
    <w:pPr>
      <w:numPr>
        <w:numId w:val="4"/>
      </w:numPr>
      <w:spacing w:before="240"/>
      <w:outlineLvl w:val="0"/>
    </w:pPr>
    <w:rPr>
      <w:b/>
      <w:sz w:val="24"/>
    </w:rPr>
  </w:style>
  <w:style w:type="paragraph" w:styleId="berschrift2">
    <w:name w:val="heading 2"/>
    <w:basedOn w:val="Standard"/>
    <w:next w:val="Standard"/>
    <w:link w:val="berschrift2Zchn"/>
    <w:qFormat/>
    <w:pPr>
      <w:keepNext/>
      <w:numPr>
        <w:ilvl w:val="1"/>
        <w:numId w:val="4"/>
      </w:numPr>
      <w:spacing w:before="240" w:after="60"/>
      <w:outlineLvl w:val="1"/>
    </w:pPr>
    <w:rPr>
      <w:b/>
    </w:rPr>
  </w:style>
  <w:style w:type="paragraph" w:styleId="berschrift3">
    <w:name w:val="heading 3"/>
    <w:basedOn w:val="Standard"/>
    <w:next w:val="Standard"/>
    <w:link w:val="berschrift3Zchn"/>
    <w:qFormat/>
    <w:pPr>
      <w:keepNext/>
      <w:numPr>
        <w:ilvl w:val="2"/>
        <w:numId w:val="4"/>
      </w:numPr>
      <w:spacing w:before="240" w:after="60"/>
      <w:outlineLvl w:val="2"/>
    </w:pPr>
    <w:rPr>
      <w:b/>
      <w:i/>
    </w:rPr>
  </w:style>
  <w:style w:type="paragraph" w:styleId="berschrift4">
    <w:name w:val="heading 4"/>
    <w:basedOn w:val="Standard"/>
    <w:next w:val="Standard"/>
    <w:link w:val="berschrift4Zchn"/>
    <w:qFormat/>
    <w:pPr>
      <w:keepNext/>
      <w:numPr>
        <w:ilvl w:val="3"/>
        <w:numId w:val="4"/>
      </w:numPr>
      <w:spacing w:before="240" w:after="60"/>
      <w:outlineLvl w:val="3"/>
    </w:pPr>
    <w:rPr>
      <w:b/>
      <w:sz w:val="24"/>
    </w:rPr>
  </w:style>
  <w:style w:type="paragraph" w:styleId="berschrift5">
    <w:name w:val="heading 5"/>
    <w:basedOn w:val="Standard"/>
    <w:next w:val="Standard"/>
    <w:link w:val="berschrift5Zchn"/>
    <w:qFormat/>
    <w:pPr>
      <w:numPr>
        <w:ilvl w:val="4"/>
        <w:numId w:val="4"/>
      </w:numPr>
      <w:spacing w:before="240" w:after="60"/>
      <w:outlineLvl w:val="4"/>
    </w:pPr>
    <w:rPr>
      <w:sz w:val="22"/>
    </w:rPr>
  </w:style>
  <w:style w:type="paragraph" w:styleId="berschrift6">
    <w:name w:val="heading 6"/>
    <w:basedOn w:val="Standard"/>
    <w:next w:val="Standard"/>
    <w:link w:val="berschrift6Zchn"/>
    <w:qFormat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i/>
      <w:sz w:val="22"/>
    </w:rPr>
  </w:style>
  <w:style w:type="paragraph" w:styleId="berschrift7">
    <w:name w:val="heading 7"/>
    <w:basedOn w:val="Standard"/>
    <w:next w:val="Standard"/>
    <w:link w:val="berschrift7Zchn"/>
    <w:qFormat/>
    <w:pPr>
      <w:numPr>
        <w:ilvl w:val="6"/>
        <w:numId w:val="4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link w:val="berschrift8Zchn"/>
    <w:qFormat/>
    <w:pPr>
      <w:numPr>
        <w:ilvl w:val="7"/>
        <w:numId w:val="4"/>
      </w:numPr>
      <w:spacing w:before="240" w:after="60"/>
      <w:outlineLvl w:val="7"/>
    </w:pPr>
    <w:rPr>
      <w:i/>
    </w:rPr>
  </w:style>
  <w:style w:type="paragraph" w:styleId="berschrift9">
    <w:name w:val="heading 9"/>
    <w:basedOn w:val="Standard"/>
    <w:next w:val="Standard"/>
    <w:link w:val="berschrift9Zchn"/>
    <w:qFormat/>
    <w:pPr>
      <w:numPr>
        <w:ilvl w:val="8"/>
        <w:numId w:val="4"/>
      </w:numPr>
      <w:spacing w:before="240" w:after="60"/>
      <w:outlineLvl w:val="8"/>
    </w:pPr>
    <w:rPr>
      <w:b/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pPr>
      <w:pBdr>
        <w:top w:val="single" w:sz="6" w:space="1" w:color="auto"/>
      </w:pBdr>
      <w:tabs>
        <w:tab w:val="right" w:pos="10206"/>
      </w:tabs>
      <w:spacing w:after="0"/>
    </w:pPr>
    <w:rPr>
      <w:sz w:val="16"/>
    </w:rPr>
  </w:style>
  <w:style w:type="paragraph" w:styleId="Kopfzeile">
    <w:name w:val="header"/>
    <w:link w:val="KopfzeileZchn"/>
    <w:pPr>
      <w:tabs>
        <w:tab w:val="center" w:pos="4252"/>
        <w:tab w:val="right" w:pos="8504"/>
      </w:tabs>
      <w:jc w:val="center"/>
    </w:pPr>
    <w:rPr>
      <w:rFonts w:ascii="Arial" w:hAnsi="Arial"/>
      <w:sz w:val="24"/>
    </w:rPr>
  </w:style>
  <w:style w:type="paragraph" w:customStyle="1" w:styleId="EINZUG1">
    <w:name w:val="EINZUG1"/>
    <w:basedOn w:val="Text"/>
    <w:next w:val="Text"/>
    <w:pPr>
      <w:tabs>
        <w:tab w:val="clear" w:pos="567"/>
        <w:tab w:val="clear" w:pos="1985"/>
        <w:tab w:val="left" w:pos="851"/>
      </w:tabs>
      <w:spacing w:before="24"/>
      <w:ind w:left="851" w:hanging="284"/>
    </w:pPr>
    <w:rPr>
      <w:rFonts w:ascii="Arial MT" w:hAnsi="Arial MT"/>
    </w:rPr>
  </w:style>
  <w:style w:type="paragraph" w:customStyle="1" w:styleId="Text">
    <w:name w:val="Text"/>
    <w:basedOn w:val="Standard"/>
    <w:pPr>
      <w:tabs>
        <w:tab w:val="left" w:pos="567"/>
        <w:tab w:val="left" w:pos="1985"/>
      </w:tabs>
      <w:ind w:left="284"/>
    </w:pPr>
    <w:rPr>
      <w:spacing w:val="20"/>
    </w:rPr>
  </w:style>
  <w:style w:type="paragraph" w:customStyle="1" w:styleId="EINZUG2">
    <w:name w:val="EINZUG2"/>
    <w:basedOn w:val="Text"/>
    <w:next w:val="Text"/>
    <w:pPr>
      <w:spacing w:before="24"/>
      <w:ind w:left="1418" w:hanging="284"/>
    </w:pPr>
  </w:style>
  <w:style w:type="paragraph" w:customStyle="1" w:styleId="KOPF-TITEL">
    <w:name w:val="KOPF-TITEL"/>
    <w:next w:val="Kopfzeile"/>
    <w:pPr>
      <w:spacing w:before="48"/>
      <w:jc w:val="center"/>
    </w:pPr>
    <w:rPr>
      <w:rFonts w:ascii="Arial" w:hAnsi="Arial"/>
      <w:b/>
      <w:sz w:val="28"/>
    </w:rPr>
  </w:style>
  <w:style w:type="paragraph" w:customStyle="1" w:styleId="Signet">
    <w:name w:val="Signet"/>
    <w:basedOn w:val="Kopfzeile"/>
    <w:pPr>
      <w:spacing w:before="48"/>
    </w:pPr>
  </w:style>
  <w:style w:type="paragraph" w:customStyle="1" w:styleId="Kopf-Hinweis">
    <w:name w:val="Kopf-Hinweis"/>
    <w:basedOn w:val="Kopfzeile"/>
    <w:pPr>
      <w:spacing w:before="48" w:after="72"/>
      <w:jc w:val="right"/>
    </w:pPr>
    <w:rPr>
      <w:sz w:val="20"/>
    </w:rPr>
  </w:style>
  <w:style w:type="paragraph" w:customStyle="1" w:styleId="TITEL1">
    <w:name w:val="TITEL1"/>
    <w:basedOn w:val="Standard"/>
    <w:next w:val="Text"/>
    <w:pPr>
      <w:spacing w:before="240" w:after="120"/>
      <w:jc w:val="left"/>
    </w:pPr>
    <w:rPr>
      <w:b/>
      <w:caps/>
      <w:spacing w:val="20"/>
      <w:sz w:val="24"/>
    </w:rPr>
  </w:style>
  <w:style w:type="paragraph" w:customStyle="1" w:styleId="TITEL111">
    <w:name w:val="TITEL111"/>
    <w:basedOn w:val="Standard"/>
    <w:next w:val="Text"/>
    <w:pPr>
      <w:spacing w:before="120"/>
      <w:jc w:val="left"/>
    </w:pPr>
    <w:rPr>
      <w:b/>
      <w:spacing w:val="20"/>
    </w:rPr>
  </w:style>
  <w:style w:type="paragraph" w:customStyle="1" w:styleId="TITEL11">
    <w:name w:val="TITEL11"/>
    <w:basedOn w:val="Standard"/>
    <w:next w:val="Text"/>
    <w:pPr>
      <w:spacing w:before="120"/>
      <w:jc w:val="left"/>
    </w:pPr>
    <w:rPr>
      <w:b/>
      <w:spacing w:val="20"/>
      <w:sz w:val="24"/>
    </w:rPr>
  </w:style>
  <w:style w:type="character" w:styleId="Seitenzahl">
    <w:name w:val="page number"/>
    <w:basedOn w:val="Absatz-Standardschriftart"/>
  </w:style>
  <w:style w:type="paragraph" w:customStyle="1" w:styleId="gibwliste">
    <w:name w:val="gibwliste"/>
    <w:basedOn w:val="Standard"/>
    <w:pPr>
      <w:numPr>
        <w:numId w:val="3"/>
      </w:numPr>
      <w:spacing w:before="120" w:after="0"/>
      <w:ind w:left="357" w:hanging="357"/>
    </w:pPr>
  </w:style>
  <w:style w:type="paragraph" w:styleId="Titel">
    <w:name w:val="Title"/>
    <w:basedOn w:val="Standard"/>
    <w:link w:val="TitelZchn"/>
    <w:qFormat/>
    <w:pPr>
      <w:jc w:val="center"/>
    </w:pPr>
    <w:rPr>
      <w:sz w:val="28"/>
    </w:rPr>
  </w:style>
  <w:style w:type="paragraph" w:styleId="Untertitel">
    <w:name w:val="Subtitle"/>
    <w:basedOn w:val="Standard"/>
    <w:link w:val="UntertitelZchn"/>
    <w:qFormat/>
    <w:pPr>
      <w:jc w:val="left"/>
    </w:pPr>
    <w:rPr>
      <w:sz w:val="24"/>
    </w:rPr>
  </w:style>
  <w:style w:type="paragraph" w:styleId="Verzeichnis1">
    <w:name w:val="toc 1"/>
    <w:basedOn w:val="Standard"/>
    <w:next w:val="Standard"/>
    <w:autoRedefine/>
    <w:uiPriority w:val="39"/>
    <w:pPr>
      <w:tabs>
        <w:tab w:val="right" w:leader="dot" w:pos="9912"/>
      </w:tabs>
      <w:spacing w:before="120" w:after="120"/>
      <w:jc w:val="left"/>
    </w:pPr>
    <w:rPr>
      <w:b/>
      <w:caps/>
      <w:noProof/>
    </w:rPr>
  </w:style>
  <w:style w:type="paragraph" w:styleId="Verzeichnis2">
    <w:name w:val="toc 2"/>
    <w:basedOn w:val="Standard"/>
    <w:next w:val="Standard"/>
    <w:autoRedefine/>
    <w:uiPriority w:val="39"/>
    <w:pPr>
      <w:tabs>
        <w:tab w:val="right" w:leader="dot" w:pos="9912"/>
      </w:tabs>
      <w:spacing w:after="0"/>
      <w:ind w:left="200"/>
      <w:jc w:val="left"/>
    </w:pPr>
    <w:rPr>
      <w:smallCaps/>
      <w:noProof/>
    </w:rPr>
  </w:style>
  <w:style w:type="paragraph" w:styleId="Verzeichnis3">
    <w:name w:val="toc 3"/>
    <w:basedOn w:val="Standard"/>
    <w:next w:val="Standard"/>
    <w:autoRedefine/>
    <w:uiPriority w:val="39"/>
    <w:pPr>
      <w:tabs>
        <w:tab w:val="right" w:leader="dot" w:pos="9912"/>
      </w:tabs>
      <w:spacing w:after="0"/>
      <w:ind w:left="400"/>
      <w:jc w:val="left"/>
    </w:pPr>
    <w:rPr>
      <w:i/>
      <w:noProof/>
    </w:rPr>
  </w:style>
  <w:style w:type="paragraph" w:styleId="Verzeichnis4">
    <w:name w:val="toc 4"/>
    <w:basedOn w:val="Standard"/>
    <w:next w:val="Standard"/>
    <w:autoRedefine/>
    <w:semiHidden/>
    <w:pPr>
      <w:spacing w:after="0"/>
      <w:ind w:left="600"/>
      <w:jc w:val="left"/>
    </w:pPr>
    <w:rPr>
      <w:rFonts w:ascii="Times New Roman" w:hAnsi="Times New Roman"/>
      <w:sz w:val="18"/>
    </w:rPr>
  </w:style>
  <w:style w:type="paragraph" w:styleId="Verzeichnis5">
    <w:name w:val="toc 5"/>
    <w:basedOn w:val="Standard"/>
    <w:next w:val="Standard"/>
    <w:autoRedefine/>
    <w:semiHidden/>
    <w:pPr>
      <w:spacing w:after="0"/>
      <w:ind w:left="800"/>
      <w:jc w:val="left"/>
    </w:pPr>
    <w:rPr>
      <w:rFonts w:ascii="Times New Roman" w:hAnsi="Times New Roman"/>
      <w:sz w:val="18"/>
    </w:rPr>
  </w:style>
  <w:style w:type="paragraph" w:styleId="Verzeichnis6">
    <w:name w:val="toc 6"/>
    <w:basedOn w:val="Standard"/>
    <w:next w:val="Standard"/>
    <w:autoRedefine/>
    <w:semiHidden/>
    <w:pPr>
      <w:spacing w:after="0"/>
      <w:ind w:left="1000"/>
      <w:jc w:val="left"/>
    </w:pPr>
    <w:rPr>
      <w:rFonts w:ascii="Times New Roman" w:hAnsi="Times New Roman"/>
      <w:sz w:val="18"/>
    </w:rPr>
  </w:style>
  <w:style w:type="paragraph" w:styleId="Verzeichnis7">
    <w:name w:val="toc 7"/>
    <w:basedOn w:val="Standard"/>
    <w:next w:val="Standard"/>
    <w:autoRedefine/>
    <w:semiHidden/>
    <w:pPr>
      <w:spacing w:after="0"/>
      <w:ind w:left="1200"/>
      <w:jc w:val="left"/>
    </w:pPr>
    <w:rPr>
      <w:rFonts w:ascii="Times New Roman" w:hAnsi="Times New Roman"/>
      <w:sz w:val="18"/>
    </w:rPr>
  </w:style>
  <w:style w:type="paragraph" w:styleId="Verzeichnis8">
    <w:name w:val="toc 8"/>
    <w:basedOn w:val="Standard"/>
    <w:next w:val="Standard"/>
    <w:autoRedefine/>
    <w:semiHidden/>
    <w:pPr>
      <w:spacing w:after="0"/>
      <w:ind w:left="1400"/>
      <w:jc w:val="left"/>
    </w:pPr>
    <w:rPr>
      <w:rFonts w:ascii="Times New Roman" w:hAnsi="Times New Roman"/>
      <w:sz w:val="18"/>
    </w:rPr>
  </w:style>
  <w:style w:type="paragraph" w:styleId="Verzeichnis9">
    <w:name w:val="toc 9"/>
    <w:basedOn w:val="Standard"/>
    <w:next w:val="Standard"/>
    <w:autoRedefine/>
    <w:semiHidden/>
    <w:pPr>
      <w:spacing w:after="0"/>
      <w:ind w:left="1600"/>
      <w:jc w:val="left"/>
    </w:pPr>
    <w:rPr>
      <w:rFonts w:ascii="Times New Roman" w:hAnsi="Times New Roman"/>
      <w:sz w:val="18"/>
    </w:rPr>
  </w:style>
  <w:style w:type="paragraph" w:styleId="Sprechblasentext">
    <w:name w:val="Balloon Text"/>
    <w:basedOn w:val="Standard"/>
    <w:link w:val="SprechblasentextZchn"/>
    <w:semiHidden/>
    <w:rsid w:val="00663D64"/>
    <w:rPr>
      <w:rFonts w:ascii="Tahoma" w:hAnsi="Tahoma" w:cs="Tahoma"/>
      <w:sz w:val="16"/>
      <w:szCs w:val="16"/>
    </w:rPr>
  </w:style>
  <w:style w:type="character" w:styleId="Hyperlink">
    <w:name w:val="Hyperlink"/>
    <w:rsid w:val="000B35C6"/>
    <w:rPr>
      <w:color w:val="339966"/>
      <w:u w:val="single"/>
    </w:rPr>
  </w:style>
  <w:style w:type="paragraph" w:customStyle="1" w:styleId="Kopfzeilefettlinks">
    <w:name w:val="Kopfzeile fett links"/>
    <w:basedOn w:val="Standard"/>
    <w:rsid w:val="009F7B73"/>
    <w:pPr>
      <w:spacing w:after="0"/>
      <w:jc w:val="left"/>
    </w:pPr>
    <w:rPr>
      <w:b/>
      <w:sz w:val="18"/>
      <w:szCs w:val="18"/>
      <w:lang w:eastAsia="en-US"/>
    </w:rPr>
  </w:style>
  <w:style w:type="paragraph" w:customStyle="1" w:styleId="KopfzeileLinks">
    <w:name w:val="Kopfzeile Links"/>
    <w:basedOn w:val="Standard"/>
    <w:rsid w:val="009F7B73"/>
    <w:pPr>
      <w:spacing w:after="0"/>
      <w:ind w:right="215"/>
      <w:jc w:val="left"/>
    </w:pPr>
    <w:rPr>
      <w:sz w:val="18"/>
      <w:szCs w:val="18"/>
      <w:lang w:val="de-DE"/>
    </w:rPr>
  </w:style>
  <w:style w:type="paragraph" w:customStyle="1" w:styleId="KopfzeileLogorechts">
    <w:name w:val="Kopfzeile Logo rechts"/>
    <w:basedOn w:val="Standard"/>
    <w:rsid w:val="009F7B73"/>
    <w:pPr>
      <w:spacing w:after="0"/>
      <w:jc w:val="right"/>
    </w:pPr>
    <w:rPr>
      <w:sz w:val="18"/>
      <w:szCs w:val="18"/>
      <w:lang w:val="de-DE"/>
    </w:rPr>
  </w:style>
  <w:style w:type="table" w:styleId="Tabellenraster">
    <w:name w:val="Table Grid"/>
    <w:basedOn w:val="NormaleTabelle"/>
    <w:rsid w:val="00F473EB"/>
    <w:pPr>
      <w:spacing w:after="24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utoKorrektur">
    <w:name w:val="AutoKorrektur"/>
    <w:rsid w:val="00D315CC"/>
    <w:rPr>
      <w:rFonts w:ascii="Cambria" w:hAnsi="Cambria"/>
      <w:sz w:val="24"/>
      <w:szCs w:val="24"/>
    </w:rPr>
  </w:style>
  <w:style w:type="paragraph" w:customStyle="1" w:styleId="-SEITE-">
    <w:name w:val="- SEITE -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XvonY">
    <w:name w:val="Seite X von Y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">
    <w:name w:val="Erstellt von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datum">
    <w:name w:val="Erstell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druckt">
    <w:name w:val="Zuletzt gedruckt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Zuletztgespeichertvon">
    <w:name w:val="Zuletzt gespeichert von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">
    <w:name w:val="Dateiname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DateinameundPfad">
    <w:name w:val="Dateiname und Pfad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ErstelltvonSeiteDatum">
    <w:name w:val="Erstellt von  Seite  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VertraulichSeiteDatum">
    <w:name w:val="Vertraulich  Seite  Datum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">
    <w:name w:val="Folgeseite ...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">
    <w:name w:val="Seitennr. Folgeseite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FolgeseiteAbschnitt">
    <w:name w:val="Folgeseite ... (Abschnitt)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paragraph" w:customStyle="1" w:styleId="SeitennrFolgeseiteAbschnitt">
    <w:name w:val="Seitennr. Folgeseite (Abschnitt)"/>
    <w:rsid w:val="00D315CC"/>
    <w:pPr>
      <w:spacing w:after="200" w:line="276" w:lineRule="auto"/>
    </w:pPr>
    <w:rPr>
      <w:rFonts w:ascii="Cambria" w:hAnsi="Cambria"/>
      <w:sz w:val="3276"/>
      <w:szCs w:val="3276"/>
    </w:rPr>
  </w:style>
  <w:style w:type="character" w:customStyle="1" w:styleId="berschrift1Zchn">
    <w:name w:val="Überschrift 1 Zchn"/>
    <w:link w:val="berschrift1"/>
    <w:rsid w:val="00D315CC"/>
    <w:rPr>
      <w:rFonts w:ascii="Verdana" w:hAnsi="Verdana"/>
      <w:b/>
      <w:sz w:val="24"/>
      <w:lang w:val="de-CH"/>
    </w:rPr>
  </w:style>
  <w:style w:type="character" w:customStyle="1" w:styleId="berschrift2Zchn">
    <w:name w:val="Überschrift 2 Zchn"/>
    <w:link w:val="berschrift2"/>
    <w:rsid w:val="00D315CC"/>
    <w:rPr>
      <w:rFonts w:ascii="Verdana" w:hAnsi="Verdana"/>
      <w:b/>
      <w:lang w:val="de-CH"/>
    </w:rPr>
  </w:style>
  <w:style w:type="character" w:customStyle="1" w:styleId="berschrift3Zchn">
    <w:name w:val="Überschrift 3 Zchn"/>
    <w:link w:val="berschrift3"/>
    <w:rsid w:val="00D315CC"/>
    <w:rPr>
      <w:rFonts w:ascii="Verdana" w:hAnsi="Verdana"/>
      <w:b/>
      <w:i/>
      <w:lang w:val="de-CH"/>
    </w:rPr>
  </w:style>
  <w:style w:type="character" w:customStyle="1" w:styleId="berschrift4Zchn">
    <w:name w:val="Überschrift 4 Zchn"/>
    <w:link w:val="berschrift4"/>
    <w:rsid w:val="00D315CC"/>
    <w:rPr>
      <w:rFonts w:ascii="Verdana" w:hAnsi="Verdana"/>
      <w:b/>
      <w:sz w:val="24"/>
      <w:lang w:val="de-CH"/>
    </w:rPr>
  </w:style>
  <w:style w:type="character" w:customStyle="1" w:styleId="berschrift5Zchn">
    <w:name w:val="Überschrift 5 Zchn"/>
    <w:link w:val="berschrift5"/>
    <w:rsid w:val="00D315CC"/>
    <w:rPr>
      <w:rFonts w:ascii="Verdana" w:hAnsi="Verdana"/>
      <w:sz w:val="22"/>
      <w:lang w:val="de-CH"/>
    </w:rPr>
  </w:style>
  <w:style w:type="character" w:customStyle="1" w:styleId="berschrift6Zchn">
    <w:name w:val="Überschrift 6 Zchn"/>
    <w:link w:val="berschrift6"/>
    <w:rsid w:val="00D315CC"/>
    <w:rPr>
      <w:i/>
      <w:sz w:val="22"/>
      <w:lang w:val="de-CH"/>
    </w:rPr>
  </w:style>
  <w:style w:type="character" w:customStyle="1" w:styleId="berschrift7Zchn">
    <w:name w:val="Überschrift 7 Zchn"/>
    <w:link w:val="berschrift7"/>
    <w:rsid w:val="00D315CC"/>
    <w:rPr>
      <w:rFonts w:ascii="Verdana" w:hAnsi="Verdana"/>
      <w:lang w:val="de-CH"/>
    </w:rPr>
  </w:style>
  <w:style w:type="character" w:customStyle="1" w:styleId="berschrift8Zchn">
    <w:name w:val="Überschrift 8 Zchn"/>
    <w:link w:val="berschrift8"/>
    <w:rsid w:val="00D315CC"/>
    <w:rPr>
      <w:rFonts w:ascii="Verdana" w:hAnsi="Verdana"/>
      <w:i/>
      <w:lang w:val="de-CH"/>
    </w:rPr>
  </w:style>
  <w:style w:type="character" w:customStyle="1" w:styleId="berschrift9Zchn">
    <w:name w:val="Überschrift 9 Zchn"/>
    <w:link w:val="berschrift9"/>
    <w:rsid w:val="00D315CC"/>
    <w:rPr>
      <w:rFonts w:ascii="Verdana" w:hAnsi="Verdana"/>
      <w:b/>
      <w:i/>
      <w:sz w:val="18"/>
      <w:lang w:val="de-CH"/>
    </w:rPr>
  </w:style>
  <w:style w:type="character" w:customStyle="1" w:styleId="FuzeileZchn">
    <w:name w:val="Fußzeile Zchn"/>
    <w:link w:val="Fuzeile"/>
    <w:rsid w:val="00D315CC"/>
    <w:rPr>
      <w:rFonts w:ascii="Verdana" w:hAnsi="Verdana"/>
      <w:sz w:val="16"/>
      <w:lang w:val="de-CH"/>
    </w:rPr>
  </w:style>
  <w:style w:type="character" w:customStyle="1" w:styleId="KopfzeileZchn">
    <w:name w:val="Kopfzeile Zchn"/>
    <w:link w:val="Kopfzeile"/>
    <w:rsid w:val="00D315CC"/>
    <w:rPr>
      <w:rFonts w:ascii="Arial" w:hAnsi="Arial"/>
      <w:sz w:val="24"/>
      <w:lang w:val="de-DE" w:eastAsia="de-DE" w:bidi="ar-SA"/>
    </w:rPr>
  </w:style>
  <w:style w:type="character" w:customStyle="1" w:styleId="TitelZchn">
    <w:name w:val="Titel Zchn"/>
    <w:link w:val="Titel"/>
    <w:rsid w:val="00D315CC"/>
    <w:rPr>
      <w:rFonts w:ascii="Verdana" w:hAnsi="Verdana"/>
      <w:sz w:val="28"/>
      <w:lang w:val="de-CH"/>
    </w:rPr>
  </w:style>
  <w:style w:type="character" w:customStyle="1" w:styleId="UntertitelZchn">
    <w:name w:val="Untertitel Zchn"/>
    <w:link w:val="Untertitel"/>
    <w:rsid w:val="00D315CC"/>
    <w:rPr>
      <w:rFonts w:ascii="Verdana" w:hAnsi="Verdana"/>
      <w:sz w:val="24"/>
      <w:lang w:val="de-CH"/>
    </w:rPr>
  </w:style>
  <w:style w:type="paragraph" w:styleId="StandardWeb">
    <w:name w:val="Normal (Web)"/>
    <w:basedOn w:val="Standard"/>
    <w:rsid w:val="00D315CC"/>
    <w:pPr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sz w:val="24"/>
      <w:szCs w:val="24"/>
    </w:rPr>
  </w:style>
  <w:style w:type="paragraph" w:customStyle="1" w:styleId="editor">
    <w:name w:val="editor"/>
    <w:basedOn w:val="Standard"/>
    <w:rsid w:val="00D315CC"/>
    <w:pPr>
      <w:shd w:val="clear" w:color="auto" w:fill="F3F3F3"/>
    </w:pPr>
    <w:rPr>
      <w:rFonts w:ascii="Courier New" w:hAnsi="Courier New" w:cs="Courier New"/>
    </w:rPr>
  </w:style>
  <w:style w:type="paragraph" w:styleId="Textkrper">
    <w:name w:val="Body Text"/>
    <w:basedOn w:val="Standard"/>
    <w:link w:val="TextkrperZchn"/>
    <w:rsid w:val="00D315CC"/>
    <w:pPr>
      <w:jc w:val="left"/>
    </w:pPr>
    <w:rPr>
      <w:b/>
      <w:bCs/>
      <w:color w:val="666699"/>
      <w:lang w:val="de-DE"/>
    </w:rPr>
  </w:style>
  <w:style w:type="character" w:customStyle="1" w:styleId="TextkrperZchn">
    <w:name w:val="Textkörper Zchn"/>
    <w:link w:val="Textkrper"/>
    <w:rsid w:val="00D315CC"/>
    <w:rPr>
      <w:rFonts w:ascii="Verdana" w:hAnsi="Verdana"/>
      <w:b/>
      <w:bCs/>
      <w:color w:val="666699"/>
    </w:rPr>
  </w:style>
  <w:style w:type="character" w:styleId="BesuchterHyperlink">
    <w:name w:val="FollowedHyperlink"/>
    <w:rsid w:val="00D315CC"/>
    <w:rPr>
      <w:color w:val="800080"/>
      <w:u w:val="single"/>
    </w:rPr>
  </w:style>
  <w:style w:type="character" w:customStyle="1" w:styleId="SprechblasentextZchn">
    <w:name w:val="Sprechblasentext Zchn"/>
    <w:link w:val="Sprechblasentext"/>
    <w:semiHidden/>
    <w:rsid w:val="00D315CC"/>
    <w:rPr>
      <w:rFonts w:ascii="Tahoma" w:hAnsi="Tahoma" w:cs="Tahoma"/>
      <w:sz w:val="16"/>
      <w:szCs w:val="1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csvjdbc.sourceforge.net/" TargetMode="External"/><Relationship Id="rId17" Type="http://schemas.openxmlformats.org/officeDocument/2006/relationships/customXml" Target="../customXml/item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customXml" Target="../customXml/item4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en\Daten\Vorlagen\bbw\bbwDokument.dot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6943B7692B9DBB45B4ACA43BA8F0B9A9" ma:contentTypeVersion="1" ma:contentTypeDescription="Ein neues Dokument erstellen." ma:contentTypeScope="" ma:versionID="3d8baf94c5a7818f947a6380d0909948">
  <xsd:schema xmlns:xsd="http://www.w3.org/2001/XMLSchema" xmlns:xs="http://www.w3.org/2001/XMLSchema" xmlns:p="http://schemas.microsoft.com/office/2006/metadata/properties" xmlns:ns2="a22b2893-19b7-4fc9-8b97-9a3847841ae9" targetNamespace="http://schemas.microsoft.com/office/2006/metadata/properties" ma:root="true" ma:fieldsID="6708f26afea80b8b7fbe72e15f595183" ns2:_="">
    <xsd:import namespace="a22b2893-19b7-4fc9-8b97-9a3847841ae9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b2893-19b7-4fc9-8b97-9a3847841ae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22b2893-19b7-4fc9-8b97-9a3847841ae9" xsi:nil="true"/>
  </documentManagement>
</p:properties>
</file>

<file path=customXml/itemProps1.xml><?xml version="1.0" encoding="utf-8"?>
<ds:datastoreItem xmlns:ds="http://schemas.openxmlformats.org/officeDocument/2006/customXml" ds:itemID="{60AB181A-B020-4168-A69F-2CF6B4076B6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D0205A5-1F88-4A1B-B4D0-62A92B26A6C6}"/>
</file>

<file path=customXml/itemProps3.xml><?xml version="1.0" encoding="utf-8"?>
<ds:datastoreItem xmlns:ds="http://schemas.openxmlformats.org/officeDocument/2006/customXml" ds:itemID="{42C7F858-9B0F-491E-85EC-771B6111C7E7}"/>
</file>

<file path=customXml/itemProps4.xml><?xml version="1.0" encoding="utf-8"?>
<ds:datastoreItem xmlns:ds="http://schemas.openxmlformats.org/officeDocument/2006/customXml" ds:itemID="{027881C2-FF09-456C-8894-2BF7BD132D08}"/>
</file>

<file path=docProps/app.xml><?xml version="1.0" encoding="utf-8"?>
<Properties xmlns="http://schemas.openxmlformats.org/officeDocument/2006/extended-properties" xmlns:vt="http://schemas.openxmlformats.org/officeDocument/2006/docPropsVTypes">
  <Template>bbwDokument</Template>
  <TotalTime>0</TotalTime>
  <Pages>1</Pages>
  <Words>1230</Words>
  <Characters>7754</Characters>
  <Application>Microsoft Office Word</Application>
  <DocSecurity>0</DocSecurity>
  <Lines>64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Informatik Lehre</vt:lpstr>
    </vt:vector>
  </TitlesOfParts>
  <Company>GIBW</Company>
  <LinksUpToDate>false</LinksUpToDate>
  <CharactersWithSpaces>8967</CharactersWithSpaces>
  <SharedDoc>false</SharedDoc>
  <HLinks>
    <vt:vector size="6" baseType="variant">
      <vt:variant>
        <vt:i4>3604583</vt:i4>
      </vt:variant>
      <vt:variant>
        <vt:i4>42</vt:i4>
      </vt:variant>
      <vt:variant>
        <vt:i4>0</vt:i4>
      </vt:variant>
      <vt:variant>
        <vt:i4>5</vt:i4>
      </vt:variant>
      <vt:variant>
        <vt:lpwstr>http://csvjdbc.sourceforge.net/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Informatik Lehre</dc:title>
  <dc:creator>Rinaldo Lanza</dc:creator>
  <cp:lastModifiedBy>Cavuoti Luigi</cp:lastModifiedBy>
  <cp:revision>22</cp:revision>
  <cp:lastPrinted>2017-11-23T15:26:00Z</cp:lastPrinted>
  <dcterms:created xsi:type="dcterms:W3CDTF">2013-10-28T13:15:00Z</dcterms:created>
  <dcterms:modified xsi:type="dcterms:W3CDTF">2017-11-23T15:51:00Z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0x0101006943B7692B9DBB45B4ACA43BA8F0B9A9</vt:lpwstr>
  </property>
</Properties>
</file>